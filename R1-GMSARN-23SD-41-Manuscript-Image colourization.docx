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4A0" w:firstRow="1" w:lastRow="0" w:firstColumn="1" w:lastColumn="0" w:noHBand="0" w:noVBand="1"/>
      </w:tblPr>
      <w:tblGrid>
        <w:gridCol w:w="1985"/>
        <w:gridCol w:w="7926"/>
      </w:tblGrid>
      <w:tr w:rsidR="0031270D" w:rsidRPr="00D97AD5" w14:paraId="6B4E4E86" w14:textId="77777777" w:rsidTr="00C22713">
        <w:tc>
          <w:tcPr>
            <w:tcW w:w="1985" w:type="dxa"/>
            <w:vMerge w:val="restart"/>
            <w:vAlign w:val="center"/>
          </w:tcPr>
          <w:p w14:paraId="7FA62119" w14:textId="77777777" w:rsidR="0031270D" w:rsidRPr="00D97AD5" w:rsidRDefault="0031270D" w:rsidP="00C22713">
            <w:pPr>
              <w:pStyle w:val="DocHead"/>
              <w:spacing w:before="120" w:after="120" w:line="240" w:lineRule="auto"/>
              <w:ind w:right="-136"/>
              <w:jc w:val="center"/>
              <w:rPr>
                <w:color w:val="FF0000"/>
              </w:rPr>
            </w:pPr>
            <w:r w:rsidRPr="00D97AD5">
              <w:rPr>
                <w:noProof/>
                <w:color w:val="FF0000"/>
                <w:lang w:val="en-IN" w:eastAsia="en-IN"/>
              </w:rPr>
              <w:drawing>
                <wp:inline distT="0" distB="0" distL="0" distR="0" wp14:anchorId="575A0399" wp14:editId="3348E158">
                  <wp:extent cx="1024128" cy="1021702"/>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2235" cy="1039766"/>
                          </a:xfrm>
                          <a:prstGeom prst="rect">
                            <a:avLst/>
                          </a:prstGeom>
                          <a:noFill/>
                          <a:ln>
                            <a:noFill/>
                          </a:ln>
                        </pic:spPr>
                      </pic:pic>
                    </a:graphicData>
                  </a:graphic>
                </wp:inline>
              </w:drawing>
            </w:r>
          </w:p>
        </w:tc>
        <w:tc>
          <w:tcPr>
            <w:tcW w:w="7926" w:type="dxa"/>
            <w:vAlign w:val="center"/>
          </w:tcPr>
          <w:p w14:paraId="2350BC23" w14:textId="39CADEC9" w:rsidR="0031270D" w:rsidRPr="00D97AD5" w:rsidRDefault="00B02464" w:rsidP="003643A1">
            <w:pPr>
              <w:pStyle w:val="Title"/>
              <w:spacing w:before="0"/>
              <w:rPr>
                <w:lang w:val="en-US"/>
              </w:rPr>
            </w:pPr>
            <w:r w:rsidRPr="00B02464">
              <w:rPr>
                <w:rFonts w:ascii="Times New Roman" w:hAnsi="Times New Roman"/>
                <w:sz w:val="28"/>
                <w:szCs w:val="28"/>
                <w:lang w:val="en-US"/>
              </w:rPr>
              <w:t xml:space="preserve">Black </w:t>
            </w:r>
            <w:r w:rsidR="00CF6546">
              <w:rPr>
                <w:rFonts w:ascii="Times New Roman" w:hAnsi="Times New Roman"/>
                <w:sz w:val="28"/>
                <w:szCs w:val="28"/>
                <w:lang w:val="en-US"/>
              </w:rPr>
              <w:t>and</w:t>
            </w:r>
            <w:r w:rsidR="003643A1">
              <w:rPr>
                <w:rFonts w:ascii="Times New Roman" w:hAnsi="Times New Roman"/>
                <w:sz w:val="28"/>
                <w:szCs w:val="28"/>
                <w:lang w:val="en-US"/>
              </w:rPr>
              <w:t xml:space="preserve"> White Image Colorization </w:t>
            </w:r>
            <w:r>
              <w:rPr>
                <w:rFonts w:ascii="Times New Roman" w:hAnsi="Times New Roman"/>
                <w:sz w:val="28"/>
                <w:szCs w:val="28"/>
                <w:lang w:val="en-US"/>
              </w:rPr>
              <w:t xml:space="preserve">using Deep Learning </w:t>
            </w:r>
          </w:p>
        </w:tc>
      </w:tr>
      <w:tr w:rsidR="0031270D" w:rsidRPr="00D97AD5" w14:paraId="6CAA06C2" w14:textId="77777777" w:rsidTr="00C22713">
        <w:tc>
          <w:tcPr>
            <w:tcW w:w="1985" w:type="dxa"/>
            <w:vMerge/>
            <w:vAlign w:val="center"/>
          </w:tcPr>
          <w:p w14:paraId="36275348" w14:textId="77777777" w:rsidR="0031270D" w:rsidRPr="00D97AD5" w:rsidRDefault="0031270D" w:rsidP="001120C1">
            <w:pPr>
              <w:pStyle w:val="DocHead"/>
              <w:spacing w:before="120" w:after="120" w:line="240" w:lineRule="auto"/>
              <w:ind w:right="-136"/>
              <w:jc w:val="both"/>
              <w:rPr>
                <w:color w:val="FF0000"/>
              </w:rPr>
            </w:pPr>
          </w:p>
        </w:tc>
        <w:tc>
          <w:tcPr>
            <w:tcW w:w="7926" w:type="dxa"/>
            <w:vAlign w:val="center"/>
          </w:tcPr>
          <w:p w14:paraId="1DB2BA83" w14:textId="70DE626A" w:rsidR="0031270D" w:rsidRPr="00D97AD5" w:rsidRDefault="00B02464" w:rsidP="002D177E">
            <w:pPr>
              <w:pStyle w:val="Els-Author"/>
              <w:rPr>
                <w:noProof w:val="0"/>
              </w:rPr>
            </w:pPr>
            <w:proofErr w:type="spellStart"/>
            <w:r w:rsidRPr="00B02464">
              <w:rPr>
                <w:bCs/>
                <w:noProof w:val="0"/>
              </w:rPr>
              <w:t>Apurva</w:t>
            </w:r>
            <w:proofErr w:type="spellEnd"/>
            <w:r w:rsidRPr="00B02464">
              <w:rPr>
                <w:bCs/>
                <w:noProof w:val="0"/>
              </w:rPr>
              <w:t xml:space="preserve"> Anand</w:t>
            </w:r>
            <w:r w:rsidRPr="00B02464">
              <w:rPr>
                <w:bCs/>
                <w:noProof w:val="0"/>
                <w:vertAlign w:val="superscript"/>
              </w:rPr>
              <w:t>1</w:t>
            </w:r>
            <w:r>
              <w:rPr>
                <w:bCs/>
                <w:noProof w:val="0"/>
              </w:rPr>
              <w:t xml:space="preserve">, </w:t>
            </w:r>
            <w:proofErr w:type="spellStart"/>
            <w:r w:rsidRPr="00B02464">
              <w:rPr>
                <w:bCs/>
                <w:noProof w:val="0"/>
              </w:rPr>
              <w:t>Suhaas</w:t>
            </w:r>
            <w:proofErr w:type="spellEnd"/>
            <w:r w:rsidRPr="00B02464">
              <w:rPr>
                <w:bCs/>
                <w:noProof w:val="0"/>
              </w:rPr>
              <w:t xml:space="preserve"> Srungavarapu</w:t>
            </w:r>
            <w:r w:rsidRPr="00B02464">
              <w:rPr>
                <w:bCs/>
                <w:noProof w:val="0"/>
                <w:vertAlign w:val="superscript"/>
              </w:rPr>
              <w:t>1</w:t>
            </w:r>
            <w:r>
              <w:rPr>
                <w:bCs/>
                <w:noProof w:val="0"/>
              </w:rPr>
              <w:t>,</w:t>
            </w:r>
            <w:r w:rsidRPr="00B02464">
              <w:rPr>
                <w:bCs/>
                <w:noProof w:val="0"/>
              </w:rPr>
              <w:t>Utkarsh Anand</w:t>
            </w:r>
            <w:r w:rsidRPr="00B02464">
              <w:rPr>
                <w:bCs/>
                <w:noProof w:val="0"/>
                <w:vertAlign w:val="superscript"/>
              </w:rPr>
              <w:t>1</w:t>
            </w:r>
            <w:r>
              <w:rPr>
                <w:bCs/>
                <w:noProof w:val="0"/>
              </w:rPr>
              <w:t xml:space="preserve"> and </w:t>
            </w:r>
            <w:proofErr w:type="spellStart"/>
            <w:r>
              <w:rPr>
                <w:bCs/>
                <w:noProof w:val="0"/>
              </w:rPr>
              <w:t>Anand</w:t>
            </w:r>
            <w:proofErr w:type="spellEnd"/>
            <w:r>
              <w:rPr>
                <w:bCs/>
                <w:noProof w:val="0"/>
              </w:rPr>
              <w:t xml:space="preserve"> Bihari</w:t>
            </w:r>
            <w:r w:rsidRPr="00B02464">
              <w:rPr>
                <w:bCs/>
                <w:noProof w:val="0"/>
                <w:vertAlign w:val="superscript"/>
              </w:rPr>
              <w:t>1*</w:t>
            </w:r>
          </w:p>
        </w:tc>
      </w:tr>
    </w:tbl>
    <w:p w14:paraId="51D23224" w14:textId="77777777" w:rsidR="003312B7" w:rsidRPr="00D97AD5" w:rsidRDefault="003312B7" w:rsidP="009C6F37">
      <w:pPr>
        <w:pStyle w:val="Els-Affiliation"/>
        <w:rPr>
          <w:noProof w:val="0"/>
        </w:rPr>
      </w:pPr>
    </w:p>
    <w:tbl>
      <w:tblPr>
        <w:tblW w:w="9923" w:type="dxa"/>
        <w:tblInd w:w="108" w:type="dxa"/>
        <w:tblBorders>
          <w:bottom w:val="single" w:sz="4" w:space="0" w:color="auto"/>
        </w:tblBorders>
        <w:tblLayout w:type="fixed"/>
        <w:tblLook w:val="04A0" w:firstRow="1" w:lastRow="0" w:firstColumn="1" w:lastColumn="0" w:noHBand="0" w:noVBand="1"/>
      </w:tblPr>
      <w:tblGrid>
        <w:gridCol w:w="2662"/>
        <w:gridCol w:w="634"/>
        <w:gridCol w:w="6627"/>
      </w:tblGrid>
      <w:tr w:rsidR="00CD1499" w:rsidRPr="00D97AD5" w14:paraId="73F28785" w14:textId="77777777" w:rsidTr="009F5D6E">
        <w:trPr>
          <w:trHeight w:val="2524"/>
        </w:trPr>
        <w:tc>
          <w:tcPr>
            <w:tcW w:w="2662" w:type="dxa"/>
          </w:tcPr>
          <w:p w14:paraId="07DA7E0D" w14:textId="77777777" w:rsidR="003400D6" w:rsidRPr="00D97AD5" w:rsidRDefault="004A723E" w:rsidP="00E109A1">
            <w:pPr>
              <w:pStyle w:val="Els-Abstract-head"/>
              <w:spacing w:before="220"/>
              <w:rPr>
                <w:b w:val="0"/>
                <w:smallCaps/>
              </w:rPr>
            </w:pPr>
            <w:r w:rsidRPr="00D97AD5">
              <w:rPr>
                <w:b w:val="0"/>
                <w:smallCaps/>
              </w:rPr>
              <w:t xml:space="preserve">A R T I C L E </w:t>
            </w:r>
            <w:r w:rsidR="00CD1499" w:rsidRPr="00D97AD5">
              <w:rPr>
                <w:b w:val="0"/>
                <w:smallCaps/>
              </w:rPr>
              <w:t xml:space="preserve"> I</w:t>
            </w:r>
            <w:r w:rsidRPr="00D97AD5">
              <w:rPr>
                <w:b w:val="0"/>
                <w:smallCaps/>
              </w:rPr>
              <w:t xml:space="preserve"> </w:t>
            </w:r>
            <w:r w:rsidR="00CD1499" w:rsidRPr="00D97AD5">
              <w:rPr>
                <w:b w:val="0"/>
                <w:smallCaps/>
              </w:rPr>
              <w:t>N</w:t>
            </w:r>
            <w:r w:rsidRPr="00D97AD5">
              <w:rPr>
                <w:b w:val="0"/>
                <w:smallCaps/>
              </w:rPr>
              <w:t xml:space="preserve"> </w:t>
            </w:r>
            <w:r w:rsidR="00CD1499" w:rsidRPr="00D97AD5">
              <w:rPr>
                <w:b w:val="0"/>
                <w:smallCaps/>
              </w:rPr>
              <w:t>F</w:t>
            </w:r>
            <w:r w:rsidRPr="00D97AD5">
              <w:rPr>
                <w:b w:val="0"/>
                <w:smallCaps/>
              </w:rPr>
              <w:t xml:space="preserve"> </w:t>
            </w:r>
            <w:r w:rsidR="00CD1499" w:rsidRPr="00D97AD5">
              <w:rPr>
                <w:b w:val="0"/>
                <w:smallCaps/>
              </w:rPr>
              <w:t>O</w:t>
            </w:r>
          </w:p>
          <w:p w14:paraId="64226C92" w14:textId="77777777" w:rsidR="002E75D5" w:rsidRPr="00D97AD5" w:rsidRDefault="00CD1499" w:rsidP="00E109A1">
            <w:pPr>
              <w:pStyle w:val="Els-history-head"/>
              <w:rPr>
                <w:noProof w:val="0"/>
                <w:sz w:val="18"/>
              </w:rPr>
            </w:pPr>
            <w:r w:rsidRPr="00D97AD5">
              <w:rPr>
                <w:noProof w:val="0"/>
                <w:sz w:val="18"/>
              </w:rPr>
              <w:t xml:space="preserve">Article </w:t>
            </w:r>
            <w:r w:rsidR="00EC6FDC" w:rsidRPr="00D97AD5">
              <w:rPr>
                <w:noProof w:val="0"/>
                <w:sz w:val="18"/>
              </w:rPr>
              <w:t>h</w:t>
            </w:r>
            <w:r w:rsidRPr="00D97AD5">
              <w:rPr>
                <w:noProof w:val="0"/>
                <w:sz w:val="18"/>
              </w:rPr>
              <w:t>istory:</w:t>
            </w:r>
            <w:r w:rsidR="003400D6" w:rsidRPr="00D97AD5">
              <w:rPr>
                <w:noProof w:val="0"/>
                <w:sz w:val="18"/>
              </w:rPr>
              <w:t xml:space="preserve"> </w:t>
            </w:r>
          </w:p>
          <w:p w14:paraId="17AC118E" w14:textId="787C36A1" w:rsidR="00CD1499" w:rsidRPr="00D97AD5" w:rsidRDefault="00CD1499" w:rsidP="00E109A1">
            <w:pPr>
              <w:pStyle w:val="Els-history"/>
              <w:rPr>
                <w:noProof w:val="0"/>
                <w:sz w:val="18"/>
              </w:rPr>
            </w:pPr>
            <w:r w:rsidRPr="00D97AD5">
              <w:rPr>
                <w:noProof w:val="0"/>
                <w:sz w:val="18"/>
              </w:rPr>
              <w:t>Received</w:t>
            </w:r>
            <w:r w:rsidR="000A55BD" w:rsidRPr="00D97AD5">
              <w:rPr>
                <w:noProof w:val="0"/>
                <w:sz w:val="18"/>
              </w:rPr>
              <w:t>:</w:t>
            </w:r>
            <w:r w:rsidRPr="00D97AD5">
              <w:rPr>
                <w:noProof w:val="0"/>
                <w:sz w:val="18"/>
              </w:rPr>
              <w:t xml:space="preserve"> </w:t>
            </w:r>
          </w:p>
          <w:p w14:paraId="3F2A395F" w14:textId="5048C1E9" w:rsidR="00CD1499" w:rsidRPr="00D97AD5" w:rsidRDefault="00CD1499" w:rsidP="00E109A1">
            <w:pPr>
              <w:pStyle w:val="Els-history"/>
              <w:rPr>
                <w:noProof w:val="0"/>
                <w:sz w:val="18"/>
              </w:rPr>
            </w:pPr>
            <w:r w:rsidRPr="00D97AD5">
              <w:rPr>
                <w:noProof w:val="0"/>
                <w:sz w:val="18"/>
              </w:rPr>
              <w:t>Re</w:t>
            </w:r>
            <w:r w:rsidR="00AC47D2" w:rsidRPr="00D97AD5">
              <w:rPr>
                <w:noProof w:val="0"/>
                <w:sz w:val="18"/>
              </w:rPr>
              <w:t>v</w:t>
            </w:r>
            <w:r w:rsidRPr="00D97AD5">
              <w:rPr>
                <w:noProof w:val="0"/>
                <w:sz w:val="18"/>
              </w:rPr>
              <w:t>i</w:t>
            </w:r>
            <w:r w:rsidR="00AC47D2" w:rsidRPr="00D97AD5">
              <w:rPr>
                <w:noProof w:val="0"/>
                <w:sz w:val="18"/>
              </w:rPr>
              <w:t>s</w:t>
            </w:r>
            <w:r w:rsidRPr="00D97AD5">
              <w:rPr>
                <w:noProof w:val="0"/>
                <w:sz w:val="18"/>
              </w:rPr>
              <w:t>ed</w:t>
            </w:r>
            <w:r w:rsidR="000A55BD" w:rsidRPr="00D97AD5">
              <w:rPr>
                <w:noProof w:val="0"/>
                <w:sz w:val="18"/>
              </w:rPr>
              <w:t>:</w:t>
            </w:r>
            <w:r w:rsidRPr="00D97AD5">
              <w:rPr>
                <w:noProof w:val="0"/>
                <w:sz w:val="18"/>
              </w:rPr>
              <w:t xml:space="preserve"> </w:t>
            </w:r>
          </w:p>
          <w:p w14:paraId="51E7C19C" w14:textId="1243F86A" w:rsidR="00840E5D" w:rsidRPr="00D97AD5" w:rsidRDefault="00CD1499" w:rsidP="00E109A1">
            <w:pPr>
              <w:pStyle w:val="Els-history"/>
              <w:rPr>
                <w:noProof w:val="0"/>
                <w:sz w:val="18"/>
              </w:rPr>
            </w:pPr>
            <w:r w:rsidRPr="00D97AD5">
              <w:rPr>
                <w:noProof w:val="0"/>
                <w:sz w:val="18"/>
              </w:rPr>
              <w:t>Accepted</w:t>
            </w:r>
            <w:r w:rsidR="000A55BD" w:rsidRPr="00D97AD5">
              <w:rPr>
                <w:noProof w:val="0"/>
                <w:sz w:val="18"/>
              </w:rPr>
              <w:t>:</w:t>
            </w:r>
            <w:r w:rsidRPr="00D97AD5">
              <w:rPr>
                <w:noProof w:val="0"/>
                <w:sz w:val="18"/>
              </w:rPr>
              <w:t xml:space="preserve"> </w:t>
            </w:r>
          </w:p>
          <w:p w14:paraId="42FB5E2E" w14:textId="77777777" w:rsidR="00840E5D" w:rsidRPr="00D97AD5" w:rsidRDefault="00840E5D" w:rsidP="00840E5D"/>
          <w:p w14:paraId="4058E2C1" w14:textId="77777777" w:rsidR="00CD1499" w:rsidRPr="00D97AD5" w:rsidRDefault="00CD1499" w:rsidP="00E109A1">
            <w:pPr>
              <w:pStyle w:val="Els-keywords"/>
              <w:rPr>
                <w:noProof w:val="0"/>
                <w:sz w:val="18"/>
              </w:rPr>
            </w:pPr>
            <w:r w:rsidRPr="00D97AD5">
              <w:rPr>
                <w:i/>
                <w:noProof w:val="0"/>
                <w:sz w:val="18"/>
              </w:rPr>
              <w:t>Keywords</w:t>
            </w:r>
            <w:r w:rsidRPr="00D97AD5">
              <w:rPr>
                <w:noProof w:val="0"/>
                <w:sz w:val="18"/>
              </w:rPr>
              <w:t>:</w:t>
            </w:r>
          </w:p>
          <w:p w14:paraId="0DBC8CB9" w14:textId="77777777" w:rsidR="001B10D2" w:rsidRDefault="001B10D2" w:rsidP="001B10D2">
            <w:pPr>
              <w:pStyle w:val="Els-keywords"/>
              <w:rPr>
                <w:noProof w:val="0"/>
                <w:sz w:val="18"/>
              </w:rPr>
            </w:pPr>
            <w:r w:rsidRPr="001B10D2">
              <w:rPr>
                <w:noProof w:val="0"/>
                <w:sz w:val="18"/>
              </w:rPr>
              <w:t xml:space="preserve">Colorization, </w:t>
            </w:r>
          </w:p>
          <w:p w14:paraId="68E55783" w14:textId="77777777" w:rsidR="001B10D2" w:rsidRDefault="001B10D2" w:rsidP="001B10D2">
            <w:pPr>
              <w:pStyle w:val="Els-keywords"/>
              <w:rPr>
                <w:noProof w:val="0"/>
                <w:sz w:val="18"/>
              </w:rPr>
            </w:pPr>
            <w:r w:rsidRPr="001B10D2">
              <w:rPr>
                <w:noProof w:val="0"/>
                <w:sz w:val="18"/>
              </w:rPr>
              <w:t xml:space="preserve">Graphics Vision, </w:t>
            </w:r>
          </w:p>
          <w:p w14:paraId="7C8FBE68" w14:textId="77777777" w:rsidR="001B10D2" w:rsidRDefault="001B10D2" w:rsidP="001B10D2">
            <w:pPr>
              <w:pStyle w:val="Els-keywords"/>
              <w:rPr>
                <w:noProof w:val="0"/>
                <w:sz w:val="18"/>
              </w:rPr>
            </w:pPr>
            <w:r w:rsidRPr="001B10D2">
              <w:rPr>
                <w:noProof w:val="0"/>
                <w:sz w:val="18"/>
              </w:rPr>
              <w:t xml:space="preserve">CNN, </w:t>
            </w:r>
          </w:p>
          <w:p w14:paraId="20388328" w14:textId="3188A62D" w:rsidR="001B10D2" w:rsidRDefault="001B10D2" w:rsidP="001B10D2">
            <w:pPr>
              <w:pStyle w:val="Els-keywords"/>
              <w:rPr>
                <w:noProof w:val="0"/>
                <w:sz w:val="18"/>
              </w:rPr>
            </w:pPr>
            <w:r w:rsidRPr="001B10D2">
              <w:rPr>
                <w:noProof w:val="0"/>
                <w:sz w:val="18"/>
              </w:rPr>
              <w:t xml:space="preserve">RGB, </w:t>
            </w:r>
          </w:p>
          <w:p w14:paraId="625BD2B4" w14:textId="77777777" w:rsidR="001B10D2" w:rsidRDefault="001B10D2" w:rsidP="001B10D2">
            <w:pPr>
              <w:pStyle w:val="Els-keywords"/>
              <w:rPr>
                <w:noProof w:val="0"/>
                <w:sz w:val="18"/>
              </w:rPr>
            </w:pPr>
            <w:r w:rsidRPr="001B10D2">
              <w:rPr>
                <w:noProof w:val="0"/>
                <w:sz w:val="18"/>
              </w:rPr>
              <w:t xml:space="preserve">Black and White, </w:t>
            </w:r>
          </w:p>
          <w:p w14:paraId="14387102" w14:textId="77777777" w:rsidR="00CD1499" w:rsidRDefault="001B10D2" w:rsidP="001B10D2">
            <w:pPr>
              <w:pStyle w:val="Els-keywords"/>
              <w:rPr>
                <w:noProof w:val="0"/>
                <w:sz w:val="18"/>
              </w:rPr>
            </w:pPr>
            <w:r w:rsidRPr="001B10D2">
              <w:rPr>
                <w:noProof w:val="0"/>
                <w:sz w:val="18"/>
              </w:rPr>
              <w:t>Image Processing.</w:t>
            </w:r>
          </w:p>
          <w:p w14:paraId="12BED1CA" w14:textId="6B1B2A91" w:rsidR="002F6A97" w:rsidRPr="002F6A97" w:rsidRDefault="002F6A97" w:rsidP="002F6A97">
            <w:r>
              <w:t>LAB color</w:t>
            </w:r>
          </w:p>
        </w:tc>
        <w:tc>
          <w:tcPr>
            <w:tcW w:w="634" w:type="dxa"/>
          </w:tcPr>
          <w:p w14:paraId="3D82E64F" w14:textId="77777777" w:rsidR="00CD1499" w:rsidRPr="00D97AD5" w:rsidRDefault="00CD1499" w:rsidP="00D76010"/>
        </w:tc>
        <w:tc>
          <w:tcPr>
            <w:tcW w:w="6627" w:type="dxa"/>
          </w:tcPr>
          <w:p w14:paraId="61CA39D1" w14:textId="77777777" w:rsidR="003400D6" w:rsidRPr="00D97AD5" w:rsidRDefault="00CD1499" w:rsidP="00E109A1">
            <w:pPr>
              <w:pStyle w:val="Els-Abstract-head"/>
              <w:spacing w:before="220"/>
              <w:rPr>
                <w:b w:val="0"/>
                <w:smallCaps/>
              </w:rPr>
            </w:pPr>
            <w:r w:rsidRPr="00D97AD5">
              <w:rPr>
                <w:b w:val="0"/>
                <w:smallCaps/>
              </w:rPr>
              <w:t>A B S T R A C T</w:t>
            </w:r>
          </w:p>
          <w:p w14:paraId="256D7A1E" w14:textId="3796A4DA" w:rsidR="00D955C1" w:rsidRPr="00D97AD5" w:rsidRDefault="00CF6546" w:rsidP="0069448D">
            <w:pPr>
              <w:pStyle w:val="Els-Abstract-text"/>
              <w:spacing w:after="120"/>
              <w:rPr>
                <w:sz w:val="18"/>
              </w:rPr>
            </w:pPr>
            <w:r w:rsidRPr="00CF6546">
              <w:rPr>
                <w:sz w:val="18"/>
              </w:rPr>
              <w:t xml:space="preserve">Colorization is the process of transforming </w:t>
            </w:r>
            <w:r w:rsidR="00EA47E3">
              <w:rPr>
                <w:sz w:val="18"/>
              </w:rPr>
              <w:t>black and white</w:t>
            </w:r>
            <w:r w:rsidRPr="00CF6546">
              <w:rPr>
                <w:sz w:val="18"/>
              </w:rPr>
              <w:t xml:space="preserve"> </w:t>
            </w:r>
            <w:r w:rsidR="00EA47E3">
              <w:rPr>
                <w:sz w:val="18"/>
              </w:rPr>
              <w:t>images</w:t>
            </w:r>
            <w:r w:rsidRPr="00CF6546">
              <w:rPr>
                <w:sz w:val="18"/>
              </w:rPr>
              <w:t xml:space="preserve"> into aesthetically appealing color images. The fundamental objective is to persuade the spectator that the outcome is genuine.</w:t>
            </w:r>
            <w:r w:rsidR="00EA47E3">
              <w:rPr>
                <w:sz w:val="18"/>
              </w:rPr>
              <w:t xml:space="preserve"> </w:t>
            </w:r>
            <w:r w:rsidR="00EA47E3" w:rsidRPr="00EA47E3">
              <w:rPr>
                <w:sz w:val="18"/>
              </w:rPr>
              <w:t xml:space="preserve">Automatic conversion has evolved into a difficult field that mixes machine learning and deep learning with art. . Image colorization is one method of adding style to a photograph or combining styles. Image colorization can also be used to add color to photographs that were previously black and white. This can be utilized to make an educated assumption about the picture's context and bridge the gap between the past and the present. Unlike the previous techniques, the goal of this work is to develop a high-quality fully-automatic colorization </w:t>
            </w:r>
            <w:r w:rsidR="00EA47E3">
              <w:rPr>
                <w:sz w:val="18"/>
              </w:rPr>
              <w:t xml:space="preserve">system to color the black and white images. </w:t>
            </w:r>
            <w:r w:rsidR="003F254E" w:rsidRPr="003F254E">
              <w:rPr>
                <w:sz w:val="18"/>
              </w:rPr>
              <w:t>By training our model on</w:t>
            </w:r>
            <w:r w:rsidR="003F254E">
              <w:rPr>
                <w:sz w:val="18"/>
              </w:rPr>
              <w:t xml:space="preserve"> </w:t>
            </w:r>
            <w:r w:rsidR="00BD0562">
              <w:rPr>
                <w:sz w:val="18"/>
              </w:rPr>
              <w:t>ImageN</w:t>
            </w:r>
            <w:r w:rsidR="0069448D">
              <w:rPr>
                <w:sz w:val="18"/>
              </w:rPr>
              <w:t>et</w:t>
            </w:r>
            <w:r w:rsidR="003F254E" w:rsidRPr="003F254E">
              <w:rPr>
                <w:sz w:val="18"/>
              </w:rPr>
              <w:t xml:space="preserve"> images, we were able to get it to produce shots with</w:t>
            </w:r>
            <w:r w:rsidR="003F254E">
              <w:rPr>
                <w:sz w:val="18"/>
              </w:rPr>
              <w:t xml:space="preserve"> </w:t>
            </w:r>
            <w:r w:rsidR="003F254E" w:rsidRPr="003F254E">
              <w:rPr>
                <w:sz w:val="18"/>
              </w:rPr>
              <w:t>realistic hues</w:t>
            </w:r>
            <w:r w:rsidR="00F35A97">
              <w:rPr>
                <w:sz w:val="18"/>
              </w:rPr>
              <w:t xml:space="preserve"> with 85.47% accuracy</w:t>
            </w:r>
            <w:r w:rsidR="003F254E" w:rsidRPr="003F254E">
              <w:rPr>
                <w:sz w:val="18"/>
              </w:rPr>
              <w:t xml:space="preserve">. </w:t>
            </w:r>
            <w:r w:rsidR="0069448D">
              <w:rPr>
                <w:sz w:val="18"/>
              </w:rPr>
              <w:t xml:space="preserve">Also the outcome of the proposed model is validated with the peer user by online survey of the colored images. </w:t>
            </w:r>
          </w:p>
        </w:tc>
      </w:tr>
    </w:tbl>
    <w:p w14:paraId="3A45E31E" w14:textId="77777777" w:rsidR="009D6A20" w:rsidRPr="00D97AD5" w:rsidRDefault="009D6A20" w:rsidP="009E58BD">
      <w:pPr>
        <w:pStyle w:val="Els-body-text"/>
      </w:pPr>
    </w:p>
    <w:p w14:paraId="2626BBA9" w14:textId="77777777" w:rsidR="009E58BD" w:rsidRPr="00D97AD5" w:rsidRDefault="009E58BD" w:rsidP="009E58BD">
      <w:pPr>
        <w:pStyle w:val="Els-body-text"/>
        <w:sectPr w:rsidR="009E58BD" w:rsidRPr="00D97AD5" w:rsidSect="00B125E4">
          <w:headerReference w:type="even" r:id="rId11"/>
          <w:headerReference w:type="default" r:id="rId12"/>
          <w:headerReference w:type="first" r:id="rId13"/>
          <w:footerReference w:type="first" r:id="rId14"/>
          <w:footnotePr>
            <w:numFmt w:val="chicago"/>
          </w:footnotePr>
          <w:type w:val="continuous"/>
          <w:pgSz w:w="11907" w:h="15876" w:code="161"/>
          <w:pgMar w:top="77" w:right="947" w:bottom="879" w:left="1038" w:header="714" w:footer="879" w:gutter="0"/>
          <w:pgNumType w:start="115"/>
          <w:cols w:space="720"/>
          <w:titlePg/>
          <w:docGrid w:linePitch="360"/>
        </w:sectPr>
      </w:pPr>
    </w:p>
    <w:p w14:paraId="36F9F9FE" w14:textId="4C4D2990" w:rsidR="00AD6F25" w:rsidRPr="00D97AD5" w:rsidRDefault="00594C63" w:rsidP="00CE62F1">
      <w:pPr>
        <w:pStyle w:val="Els-1storder-head"/>
        <w:pBdr>
          <w:top w:val="none" w:sz="0" w:space="0" w:color="auto"/>
        </w:pBdr>
        <w:spacing w:before="0" w:after="120"/>
        <w:rPr>
          <w:sz w:val="20"/>
          <w:szCs w:val="19"/>
        </w:rPr>
      </w:pPr>
      <w:r w:rsidRPr="00D97AD5">
        <w:rPr>
          <w:sz w:val="20"/>
          <w:szCs w:val="19"/>
        </w:rPr>
        <w:lastRenderedPageBreak/>
        <w:t>INTRODUCTION</w:t>
      </w:r>
    </w:p>
    <w:p w14:paraId="20B16A56" w14:textId="0BACFABB" w:rsidR="00363FFB" w:rsidRDefault="00363FFB" w:rsidP="00453A48">
      <w:pPr>
        <w:pStyle w:val="Text"/>
        <w:ind w:firstLine="0"/>
        <w:rPr>
          <w:rFonts w:cs="Times New Roman"/>
        </w:rPr>
      </w:pPr>
      <w:r w:rsidRPr="00363FFB">
        <w:rPr>
          <w:rFonts w:cs="Times New Roman"/>
        </w:rPr>
        <w:t>Image colorization is the process of assigning a color to each pixel of a target grayscale image. Colorization approaches are broadly classified as scribble-based colorization [1</w:t>
      </w:r>
      <w:r>
        <w:rPr>
          <w:rFonts w:cs="Times New Roman"/>
        </w:rPr>
        <w:t>, 2, 3, 4</w:t>
      </w:r>
      <w:r w:rsidRPr="00363FFB">
        <w:rPr>
          <w:rFonts w:cs="Times New Roman"/>
        </w:rPr>
        <w:t>,</w:t>
      </w:r>
      <w:r>
        <w:rPr>
          <w:rFonts w:cs="Times New Roman"/>
        </w:rPr>
        <w:t xml:space="preserve"> </w:t>
      </w:r>
      <w:proofErr w:type="gramStart"/>
      <w:r w:rsidRPr="00363FFB">
        <w:rPr>
          <w:rFonts w:cs="Times New Roman"/>
        </w:rPr>
        <w:t>5</w:t>
      </w:r>
      <w:proofErr w:type="gramEnd"/>
      <w:r w:rsidRPr="00363FFB">
        <w:rPr>
          <w:rFonts w:cs="Times New Roman"/>
        </w:rPr>
        <w:t>] a</w:t>
      </w:r>
      <w:r>
        <w:rPr>
          <w:rFonts w:cs="Times New Roman"/>
        </w:rPr>
        <w:t>nd example-based colorization [6</w:t>
      </w:r>
      <w:r w:rsidRPr="00363FFB">
        <w:rPr>
          <w:rFonts w:cs="Times New Roman"/>
        </w:rPr>
        <w:t xml:space="preserve">, </w:t>
      </w:r>
      <w:r>
        <w:rPr>
          <w:rFonts w:cs="Times New Roman"/>
        </w:rPr>
        <w:t>7</w:t>
      </w:r>
      <w:r w:rsidRPr="00363FFB">
        <w:rPr>
          <w:rFonts w:cs="Times New Roman"/>
        </w:rPr>
        <w:t xml:space="preserve">, </w:t>
      </w:r>
      <w:r>
        <w:rPr>
          <w:rFonts w:cs="Times New Roman"/>
        </w:rPr>
        <w:t>8</w:t>
      </w:r>
      <w:r w:rsidRPr="00363FFB">
        <w:rPr>
          <w:rFonts w:cs="Times New Roman"/>
        </w:rPr>
        <w:t xml:space="preserve">, </w:t>
      </w:r>
      <w:r>
        <w:rPr>
          <w:rFonts w:cs="Times New Roman"/>
        </w:rPr>
        <w:t>9</w:t>
      </w:r>
      <w:r w:rsidRPr="00363FFB">
        <w:rPr>
          <w:rFonts w:cs="Times New Roman"/>
        </w:rPr>
        <w:t>]. Scribble-based approaches often need significant user effort to generate significant scribbles on the target grayscale photos. It is so time-consuming, especially for a novice user, to colorize a grayscale image with fine-scale features.</w:t>
      </w:r>
    </w:p>
    <w:p w14:paraId="19E0743A" w14:textId="1365C36D" w:rsidR="0060028D" w:rsidRDefault="00EE36F6" w:rsidP="008E0C47">
      <w:pPr>
        <w:pStyle w:val="Text"/>
        <w:ind w:firstLine="0"/>
        <w:rPr>
          <w:rFonts w:cs="Times New Roman"/>
        </w:rPr>
      </w:pPr>
      <w:r>
        <w:rPr>
          <w:rStyle w:val="css-0"/>
        </w:rPr>
        <w:t xml:space="preserve">The example-based </w:t>
      </w:r>
      <w:r>
        <w:rPr>
          <w:rStyle w:val="css-1q9du1a"/>
        </w:rPr>
        <w:t xml:space="preserve">technique often </w:t>
      </w:r>
      <w:r>
        <w:rPr>
          <w:rStyle w:val="css-0"/>
        </w:rPr>
        <w:t xml:space="preserve">transfers </w:t>
      </w:r>
      <w:r>
        <w:rPr>
          <w:rStyle w:val="css-1q9du1a"/>
        </w:rPr>
        <w:t xml:space="preserve">color </w:t>
      </w:r>
      <w:r>
        <w:rPr>
          <w:rStyle w:val="css-uxk2xv"/>
        </w:rPr>
        <w:t xml:space="preserve">information from a similar reference image to the target grayscale image. </w:t>
      </w:r>
      <w:r w:rsidRPr="00EE36F6">
        <w:rPr>
          <w:rStyle w:val="css-uxk2xv"/>
        </w:rPr>
        <w:t xml:space="preserve">Finding an appropriate reference image </w:t>
      </w:r>
      <w:r>
        <w:rPr>
          <w:rStyle w:val="css-uxk2xv"/>
        </w:rPr>
        <w:t>is one of the major</w:t>
      </w:r>
      <w:r w:rsidRPr="00EE36F6">
        <w:rPr>
          <w:rStyle w:val="css-uxk2xv"/>
        </w:rPr>
        <w:t xml:space="preserve"> challenges for a user. </w:t>
      </w:r>
      <w:r>
        <w:rPr>
          <w:rStyle w:val="css-uxk2xv"/>
        </w:rPr>
        <w:t xml:space="preserve">To </w:t>
      </w:r>
      <w:r w:rsidRPr="00EE36F6">
        <w:rPr>
          <w:rStyle w:val="css-uxk2xv"/>
        </w:rPr>
        <w:t>simplify the problem by using picture data from the Internet and provide filtering algorithms for selecting appropriate reference photos.</w:t>
      </w:r>
      <w:r w:rsidR="001D6E41">
        <w:rPr>
          <w:rStyle w:val="css-uxk2xv"/>
        </w:rPr>
        <w:t xml:space="preserve"> But both the measure required additional </w:t>
      </w:r>
      <w:r w:rsidR="002127C7">
        <w:rPr>
          <w:rStyle w:val="css-uxk2xv"/>
        </w:rPr>
        <w:t>constraints [</w:t>
      </w:r>
      <w:r w:rsidR="001D6E41">
        <w:rPr>
          <w:rStyle w:val="css-uxk2xv"/>
        </w:rPr>
        <w:t>8</w:t>
      </w:r>
      <w:r w:rsidR="002127C7">
        <w:rPr>
          <w:rStyle w:val="css-uxk2xv"/>
        </w:rPr>
        <w:t>, 10</w:t>
      </w:r>
      <w:r w:rsidR="001D6E41">
        <w:rPr>
          <w:rStyle w:val="css-uxk2xv"/>
        </w:rPr>
        <w:t xml:space="preserve">]. </w:t>
      </w:r>
      <w:r w:rsidR="002127C7" w:rsidRPr="002127C7">
        <w:rPr>
          <w:rStyle w:val="css-uxk2xv"/>
        </w:rPr>
        <w:t>An identical Internet object is required for exact per-pixel registration between the reference photos and the grayscale target image.</w:t>
      </w:r>
      <w:r w:rsidR="00DE4B45">
        <w:rPr>
          <w:rStyle w:val="css-uxk2xv"/>
        </w:rPr>
        <w:t xml:space="preserve"> </w:t>
      </w:r>
      <w:r w:rsidR="00DE4B45" w:rsidRPr="00DE4B45">
        <w:rPr>
          <w:rStyle w:val="css-uxk2xv"/>
        </w:rPr>
        <w:t>As a result, it is confined to objects having a fixed shape</w:t>
      </w:r>
      <w:r w:rsidR="00DE4B45">
        <w:rPr>
          <w:rStyle w:val="css-uxk2xv"/>
        </w:rPr>
        <w:t xml:space="preserve"> like landmarks. In some cases, if the image contains text and other material with the image, then </w:t>
      </w:r>
      <w:r w:rsidR="00DE4B45" w:rsidRPr="00DE4B45">
        <w:rPr>
          <w:rStyle w:val="css-uxk2xv"/>
        </w:rPr>
        <w:t>user is required to give a semantic text label as well as segmentation info</w:t>
      </w:r>
      <w:r w:rsidR="00EB19AE">
        <w:rPr>
          <w:rStyle w:val="css-uxk2xv"/>
        </w:rPr>
        <w:t xml:space="preserve">rmation for the foreground item[8,10]. In manual segmentation, it is very hard to get the original grayscale image into the colored image when image contains several complex objects. The quality of the colored image is </w:t>
      </w:r>
      <w:r w:rsidR="008E0C47">
        <w:rPr>
          <w:rStyle w:val="css-uxk2xv"/>
        </w:rPr>
        <w:t xml:space="preserve">completely depends on the </w:t>
      </w:r>
      <w:r w:rsidR="008E0C47">
        <w:rPr>
          <w:rStyle w:val="css-uxk2xv"/>
        </w:rPr>
        <w:lastRenderedPageBreak/>
        <w:t xml:space="preserve">selected reference image and the segmentation information provided by the user. </w:t>
      </w:r>
      <w:r w:rsidR="008E0C47">
        <w:rPr>
          <w:rFonts w:cs="Times New Roman"/>
        </w:rPr>
        <w:t xml:space="preserve"> </w:t>
      </w:r>
      <w:r w:rsidR="0060028D" w:rsidRPr="0060028D">
        <w:rPr>
          <w:rFonts w:cs="Times New Roman"/>
        </w:rPr>
        <w:t>One of the most significant uses of the grayscale image matting approach is to combine it with color transferring techniques to produce object-based colorization, which colorizers’ objects in the same picture individually.</w:t>
      </w:r>
      <w:r w:rsidR="0060028D">
        <w:rPr>
          <w:rFonts w:cs="Times New Roman"/>
        </w:rPr>
        <w:t xml:space="preserve"> </w:t>
      </w:r>
      <w:r w:rsidR="0060028D" w:rsidRPr="0060028D">
        <w:rPr>
          <w:rFonts w:cs="Times New Roman"/>
        </w:rPr>
        <w:t>Grayscale picture colorization has uses in black and white photo editing, colorization of vintage films, and scientific drawings. Colorization may significantly improve the visual appeal of grayscale photographs and perceptually improve scientific representations.</w:t>
      </w:r>
    </w:p>
    <w:p w14:paraId="096FBAB4" w14:textId="77777777" w:rsidR="00F662D7" w:rsidRDefault="008E0C47" w:rsidP="00F662D7">
      <w:pPr>
        <w:pStyle w:val="Text"/>
        <w:ind w:firstLine="720"/>
        <w:rPr>
          <w:rFonts w:cs="Times New Roman"/>
        </w:rPr>
      </w:pPr>
      <w:r>
        <w:rPr>
          <w:rFonts w:cs="Times New Roman"/>
        </w:rPr>
        <w:t>Welsh et al. [11</w:t>
      </w:r>
      <w:r w:rsidR="002B5CCF" w:rsidRPr="002B5CCF">
        <w:rPr>
          <w:rFonts w:cs="Times New Roman"/>
        </w:rPr>
        <w:t xml:space="preserve">] suggested a grayscale picture colorization approach that performs well for natural and scientific illustrative images. Welsh et al.'s technique, in general, works best on scenarios where the image is separated into different brightness clusters or when each region has distinct textures. Their present approach, however, does not function well with human faces. </w:t>
      </w:r>
      <w:r w:rsidR="008E6F4F" w:rsidRPr="008E6F4F">
        <w:rPr>
          <w:rFonts w:cs="Times New Roman"/>
        </w:rPr>
        <w:t xml:space="preserve">These methods are too complex </w:t>
      </w:r>
      <w:r w:rsidR="00F662D7">
        <w:rPr>
          <w:rFonts w:cs="Times New Roman"/>
        </w:rPr>
        <w:t>and require human involvement or less impact of colorization of image</w:t>
      </w:r>
      <w:r w:rsidR="008E6F4F" w:rsidRPr="008E6F4F">
        <w:rPr>
          <w:rFonts w:cs="Times New Roman"/>
        </w:rPr>
        <w:t>. As a result, it is required a pure automatic colorization method to address these limitations.</w:t>
      </w:r>
      <w:r w:rsidR="00F662D7">
        <w:rPr>
          <w:rFonts w:cs="Times New Roman"/>
        </w:rPr>
        <w:t xml:space="preserve"> One of the solutions could be the conversion of RGB color to the LAB color space. </w:t>
      </w:r>
    </w:p>
    <w:p w14:paraId="1B492C08" w14:textId="43971762" w:rsidR="00AF20DF" w:rsidRDefault="00F662D7" w:rsidP="00251C0E">
      <w:pPr>
        <w:pStyle w:val="Text"/>
        <w:ind w:firstLine="720"/>
        <w:rPr>
          <w:rFonts w:cs="Times New Roman"/>
        </w:rPr>
      </w:pPr>
      <w:r w:rsidRPr="00F662D7">
        <w:rPr>
          <w:rFonts w:cs="Times New Roman"/>
        </w:rPr>
        <w:t>Influenced by the current achievements of deep learning</w:t>
      </w:r>
      <w:r>
        <w:rPr>
          <w:rFonts w:cs="Times New Roman"/>
        </w:rPr>
        <w:t xml:space="preserve"> </w:t>
      </w:r>
      <w:r w:rsidRPr="00F662D7">
        <w:rPr>
          <w:rFonts w:cs="Times New Roman"/>
        </w:rPr>
        <w:t>methods in ima</w:t>
      </w:r>
      <w:r>
        <w:rPr>
          <w:rFonts w:cs="Times New Roman"/>
        </w:rPr>
        <w:t>ge processing, we employ CNN</w:t>
      </w:r>
      <w:r w:rsidR="005C0901">
        <w:rPr>
          <w:rFonts w:cs="Times New Roman"/>
        </w:rPr>
        <w:t xml:space="preserve"> (</w:t>
      </w:r>
      <w:r w:rsidR="005C0901" w:rsidRPr="005C0901">
        <w:rPr>
          <w:rFonts w:cs="Times New Roman"/>
        </w:rPr>
        <w:t>Convolutional Neural Network</w:t>
      </w:r>
      <w:r w:rsidR="005C0901">
        <w:rPr>
          <w:rFonts w:cs="Times New Roman"/>
        </w:rPr>
        <w:t xml:space="preserve">) </w:t>
      </w:r>
      <w:r>
        <w:rPr>
          <w:rFonts w:cs="Times New Roman"/>
        </w:rPr>
        <w:t xml:space="preserve">to </w:t>
      </w:r>
      <w:r w:rsidRPr="00F662D7">
        <w:rPr>
          <w:rFonts w:cs="Times New Roman"/>
        </w:rPr>
        <w:t>investigate color</w:t>
      </w:r>
      <w:r>
        <w:rPr>
          <w:rFonts w:cs="Times New Roman"/>
        </w:rPr>
        <w:t xml:space="preserve">ization problems in photographs. </w:t>
      </w:r>
      <w:r w:rsidRPr="00F662D7">
        <w:rPr>
          <w:rFonts w:cs="Times New Roman"/>
        </w:rPr>
        <w:t>However, the purpose of this research is to create</w:t>
      </w:r>
      <w:r>
        <w:rPr>
          <w:rFonts w:cs="Times New Roman"/>
        </w:rPr>
        <w:t xml:space="preserve"> </w:t>
      </w:r>
      <w:r w:rsidRPr="00F662D7">
        <w:rPr>
          <w:rFonts w:cs="Times New Roman"/>
        </w:rPr>
        <w:t xml:space="preserve">a realistic colorization that may </w:t>
      </w:r>
      <w:r w:rsidRPr="00F662D7">
        <w:rPr>
          <w:rFonts w:cs="Times New Roman"/>
        </w:rPr>
        <w:lastRenderedPageBreak/>
        <w:t>potentially trick a human</w:t>
      </w:r>
      <w:r>
        <w:rPr>
          <w:rFonts w:cs="Times New Roman"/>
        </w:rPr>
        <w:t xml:space="preserve"> </w:t>
      </w:r>
      <w:r w:rsidRPr="00F662D7">
        <w:rPr>
          <w:rFonts w:cs="Times New Roman"/>
        </w:rPr>
        <w:t>observer, rather than to retrieve the actual ground truth</w:t>
      </w:r>
      <w:r>
        <w:rPr>
          <w:rFonts w:cs="Times New Roman"/>
        </w:rPr>
        <w:t xml:space="preserve"> </w:t>
      </w:r>
      <w:r w:rsidRPr="00F662D7">
        <w:rPr>
          <w:rFonts w:cs="Times New Roman"/>
        </w:rPr>
        <w:t>color. As a result, our goal becomes much more</w:t>
      </w:r>
      <w:r>
        <w:rPr>
          <w:rFonts w:cs="Times New Roman"/>
        </w:rPr>
        <w:t xml:space="preserve"> </w:t>
      </w:r>
      <w:r w:rsidRPr="00F662D7">
        <w:rPr>
          <w:rFonts w:cs="Times New Roman"/>
        </w:rPr>
        <w:t>attainable: model adequate grayscale semantics and</w:t>
      </w:r>
      <w:r>
        <w:rPr>
          <w:rFonts w:cs="Times New Roman"/>
        </w:rPr>
        <w:t xml:space="preserve"> </w:t>
      </w:r>
      <w:r w:rsidRPr="00F662D7">
        <w:rPr>
          <w:rFonts w:cs="Times New Roman"/>
        </w:rPr>
        <w:t>textures have statistical dependencies.</w:t>
      </w:r>
      <w:r w:rsidR="00AF20DF" w:rsidRPr="00D97AD5">
        <w:rPr>
          <w:rFonts w:cs="Times New Roman"/>
        </w:rPr>
        <w:t> </w:t>
      </w:r>
    </w:p>
    <w:p w14:paraId="24645884" w14:textId="3CA76D7D" w:rsidR="005E017D" w:rsidRPr="00D97AD5" w:rsidRDefault="005E017D" w:rsidP="005E017D">
      <w:pPr>
        <w:pStyle w:val="Text"/>
        <w:ind w:firstLine="720"/>
        <w:rPr>
          <w:rFonts w:cs="Times New Roman"/>
        </w:rPr>
      </w:pPr>
      <w:r w:rsidRPr="005E017D">
        <w:rPr>
          <w:rFonts w:cs="Times New Roman"/>
        </w:rPr>
        <w:t xml:space="preserve">In </w:t>
      </w:r>
      <w:r>
        <w:rPr>
          <w:rFonts w:cs="Times New Roman"/>
        </w:rPr>
        <w:t xml:space="preserve">this </w:t>
      </w:r>
      <w:r w:rsidRPr="005E017D">
        <w:rPr>
          <w:rFonts w:cs="Times New Roman"/>
        </w:rPr>
        <w:t xml:space="preserve">paper, an introduction to the </w:t>
      </w:r>
      <w:r>
        <w:rPr>
          <w:rFonts w:cs="Times New Roman"/>
        </w:rPr>
        <w:t xml:space="preserve">image colorization and its importance </w:t>
      </w:r>
      <w:r w:rsidRPr="005E017D">
        <w:rPr>
          <w:rFonts w:cs="Times New Roman"/>
        </w:rPr>
        <w:t xml:space="preserve">is presented in Introduction section. </w:t>
      </w:r>
      <w:r>
        <w:rPr>
          <w:rFonts w:cs="Times New Roman"/>
        </w:rPr>
        <w:t xml:space="preserve">Related work section presented the previous works done by the eminent scholars. The proposed methods section presents the data set details, proposed methods and the experiment details. </w:t>
      </w:r>
      <w:r w:rsidRPr="005E017D">
        <w:rPr>
          <w:rFonts w:cs="Times New Roman"/>
        </w:rPr>
        <w:t>Result</w:t>
      </w:r>
      <w:r>
        <w:rPr>
          <w:rFonts w:cs="Times New Roman"/>
        </w:rPr>
        <w:t xml:space="preserve"> and discussion section presents results </w:t>
      </w:r>
      <w:r w:rsidRPr="005E017D">
        <w:rPr>
          <w:rFonts w:cs="Times New Roman"/>
        </w:rPr>
        <w:t>analysis</w:t>
      </w:r>
      <w:r>
        <w:rPr>
          <w:rFonts w:cs="Times New Roman"/>
        </w:rPr>
        <w:t xml:space="preserve"> and discussion </w:t>
      </w:r>
      <w:r w:rsidRPr="005E017D">
        <w:rPr>
          <w:rFonts w:cs="Times New Roman"/>
        </w:rPr>
        <w:t>and section Conclusion concludes the work.</w:t>
      </w:r>
    </w:p>
    <w:p w14:paraId="612AF82F" w14:textId="28E8DFC1" w:rsidR="00AF20DF" w:rsidRDefault="00251C0E" w:rsidP="0039348C">
      <w:pPr>
        <w:pStyle w:val="Els-1storder-head"/>
        <w:pBdr>
          <w:top w:val="none" w:sz="0" w:space="0" w:color="auto"/>
        </w:pBdr>
        <w:spacing w:before="240" w:after="120" w:line="240" w:lineRule="auto"/>
        <w:rPr>
          <w:bCs/>
          <w:sz w:val="20"/>
        </w:rPr>
      </w:pPr>
      <w:r>
        <w:rPr>
          <w:bCs/>
          <w:sz w:val="20"/>
        </w:rPr>
        <w:t>RELATED WORK</w:t>
      </w:r>
    </w:p>
    <w:p w14:paraId="08DCC403" w14:textId="0D7266AA" w:rsidR="00251C0E" w:rsidRDefault="00251C0E" w:rsidP="00251C0E">
      <w:pPr>
        <w:pStyle w:val="Els-body-text"/>
        <w:rPr>
          <w:sz w:val="20"/>
        </w:rPr>
      </w:pPr>
      <w:r w:rsidRPr="00251C0E">
        <w:rPr>
          <w:sz w:val="20"/>
        </w:rPr>
        <w:t>We cover the key components of prior work in this section</w:t>
      </w:r>
      <w:r w:rsidR="00497364">
        <w:rPr>
          <w:sz w:val="20"/>
        </w:rPr>
        <w:t xml:space="preserve">. </w:t>
      </w:r>
    </w:p>
    <w:p w14:paraId="4D64552A" w14:textId="1B745D20" w:rsidR="00BA127C" w:rsidRDefault="000C5E0C" w:rsidP="00453A48">
      <w:pPr>
        <w:spacing w:before="120" w:after="120" w:line="252" w:lineRule="auto"/>
        <w:jc w:val="both"/>
        <w:rPr>
          <w:sz w:val="20"/>
        </w:rPr>
      </w:pPr>
      <w:r>
        <w:rPr>
          <w:sz w:val="20"/>
        </w:rPr>
        <w:t xml:space="preserve">Gupta </w:t>
      </w:r>
      <w:r w:rsidR="00B34644" w:rsidRPr="00B34644">
        <w:rPr>
          <w:sz w:val="20"/>
        </w:rPr>
        <w:t>et al</w:t>
      </w:r>
      <w:proofErr w:type="gramStart"/>
      <w:r w:rsidR="00B34644" w:rsidRPr="00B34644">
        <w:rPr>
          <w:sz w:val="20"/>
        </w:rPr>
        <w:t>.(</w:t>
      </w:r>
      <w:proofErr w:type="gramEnd"/>
      <w:r w:rsidR="00B34644" w:rsidRPr="00B34644">
        <w:rPr>
          <w:sz w:val="20"/>
        </w:rPr>
        <w:t>201</w:t>
      </w:r>
      <w:r>
        <w:rPr>
          <w:sz w:val="20"/>
        </w:rPr>
        <w:t>2</w:t>
      </w:r>
      <w:r w:rsidR="00B34644" w:rsidRPr="00B34644">
        <w:rPr>
          <w:sz w:val="20"/>
        </w:rPr>
        <w:t>) [12] presented an example-based method for colorizing a grey image is presented in this research. As input, the user only needs to provide a reference color image that is semantically similar to the target image. They utilize super</w:t>
      </w:r>
      <w:r w:rsidR="00B34644">
        <w:rPr>
          <w:sz w:val="20"/>
        </w:rPr>
        <w:t>-</w:t>
      </w:r>
      <w:r w:rsidR="00B34644" w:rsidRPr="00B34644">
        <w:rPr>
          <w:sz w:val="20"/>
        </w:rPr>
        <w:t>pixel resolution for feature extraction from these photos, which they then use to guide colorization. The colorization procedure is sped considerably by their usage of a super</w:t>
      </w:r>
      <w:r w:rsidR="00B34644">
        <w:rPr>
          <w:sz w:val="20"/>
        </w:rPr>
        <w:t>-</w:t>
      </w:r>
      <w:r w:rsidR="00B34644" w:rsidRPr="00B34644">
        <w:rPr>
          <w:sz w:val="20"/>
        </w:rPr>
        <w:t>pixel representation. They create an image space voting system that uses information from adjacent super</w:t>
      </w:r>
      <w:r w:rsidR="00B34644">
        <w:rPr>
          <w:sz w:val="20"/>
        </w:rPr>
        <w:t>-</w:t>
      </w:r>
      <w:r w:rsidR="00B34644" w:rsidRPr="00B34644">
        <w:rPr>
          <w:sz w:val="20"/>
        </w:rPr>
        <w:t>pixels to identify and fix inaccurate color assignments, further ensuring the coherence of these first color designations in space. For example, while super</w:t>
      </w:r>
      <w:r w:rsidR="00B34644">
        <w:rPr>
          <w:sz w:val="20"/>
        </w:rPr>
        <w:t>-</w:t>
      </w:r>
      <w:r w:rsidR="00B34644" w:rsidRPr="00B34644">
        <w:rPr>
          <w:sz w:val="20"/>
        </w:rPr>
        <w:t>pixel representation leads to greater spatial coherence, it can be inaccurate at object edges or thin image structures while colorizing. Bleeding artifacts at object boundaries could result as an outcome of this. Second, image segments generated during color reassignment in densely textured areas are frequently very small. Because these segments have fewer super</w:t>
      </w:r>
      <w:r w:rsidR="00B34644">
        <w:rPr>
          <w:sz w:val="20"/>
        </w:rPr>
        <w:t>-</w:t>
      </w:r>
      <w:r w:rsidR="00B34644" w:rsidRPr="00B34644">
        <w:rPr>
          <w:sz w:val="20"/>
        </w:rPr>
        <w:t>pixels than larger segments, the image voting step's robustness is lowered. As a reason, super</w:t>
      </w:r>
      <w:r w:rsidR="00B34644">
        <w:rPr>
          <w:sz w:val="20"/>
        </w:rPr>
        <w:t>-</w:t>
      </w:r>
      <w:r w:rsidR="00B34644" w:rsidRPr="00B34644">
        <w:rPr>
          <w:sz w:val="20"/>
        </w:rPr>
        <w:t>pixel voting for colors within these segments becomes less accurate. Finally, this technique relies on a color exemplar that is semantically equivalent to the grey image. Consequently, when suitable color exemplars are absent, our method may fail.</w:t>
      </w:r>
    </w:p>
    <w:p w14:paraId="1D0697C3" w14:textId="71BC41F4" w:rsidR="00F66968" w:rsidRDefault="00F66968" w:rsidP="00453A48">
      <w:pPr>
        <w:spacing w:before="120" w:after="120" w:line="252" w:lineRule="auto"/>
        <w:jc w:val="both"/>
        <w:rPr>
          <w:sz w:val="20"/>
        </w:rPr>
      </w:pPr>
      <w:r w:rsidRPr="00F66968">
        <w:rPr>
          <w:sz w:val="20"/>
        </w:rPr>
        <w:t xml:space="preserve">Cheng et al. (2015) [13] discussed the image colorization. This study aims to develop a novel, fully automated colorization system that uses deep neural networks to eliminate human </w:t>
      </w:r>
      <w:r w:rsidR="00BD0562" w:rsidRPr="00F66968">
        <w:rPr>
          <w:sz w:val="20"/>
        </w:rPr>
        <w:t>labor</w:t>
      </w:r>
      <w:r w:rsidRPr="00F66968">
        <w:rPr>
          <w:sz w:val="20"/>
        </w:rPr>
        <w:t xml:space="preserve"> and reliance on color examples. Patch, DAISY, and a new semantic feature are sent into the neural network as inputs and serve as helpful but discriminative characteristics. It is, however, dependent on machine learning techniques and comes with its own set of limitations. It's designed to be trained on a large reference photo collection, such as a collection of all imaginable items. In actuality, this is impossible to achieve. It's just as tough to retrieve color information lost during the color-to-grayscale conversion.</w:t>
      </w:r>
    </w:p>
    <w:p w14:paraId="166E357C" w14:textId="7B62E65B" w:rsidR="00F66968" w:rsidRDefault="005A439D" w:rsidP="00453A48">
      <w:pPr>
        <w:spacing w:before="120" w:after="120" w:line="252" w:lineRule="auto"/>
        <w:jc w:val="both"/>
        <w:rPr>
          <w:sz w:val="20"/>
        </w:rPr>
      </w:pPr>
      <w:r w:rsidRPr="005A439D">
        <w:rPr>
          <w:sz w:val="20"/>
        </w:rPr>
        <w:lastRenderedPageBreak/>
        <w:t>Deshpande et al. (2015)</w:t>
      </w:r>
      <w:r w:rsidR="004D4165">
        <w:rPr>
          <w:sz w:val="20"/>
        </w:rPr>
        <w:t xml:space="preserve"> [14]</w:t>
      </w:r>
      <w:r w:rsidRPr="005A439D">
        <w:rPr>
          <w:sz w:val="20"/>
        </w:rPr>
        <w:t xml:space="preserve"> discussed large-scale image colorization. This paper predicts colorization depending on a </w:t>
      </w:r>
      <w:proofErr w:type="spellStart"/>
      <w:r w:rsidR="005C0901">
        <w:rPr>
          <w:sz w:val="20"/>
        </w:rPr>
        <w:t>Learch</w:t>
      </w:r>
      <w:proofErr w:type="spellEnd"/>
      <w:r w:rsidRPr="005A439D">
        <w:rPr>
          <w:sz w:val="20"/>
        </w:rPr>
        <w:t xml:space="preserve"> objective</w:t>
      </w:r>
      <w:r w:rsidR="00A56885">
        <w:rPr>
          <w:sz w:val="20"/>
        </w:rPr>
        <w:t xml:space="preserve"> [24]</w:t>
      </w:r>
      <w:r w:rsidRPr="005A439D">
        <w:rPr>
          <w:sz w:val="20"/>
        </w:rPr>
        <w:t xml:space="preserve"> that is actively learned. They indicate that the technique provides spatially coherent colorizations that are visually appealing and convincing when paired with histogram correction. The best performance is obtained when the information about the scene is provided. This completely automated approach achieves near-optimal results.</w:t>
      </w:r>
    </w:p>
    <w:p w14:paraId="6568D286" w14:textId="042B29A9" w:rsidR="00BA127C" w:rsidRDefault="004D4165" w:rsidP="00453A48">
      <w:pPr>
        <w:spacing w:before="120" w:after="120" w:line="252" w:lineRule="auto"/>
        <w:jc w:val="both"/>
        <w:rPr>
          <w:sz w:val="20"/>
        </w:rPr>
      </w:pPr>
      <w:proofErr w:type="spellStart"/>
      <w:r w:rsidRPr="004D4165">
        <w:rPr>
          <w:sz w:val="20"/>
        </w:rPr>
        <w:t>Iizuka</w:t>
      </w:r>
      <w:proofErr w:type="spellEnd"/>
      <w:r w:rsidRPr="004D4165">
        <w:rPr>
          <w:sz w:val="20"/>
        </w:rPr>
        <w:t xml:space="preserve"> et al. (2016) [15] proposed a new architecture for colorizing grayscale photos that combine international and domestic information. This method uses deep neural networks and can colorize images without human interaction. The model is trained for scene identification with a combined colorization and transmission line losses that allows it to recognize colors and adjust according to the image's aspect; for example, the sky color in a setting sun image differs from the sky color in a daylight image. Unlike other deep-learning frameworks, the suggested architecture allows us to process images of any resolution. We can also do style transfer or color a picture using the background of another, using the same approach. The method's prime requirement is that it is data-driven, meaning it can only colorize photos with identical qualities to those in the training set. To mitigate this, they test the model with a huge broad selection of interior and outdoor scene photos. Images created by humans, on the other hand, are not included. It would be essential to train a new model for the new photographs if they wanted to analyze considerably different types of images.</w:t>
      </w:r>
    </w:p>
    <w:p w14:paraId="7B25ED57" w14:textId="62E3597F" w:rsidR="00250751" w:rsidRDefault="00250751" w:rsidP="00250751">
      <w:pPr>
        <w:spacing w:before="120" w:after="120" w:line="252" w:lineRule="auto"/>
        <w:jc w:val="both"/>
        <w:rPr>
          <w:sz w:val="20"/>
        </w:rPr>
      </w:pPr>
      <w:proofErr w:type="spellStart"/>
      <w:r w:rsidRPr="00250751">
        <w:rPr>
          <w:sz w:val="20"/>
        </w:rPr>
        <w:t>Pahal</w:t>
      </w:r>
      <w:proofErr w:type="spellEnd"/>
      <w:r>
        <w:rPr>
          <w:sz w:val="20"/>
        </w:rPr>
        <w:t xml:space="preserve"> and</w:t>
      </w:r>
      <w:r w:rsidRPr="00250751">
        <w:rPr>
          <w:sz w:val="20"/>
        </w:rPr>
        <w:t xml:space="preserve"> </w:t>
      </w:r>
      <w:proofErr w:type="spellStart"/>
      <w:r w:rsidRPr="00250751">
        <w:rPr>
          <w:sz w:val="20"/>
        </w:rPr>
        <w:t>Sehrawat</w:t>
      </w:r>
      <w:proofErr w:type="spellEnd"/>
      <w:r>
        <w:rPr>
          <w:sz w:val="20"/>
        </w:rPr>
        <w:t xml:space="preserve"> (2016) [16] </w:t>
      </w:r>
      <w:r w:rsidRPr="00250751">
        <w:rPr>
          <w:sz w:val="20"/>
        </w:rPr>
        <w:t>presents a deep convolution network-based</w:t>
      </w:r>
      <w:r>
        <w:rPr>
          <w:sz w:val="20"/>
        </w:rPr>
        <w:t xml:space="preserve"> </w:t>
      </w:r>
      <w:r w:rsidRPr="00250751">
        <w:rPr>
          <w:sz w:val="20"/>
        </w:rPr>
        <w:t xml:space="preserve">method for reliably </w:t>
      </w:r>
      <w:proofErr w:type="spellStart"/>
      <w:r w:rsidRPr="00250751">
        <w:rPr>
          <w:sz w:val="20"/>
        </w:rPr>
        <w:t>colourizing</w:t>
      </w:r>
      <w:proofErr w:type="spellEnd"/>
      <w:r w:rsidRPr="00250751">
        <w:rPr>
          <w:sz w:val="20"/>
        </w:rPr>
        <w:t xml:space="preserve"> black-and-white</w:t>
      </w:r>
      <w:r>
        <w:rPr>
          <w:sz w:val="20"/>
        </w:rPr>
        <w:t xml:space="preserve"> </w:t>
      </w:r>
      <w:r w:rsidRPr="00250751">
        <w:rPr>
          <w:sz w:val="20"/>
        </w:rPr>
        <w:t>photographic images without requiring direct human</w:t>
      </w:r>
      <w:r>
        <w:rPr>
          <w:sz w:val="20"/>
        </w:rPr>
        <w:t xml:space="preserve"> </w:t>
      </w:r>
      <w:r w:rsidRPr="00250751">
        <w:rPr>
          <w:sz w:val="20"/>
        </w:rPr>
        <w:t>interaction. As our research has shown, this method also has</w:t>
      </w:r>
      <w:r>
        <w:rPr>
          <w:sz w:val="20"/>
        </w:rPr>
        <w:t xml:space="preserve"> </w:t>
      </w:r>
      <w:r w:rsidRPr="00250751">
        <w:rPr>
          <w:sz w:val="20"/>
        </w:rPr>
        <w:t xml:space="preserve">the benefit and promise of employing </w:t>
      </w:r>
      <w:proofErr w:type="spellStart"/>
      <w:r w:rsidRPr="00250751">
        <w:rPr>
          <w:sz w:val="20"/>
        </w:rPr>
        <w:t>cnn</w:t>
      </w:r>
      <w:proofErr w:type="spellEnd"/>
      <w:r w:rsidRPr="00250751">
        <w:rPr>
          <w:sz w:val="20"/>
        </w:rPr>
        <w:t xml:space="preserve"> model to</w:t>
      </w:r>
      <w:r>
        <w:rPr>
          <w:sz w:val="20"/>
        </w:rPr>
        <w:t xml:space="preserve"> </w:t>
      </w:r>
      <w:proofErr w:type="spellStart"/>
      <w:r w:rsidRPr="00250751">
        <w:rPr>
          <w:sz w:val="20"/>
        </w:rPr>
        <w:t>colourize</w:t>
      </w:r>
      <w:proofErr w:type="spellEnd"/>
      <w:r w:rsidRPr="00250751">
        <w:rPr>
          <w:sz w:val="20"/>
        </w:rPr>
        <w:t xml:space="preserve"> black and white </w:t>
      </w:r>
      <w:proofErr w:type="spellStart"/>
      <w:r w:rsidRPr="00250751">
        <w:rPr>
          <w:sz w:val="20"/>
        </w:rPr>
        <w:t>photos.We've</w:t>
      </w:r>
      <w:proofErr w:type="spellEnd"/>
      <w:r w:rsidRPr="00250751">
        <w:rPr>
          <w:sz w:val="20"/>
        </w:rPr>
        <w:t xml:space="preserve"> demonstrated that</w:t>
      </w:r>
      <w:r>
        <w:rPr>
          <w:sz w:val="20"/>
        </w:rPr>
        <w:t xml:space="preserve"> </w:t>
      </w:r>
      <w:r w:rsidRPr="00250751">
        <w:rPr>
          <w:sz w:val="20"/>
        </w:rPr>
        <w:t>structuring the problem as a classification task can result in</w:t>
      </w:r>
      <w:r>
        <w:rPr>
          <w:sz w:val="20"/>
        </w:rPr>
        <w:t xml:space="preserve"> </w:t>
      </w:r>
      <w:proofErr w:type="spellStart"/>
      <w:r w:rsidRPr="00250751">
        <w:rPr>
          <w:sz w:val="20"/>
        </w:rPr>
        <w:t>colourized</w:t>
      </w:r>
      <w:proofErr w:type="spellEnd"/>
      <w:r w:rsidRPr="00250751">
        <w:rPr>
          <w:sz w:val="20"/>
        </w:rPr>
        <w:t xml:space="preserve"> photographs that are arguably considerably more</w:t>
      </w:r>
      <w:r>
        <w:rPr>
          <w:sz w:val="20"/>
        </w:rPr>
        <w:t xml:space="preserve"> </w:t>
      </w:r>
      <w:r w:rsidRPr="00250751">
        <w:rPr>
          <w:sz w:val="20"/>
        </w:rPr>
        <w:t>aesthetically beautiful than those generated by a basic</w:t>
      </w:r>
      <w:r>
        <w:rPr>
          <w:sz w:val="20"/>
        </w:rPr>
        <w:t xml:space="preserve"> </w:t>
      </w:r>
      <w:r w:rsidRPr="00250751">
        <w:rPr>
          <w:sz w:val="20"/>
        </w:rPr>
        <w:t>regression-based algorithm, indicating that it has a lot of</w:t>
      </w:r>
      <w:r>
        <w:rPr>
          <w:sz w:val="20"/>
        </w:rPr>
        <w:t xml:space="preserve"> </w:t>
      </w:r>
      <w:r w:rsidRPr="00250751">
        <w:rPr>
          <w:sz w:val="20"/>
        </w:rPr>
        <w:t>room for improvement.</w:t>
      </w:r>
    </w:p>
    <w:p w14:paraId="2A375314" w14:textId="5E4D1C00" w:rsidR="00DA7E97" w:rsidRDefault="00DA7E97" w:rsidP="00DA7E97">
      <w:pPr>
        <w:spacing w:before="120" w:after="120" w:line="252" w:lineRule="auto"/>
        <w:jc w:val="both"/>
        <w:rPr>
          <w:sz w:val="20"/>
        </w:rPr>
      </w:pPr>
      <w:proofErr w:type="spellStart"/>
      <w:r>
        <w:rPr>
          <w:sz w:val="20"/>
        </w:rPr>
        <w:t>Guadarrama</w:t>
      </w:r>
      <w:proofErr w:type="spellEnd"/>
      <w:r>
        <w:rPr>
          <w:sz w:val="20"/>
        </w:rPr>
        <w:t xml:space="preserve"> et al</w:t>
      </w:r>
      <w:proofErr w:type="gramStart"/>
      <w:r>
        <w:rPr>
          <w:sz w:val="20"/>
        </w:rPr>
        <w:t>.(</w:t>
      </w:r>
      <w:proofErr w:type="gramEnd"/>
      <w:r>
        <w:rPr>
          <w:sz w:val="20"/>
        </w:rPr>
        <w:t>2017)</w:t>
      </w:r>
      <w:r w:rsidR="001B3E25">
        <w:rPr>
          <w:sz w:val="20"/>
        </w:rPr>
        <w:t xml:space="preserve">[17] </w:t>
      </w:r>
      <w:proofErr w:type="spellStart"/>
      <w:r w:rsidRPr="00DA7E97">
        <w:rPr>
          <w:sz w:val="20"/>
        </w:rPr>
        <w:t>PixColor</w:t>
      </w:r>
      <w:proofErr w:type="spellEnd"/>
      <w:r w:rsidRPr="00DA7E97">
        <w:rPr>
          <w:sz w:val="20"/>
        </w:rPr>
        <w:t xml:space="preserve"> generates a wide range of colorizations, and in</w:t>
      </w:r>
      <w:r>
        <w:rPr>
          <w:sz w:val="20"/>
        </w:rPr>
        <w:t xml:space="preserve"> </w:t>
      </w:r>
      <w:r w:rsidRPr="00DA7E97">
        <w:rPr>
          <w:sz w:val="20"/>
        </w:rPr>
        <w:t>a crowd-sourced human evaluation, the model's results</w:t>
      </w:r>
      <w:r>
        <w:rPr>
          <w:sz w:val="20"/>
        </w:rPr>
        <w:t xml:space="preserve"> </w:t>
      </w:r>
      <w:r w:rsidRPr="00DA7E97">
        <w:rPr>
          <w:sz w:val="20"/>
        </w:rPr>
        <w:t>outperformed other published methods on average. They get</w:t>
      </w:r>
      <w:r>
        <w:rPr>
          <w:sz w:val="20"/>
        </w:rPr>
        <w:t xml:space="preserve"> </w:t>
      </w:r>
      <w:r w:rsidRPr="00DA7E97">
        <w:rPr>
          <w:sz w:val="20"/>
        </w:rPr>
        <w:t>over Pixel CNN's sluggish inference difficulty by sampling</w:t>
      </w:r>
      <w:r>
        <w:rPr>
          <w:sz w:val="20"/>
        </w:rPr>
        <w:t xml:space="preserve"> </w:t>
      </w:r>
      <w:r w:rsidRPr="00DA7E97">
        <w:rPr>
          <w:sz w:val="20"/>
        </w:rPr>
        <w:t xml:space="preserve">only low-resolution </w:t>
      </w:r>
      <w:r w:rsidR="00BD0562" w:rsidRPr="00DA7E97">
        <w:rPr>
          <w:sz w:val="20"/>
        </w:rPr>
        <w:t>color</w:t>
      </w:r>
      <w:r w:rsidRPr="00DA7E97">
        <w:rPr>
          <w:sz w:val="20"/>
        </w:rPr>
        <w:t xml:space="preserve"> channels and then improving the</w:t>
      </w:r>
      <w:r>
        <w:rPr>
          <w:sz w:val="20"/>
        </w:rPr>
        <w:t xml:space="preserve"> </w:t>
      </w:r>
      <w:r w:rsidRPr="00DA7E97">
        <w:rPr>
          <w:sz w:val="20"/>
        </w:rPr>
        <w:t>output with a regular image-to-image CNN.</w:t>
      </w:r>
      <w:r w:rsidR="00BD0562">
        <w:rPr>
          <w:sz w:val="20"/>
        </w:rPr>
        <w:t xml:space="preserve"> </w:t>
      </w:r>
      <w:r w:rsidRPr="00DA7E97">
        <w:rPr>
          <w:sz w:val="20"/>
        </w:rPr>
        <w:t>In preliminary</w:t>
      </w:r>
      <w:r>
        <w:rPr>
          <w:sz w:val="20"/>
        </w:rPr>
        <w:t xml:space="preserve"> </w:t>
      </w:r>
      <w:r w:rsidRPr="00DA7E97">
        <w:rPr>
          <w:sz w:val="20"/>
        </w:rPr>
        <w:t xml:space="preserve">studies, the likely score (as determined by the </w:t>
      </w:r>
      <w:proofErr w:type="spellStart"/>
      <w:r w:rsidRPr="00DA7E97">
        <w:rPr>
          <w:sz w:val="20"/>
        </w:rPr>
        <w:t>PixelCNN</w:t>
      </w:r>
      <w:proofErr w:type="spellEnd"/>
      <w:r>
        <w:rPr>
          <w:sz w:val="20"/>
        </w:rPr>
        <w:t xml:space="preserve"> </w:t>
      </w:r>
      <w:r w:rsidRPr="00DA7E97">
        <w:rPr>
          <w:sz w:val="20"/>
        </w:rPr>
        <w:t xml:space="preserve">model) was used to select the best </w:t>
      </w:r>
      <w:proofErr w:type="gramStart"/>
      <w:r w:rsidRPr="00DA7E97">
        <w:rPr>
          <w:sz w:val="20"/>
        </w:rPr>
        <w:t>sample.,</w:t>
      </w:r>
      <w:proofErr w:type="gramEnd"/>
      <w:r w:rsidRPr="00DA7E97">
        <w:rPr>
          <w:sz w:val="20"/>
        </w:rPr>
        <w:t xml:space="preserve"> so there was no</w:t>
      </w:r>
      <w:r>
        <w:rPr>
          <w:sz w:val="20"/>
        </w:rPr>
        <w:t xml:space="preserve"> </w:t>
      </w:r>
      <w:r w:rsidRPr="00DA7E97">
        <w:rPr>
          <w:sz w:val="20"/>
        </w:rPr>
        <w:t>good correlation with human judgment.</w:t>
      </w:r>
    </w:p>
    <w:p w14:paraId="01615ED0" w14:textId="3281C200" w:rsidR="00BA127C" w:rsidRDefault="00BC43FF" w:rsidP="00453A48">
      <w:pPr>
        <w:spacing w:before="120" w:after="120" w:line="252" w:lineRule="auto"/>
        <w:jc w:val="both"/>
        <w:rPr>
          <w:sz w:val="20"/>
        </w:rPr>
      </w:pPr>
      <w:r w:rsidRPr="00BC43FF">
        <w:rPr>
          <w:sz w:val="20"/>
        </w:rPr>
        <w:t xml:space="preserve">Liu et al. (2018) [18] designed a colorization technique based on examples resistant to lighting changes between </w:t>
      </w:r>
      <w:r w:rsidRPr="00BC43FF">
        <w:rPr>
          <w:sz w:val="20"/>
        </w:rPr>
        <w:lastRenderedPageBreak/>
        <w:t>grayscale targets and color reference images. The approach manages this by executing color transfer in an illumination-independent area with few shadows and highlights. It starts by gathering several color references from the web to create an illumination-independent intrinsic reflectance picture of the sample image. The example photographs found through a web search could have been taken from various viewpoints, under various lighting conditions, and potentially different. The grayscale target image is then deconstructed into its basic reflectance and lighting components using versions of these reference images in grayscale. Color is transferred by converting the color reflectance image to the grayscale reflectance image and then relighting with the target image's illumination component to get the final output. Intrinsic colorization implies that all images are lit with white light. The intrinsic image decomposition must function for it to work. The approach needs enough reference photos from the web to supply enough registerable images with varied illuminations. Furthermore, this method is limited to colorizing static scenes using photographs of the same scene taken from similar angles. It's possible that data in the target image that differs from the reference image, or items from prior shots that have vanished, won't be colorized correctly</w:t>
      </w:r>
      <w:r w:rsidR="009761D0">
        <w:rPr>
          <w:sz w:val="20"/>
        </w:rPr>
        <w:t xml:space="preserve">. </w:t>
      </w:r>
    </w:p>
    <w:p w14:paraId="387F3FEB" w14:textId="366506F5" w:rsidR="00A27A70" w:rsidRDefault="00F51DE2" w:rsidP="00F51DE2">
      <w:pPr>
        <w:spacing w:before="120" w:after="120" w:line="252" w:lineRule="auto"/>
        <w:jc w:val="both"/>
        <w:rPr>
          <w:sz w:val="20"/>
        </w:rPr>
      </w:pPr>
      <w:proofErr w:type="spellStart"/>
      <w:r>
        <w:rPr>
          <w:sz w:val="20"/>
        </w:rPr>
        <w:t>Žeger</w:t>
      </w:r>
      <w:proofErr w:type="spellEnd"/>
      <w:r>
        <w:rPr>
          <w:sz w:val="20"/>
        </w:rPr>
        <w:t xml:space="preserve">, Ivana, et al (2021) [19] </w:t>
      </w:r>
      <w:r w:rsidR="00A27A70" w:rsidRPr="00F51DE2">
        <w:rPr>
          <w:sz w:val="20"/>
        </w:rPr>
        <w:t>re</w:t>
      </w:r>
      <w:r w:rsidR="00A27A70">
        <w:rPr>
          <w:sz w:val="20"/>
        </w:rPr>
        <w:t>pr</w:t>
      </w:r>
      <w:r w:rsidR="00A27A70" w:rsidRPr="00F51DE2">
        <w:rPr>
          <w:sz w:val="20"/>
        </w:rPr>
        <w:t>e</w:t>
      </w:r>
      <w:r w:rsidR="00A27A70">
        <w:rPr>
          <w:sz w:val="20"/>
        </w:rPr>
        <w:t xml:space="preserve">sents </w:t>
      </w:r>
      <w:r w:rsidR="00A27A70" w:rsidRPr="00F51DE2">
        <w:rPr>
          <w:sz w:val="20"/>
        </w:rPr>
        <w:t>an</w:t>
      </w:r>
      <w:r w:rsidRPr="00F51DE2">
        <w:rPr>
          <w:sz w:val="20"/>
        </w:rPr>
        <w:t xml:space="preserve"> overview and evaluation of grayscale image colorization methods and</w:t>
      </w:r>
      <w:r w:rsidR="00A27A70">
        <w:rPr>
          <w:sz w:val="20"/>
        </w:rPr>
        <w:t xml:space="preserve"> </w:t>
      </w:r>
      <w:r w:rsidRPr="00F51DE2">
        <w:rPr>
          <w:sz w:val="20"/>
        </w:rPr>
        <w:t>techniques applied to natural images</w:t>
      </w:r>
      <w:r w:rsidR="00A27A70">
        <w:rPr>
          <w:sz w:val="20"/>
        </w:rPr>
        <w:t xml:space="preserve">. In this paper author has developed a colorization using deep learning methods. </w:t>
      </w:r>
    </w:p>
    <w:p w14:paraId="7780707C" w14:textId="0B425319" w:rsidR="00856174" w:rsidRDefault="00856174" w:rsidP="00F51DE2">
      <w:pPr>
        <w:spacing w:before="120" w:after="120" w:line="252" w:lineRule="auto"/>
        <w:jc w:val="both"/>
        <w:rPr>
          <w:sz w:val="20"/>
        </w:rPr>
      </w:pPr>
      <w:r>
        <w:rPr>
          <w:sz w:val="20"/>
        </w:rPr>
        <w:t xml:space="preserve">Form the above </w:t>
      </w:r>
      <w:r w:rsidR="00BD0562">
        <w:rPr>
          <w:sz w:val="20"/>
        </w:rPr>
        <w:t>discussion;</w:t>
      </w:r>
      <w:r>
        <w:rPr>
          <w:sz w:val="20"/>
        </w:rPr>
        <w:t xml:space="preserve"> it is found that most of the research required user </w:t>
      </w:r>
      <w:r w:rsidR="00BD0562">
        <w:rPr>
          <w:sz w:val="20"/>
        </w:rPr>
        <w:t>intervention that reflects</w:t>
      </w:r>
      <w:r w:rsidR="0037086A">
        <w:rPr>
          <w:sz w:val="20"/>
        </w:rPr>
        <w:t xml:space="preserve"> the quality of the image. Our proposed research will address this issue. </w:t>
      </w:r>
    </w:p>
    <w:p w14:paraId="1813A9F0" w14:textId="77777777" w:rsidR="0037086A" w:rsidRDefault="00B824DB" w:rsidP="0039348C">
      <w:pPr>
        <w:pStyle w:val="Els-1storder-head"/>
        <w:pBdr>
          <w:top w:val="none" w:sz="0" w:space="0" w:color="auto"/>
        </w:pBdr>
        <w:spacing w:before="240" w:after="120" w:line="240" w:lineRule="auto"/>
        <w:rPr>
          <w:bCs/>
          <w:sz w:val="20"/>
        </w:rPr>
      </w:pPr>
      <w:r>
        <w:rPr>
          <w:bCs/>
          <w:sz w:val="20"/>
        </w:rPr>
        <w:t>PROPOSED METHOD</w:t>
      </w:r>
      <w:r w:rsidR="00AF20DF" w:rsidRPr="0039348C">
        <w:rPr>
          <w:bCs/>
          <w:sz w:val="20"/>
        </w:rPr>
        <w:t xml:space="preserve"> </w:t>
      </w:r>
      <w:r w:rsidR="00AF20DF" w:rsidRPr="0039348C">
        <w:rPr>
          <w:bCs/>
          <w:sz w:val="20"/>
        </w:rPr>
        <w:tab/>
      </w:r>
    </w:p>
    <w:p w14:paraId="39750F90" w14:textId="4AD6C74B" w:rsidR="0037086A" w:rsidRDefault="0037086A" w:rsidP="0037086A">
      <w:pPr>
        <w:spacing w:before="120" w:after="120" w:line="252" w:lineRule="auto"/>
        <w:jc w:val="both"/>
        <w:rPr>
          <w:bCs/>
          <w:sz w:val="20"/>
        </w:rPr>
      </w:pPr>
      <w:r w:rsidRPr="0037086A">
        <w:rPr>
          <w:bCs/>
          <w:sz w:val="20"/>
        </w:rPr>
        <w:t xml:space="preserve">This method generates a realistic color representation of a grayscale photograph. Due to the obvious limitations of this problem, previous solutions either depended heavily on human intervention or resulted in desaturated colorizations. We have developed a fully automated method for creating colorful and realistic colorizations to overcome these limitations. In this model, </w:t>
      </w:r>
      <w:r w:rsidR="00917EE1" w:rsidRPr="0037086A">
        <w:rPr>
          <w:bCs/>
          <w:sz w:val="20"/>
        </w:rPr>
        <w:t>we</w:t>
      </w:r>
      <w:r w:rsidRPr="0037086A">
        <w:rPr>
          <w:bCs/>
          <w:sz w:val="20"/>
        </w:rPr>
        <w:t xml:space="preserve"> have used “ImageNet Dataset”</w:t>
      </w:r>
      <w:r w:rsidR="009F480A">
        <w:rPr>
          <w:bCs/>
          <w:sz w:val="20"/>
        </w:rPr>
        <w:t xml:space="preserve"> [20</w:t>
      </w:r>
      <w:r w:rsidR="008206A3">
        <w:rPr>
          <w:bCs/>
          <w:sz w:val="20"/>
        </w:rPr>
        <w:t>]</w:t>
      </w:r>
      <w:r w:rsidRPr="0037086A">
        <w:rPr>
          <w:bCs/>
          <w:sz w:val="20"/>
        </w:rPr>
        <w:t xml:space="preserve"> to train the model, a picture database arranged as per the WordNet tree</w:t>
      </w:r>
      <w:r w:rsidR="009F480A">
        <w:rPr>
          <w:bCs/>
          <w:sz w:val="20"/>
        </w:rPr>
        <w:t xml:space="preserve"> [22</w:t>
      </w:r>
      <w:r w:rsidR="008206A3">
        <w:rPr>
          <w:bCs/>
          <w:sz w:val="20"/>
        </w:rPr>
        <w:t>]</w:t>
      </w:r>
      <w:r w:rsidRPr="0037086A">
        <w:rPr>
          <w:bCs/>
          <w:sz w:val="20"/>
        </w:rPr>
        <w:t xml:space="preserve">, with hundreds of thousands of photos depicting each node in the hierarchy. The model was trained with over a million color images and used as a feed-forward phase in a CNN during testing. For the photographs in the dataset, the RGB color scheme will be converted to “LAB </w:t>
      </w:r>
      <w:r w:rsidR="003D7D09" w:rsidRPr="0037086A">
        <w:rPr>
          <w:bCs/>
          <w:sz w:val="20"/>
        </w:rPr>
        <w:t>color</w:t>
      </w:r>
      <w:r w:rsidRPr="0037086A">
        <w:rPr>
          <w:bCs/>
          <w:sz w:val="20"/>
        </w:rPr>
        <w:t xml:space="preserve"> space.”</w:t>
      </w:r>
    </w:p>
    <w:p w14:paraId="4258C946" w14:textId="76271FAA" w:rsidR="007B397A" w:rsidRDefault="007B397A" w:rsidP="0037086A">
      <w:pPr>
        <w:spacing w:before="120" w:after="120" w:line="252" w:lineRule="auto"/>
        <w:jc w:val="both"/>
        <w:rPr>
          <w:b/>
          <w:bCs/>
          <w:i/>
          <w:iCs/>
          <w:sz w:val="20"/>
        </w:rPr>
      </w:pPr>
      <w:r>
        <w:rPr>
          <w:b/>
          <w:bCs/>
          <w:i/>
          <w:iCs/>
          <w:sz w:val="20"/>
        </w:rPr>
        <w:t xml:space="preserve">3.1 </w:t>
      </w:r>
      <w:r w:rsidRPr="007B397A">
        <w:rPr>
          <w:b/>
          <w:bCs/>
          <w:i/>
          <w:iCs/>
          <w:sz w:val="20"/>
        </w:rPr>
        <w:t>Datasets</w:t>
      </w:r>
    </w:p>
    <w:p w14:paraId="3CD6807D" w14:textId="7B14446A" w:rsidR="007B397A" w:rsidRPr="007B397A" w:rsidRDefault="007B397A" w:rsidP="007B397A">
      <w:pPr>
        <w:spacing w:before="120" w:after="120" w:line="252" w:lineRule="auto"/>
        <w:jc w:val="both"/>
        <w:rPr>
          <w:bCs/>
          <w:sz w:val="20"/>
        </w:rPr>
      </w:pPr>
      <w:r w:rsidRPr="007B397A">
        <w:rPr>
          <w:bCs/>
          <w:sz w:val="20"/>
        </w:rPr>
        <w:t>ImageNet</w:t>
      </w:r>
      <w:r w:rsidR="003940D3">
        <w:rPr>
          <w:bCs/>
          <w:sz w:val="20"/>
        </w:rPr>
        <w:t xml:space="preserve"> [20]</w:t>
      </w:r>
      <w:r w:rsidRPr="007B397A">
        <w:rPr>
          <w:bCs/>
          <w:sz w:val="20"/>
        </w:rPr>
        <w:t xml:space="preserve"> is a huge datab</w:t>
      </w:r>
      <w:r>
        <w:rPr>
          <w:bCs/>
          <w:sz w:val="20"/>
        </w:rPr>
        <w:t xml:space="preserve">ase of annotated images that is </w:t>
      </w:r>
      <w:r w:rsidRPr="007B397A">
        <w:rPr>
          <w:bCs/>
          <w:sz w:val="20"/>
        </w:rPr>
        <w:t>utilized in computer vision and image processing. The</w:t>
      </w:r>
      <w:r>
        <w:rPr>
          <w:bCs/>
          <w:sz w:val="20"/>
        </w:rPr>
        <w:t xml:space="preserve"> </w:t>
      </w:r>
      <w:r w:rsidRPr="007B397A">
        <w:rPr>
          <w:bCs/>
          <w:sz w:val="20"/>
        </w:rPr>
        <w:t>dataset was produced with the goal of providing a resource</w:t>
      </w:r>
      <w:r>
        <w:rPr>
          <w:bCs/>
          <w:sz w:val="20"/>
        </w:rPr>
        <w:t xml:space="preserve"> </w:t>
      </w:r>
      <w:r w:rsidRPr="007B397A">
        <w:rPr>
          <w:bCs/>
          <w:sz w:val="20"/>
        </w:rPr>
        <w:t>for researchers and developers working on improving</w:t>
      </w:r>
      <w:r>
        <w:rPr>
          <w:bCs/>
          <w:sz w:val="20"/>
        </w:rPr>
        <w:t xml:space="preserve"> </w:t>
      </w:r>
      <w:r w:rsidRPr="007B397A">
        <w:rPr>
          <w:bCs/>
          <w:sz w:val="20"/>
        </w:rPr>
        <w:t>computer vision technology.</w:t>
      </w:r>
    </w:p>
    <w:p w14:paraId="55F6C115" w14:textId="320BEE80" w:rsidR="007B397A" w:rsidRDefault="007B397A" w:rsidP="007B397A">
      <w:pPr>
        <w:spacing w:before="120" w:after="120" w:line="252" w:lineRule="auto"/>
        <w:jc w:val="both"/>
        <w:rPr>
          <w:bCs/>
          <w:sz w:val="20"/>
        </w:rPr>
      </w:pPr>
      <w:r w:rsidRPr="007B397A">
        <w:rPr>
          <w:bCs/>
          <w:sz w:val="20"/>
        </w:rPr>
        <w:lastRenderedPageBreak/>
        <w:t>The collection contain</w:t>
      </w:r>
      <w:r>
        <w:rPr>
          <w:bCs/>
          <w:sz w:val="20"/>
        </w:rPr>
        <w:t xml:space="preserve">s somewhat more than 14 million </w:t>
      </w:r>
      <w:r w:rsidRPr="007B397A">
        <w:rPr>
          <w:bCs/>
          <w:sz w:val="20"/>
        </w:rPr>
        <w:t>pictures, somewhat more than 21 thousand sets or classes</w:t>
      </w:r>
      <w:r>
        <w:rPr>
          <w:bCs/>
          <w:sz w:val="20"/>
        </w:rPr>
        <w:t xml:space="preserve"> </w:t>
      </w:r>
      <w:r w:rsidRPr="007B397A">
        <w:rPr>
          <w:bCs/>
          <w:sz w:val="20"/>
        </w:rPr>
        <w:t>(</w:t>
      </w:r>
      <w:proofErr w:type="spellStart"/>
      <w:r w:rsidRPr="007B397A">
        <w:rPr>
          <w:bCs/>
          <w:sz w:val="20"/>
        </w:rPr>
        <w:t>synsets</w:t>
      </w:r>
      <w:proofErr w:type="spellEnd"/>
      <w:r w:rsidRPr="007B397A">
        <w:rPr>
          <w:bCs/>
          <w:sz w:val="20"/>
        </w:rPr>
        <w:t>), and somewhat more than 1 million pictures with</w:t>
      </w:r>
      <w:r>
        <w:rPr>
          <w:bCs/>
          <w:sz w:val="20"/>
        </w:rPr>
        <w:t xml:space="preserve"> </w:t>
      </w:r>
      <w:r w:rsidRPr="007B397A">
        <w:rPr>
          <w:bCs/>
          <w:sz w:val="20"/>
        </w:rPr>
        <w:t>bounding box annotations, according to data on the</w:t>
      </w:r>
      <w:r>
        <w:rPr>
          <w:bCs/>
          <w:sz w:val="20"/>
        </w:rPr>
        <w:t xml:space="preserve"> </w:t>
      </w:r>
      <w:r w:rsidRPr="007B397A">
        <w:rPr>
          <w:bCs/>
          <w:sz w:val="20"/>
        </w:rPr>
        <w:t>ImageNet webpage</w:t>
      </w:r>
      <w:r>
        <w:rPr>
          <w:bCs/>
          <w:sz w:val="20"/>
        </w:rPr>
        <w:t>.</w:t>
      </w:r>
      <w:r w:rsidR="00881ACD">
        <w:rPr>
          <w:bCs/>
          <w:sz w:val="20"/>
        </w:rPr>
        <w:t xml:space="preserve"> </w:t>
      </w:r>
    </w:p>
    <w:p w14:paraId="4A7F51F5" w14:textId="06454137" w:rsidR="007B397A" w:rsidRDefault="007B397A" w:rsidP="007B397A">
      <w:pPr>
        <w:spacing w:before="120" w:after="120" w:line="252" w:lineRule="auto"/>
        <w:jc w:val="both"/>
        <w:rPr>
          <w:bCs/>
          <w:sz w:val="20"/>
        </w:rPr>
      </w:pPr>
      <w:r w:rsidRPr="007B397A">
        <w:rPr>
          <w:bCs/>
          <w:sz w:val="20"/>
        </w:rPr>
        <w:t>Grayscale photos were filtered out of the training,</w:t>
      </w:r>
      <w:r>
        <w:rPr>
          <w:bCs/>
          <w:sz w:val="20"/>
        </w:rPr>
        <w:t xml:space="preserve"> </w:t>
      </w:r>
      <w:r w:rsidRPr="007B397A">
        <w:rPr>
          <w:bCs/>
          <w:sz w:val="20"/>
        </w:rPr>
        <w:t>validating, and testing sets because they were in the</w:t>
      </w:r>
      <w:r>
        <w:rPr>
          <w:bCs/>
          <w:sz w:val="20"/>
        </w:rPr>
        <w:t xml:space="preserve"> </w:t>
      </w:r>
      <w:r w:rsidRPr="007B397A">
        <w:rPr>
          <w:bCs/>
          <w:sz w:val="20"/>
        </w:rPr>
        <w:t>Image</w:t>
      </w:r>
      <w:r w:rsidR="009F480A">
        <w:rPr>
          <w:bCs/>
          <w:sz w:val="20"/>
        </w:rPr>
        <w:t>N</w:t>
      </w:r>
      <w:r w:rsidRPr="007B397A">
        <w:rPr>
          <w:bCs/>
          <w:sz w:val="20"/>
        </w:rPr>
        <w:t xml:space="preserve">et dataset. </w:t>
      </w:r>
      <w:r w:rsidR="00680B4A">
        <w:rPr>
          <w:bCs/>
          <w:sz w:val="20"/>
        </w:rPr>
        <w:t>For this experiment a total of 2</w:t>
      </w:r>
      <w:r w:rsidR="00881ACD">
        <w:rPr>
          <w:bCs/>
          <w:sz w:val="20"/>
        </w:rPr>
        <w:t>0,000 grayscale image</w:t>
      </w:r>
      <w:r w:rsidR="00680B4A">
        <w:rPr>
          <w:bCs/>
          <w:sz w:val="20"/>
        </w:rPr>
        <w:t xml:space="preserve">, 100 legacy images and 100 </w:t>
      </w:r>
      <w:proofErr w:type="spellStart"/>
      <w:proofErr w:type="gramStart"/>
      <w:r w:rsidR="00680B4A">
        <w:rPr>
          <w:bCs/>
          <w:sz w:val="20"/>
        </w:rPr>
        <w:t>man</w:t>
      </w:r>
      <w:proofErr w:type="gramEnd"/>
      <w:r w:rsidR="00680B4A">
        <w:rPr>
          <w:bCs/>
          <w:sz w:val="20"/>
        </w:rPr>
        <w:t xml:space="preserve"> made</w:t>
      </w:r>
      <w:proofErr w:type="spellEnd"/>
      <w:r w:rsidR="00881ACD">
        <w:rPr>
          <w:bCs/>
          <w:sz w:val="20"/>
        </w:rPr>
        <w:t xml:space="preserve"> has been used. This dataset is further </w:t>
      </w:r>
      <w:proofErr w:type="spellStart"/>
      <w:r w:rsidR="00881ACD">
        <w:rPr>
          <w:bCs/>
          <w:sz w:val="20"/>
        </w:rPr>
        <w:t>splited</w:t>
      </w:r>
      <w:proofErr w:type="spellEnd"/>
      <w:r w:rsidR="00881ACD">
        <w:rPr>
          <w:bCs/>
          <w:sz w:val="20"/>
        </w:rPr>
        <w:t xml:space="preserve"> into 70 : 20 : 10 for training, testing and validation.</w:t>
      </w:r>
      <w:r w:rsidR="00702F6F">
        <w:rPr>
          <w:bCs/>
          <w:sz w:val="20"/>
        </w:rPr>
        <w:t xml:space="preserve">  </w:t>
      </w:r>
      <w:r w:rsidR="00881ACD">
        <w:rPr>
          <w:bCs/>
          <w:sz w:val="20"/>
        </w:rPr>
        <w:t xml:space="preserve"> </w:t>
      </w:r>
    </w:p>
    <w:p w14:paraId="595241D0" w14:textId="5355843C" w:rsidR="00F3051B" w:rsidRDefault="00F3051B" w:rsidP="007B397A">
      <w:pPr>
        <w:spacing w:before="120" w:after="120" w:line="252" w:lineRule="auto"/>
        <w:jc w:val="both"/>
        <w:rPr>
          <w:bCs/>
          <w:sz w:val="20"/>
        </w:rPr>
      </w:pPr>
      <w:r>
        <w:rPr>
          <w:b/>
          <w:bCs/>
          <w:i/>
          <w:sz w:val="20"/>
        </w:rPr>
        <w:t xml:space="preserve">3.3 </w:t>
      </w:r>
      <w:r w:rsidRPr="00F3051B">
        <w:rPr>
          <w:b/>
          <w:bCs/>
          <w:i/>
          <w:sz w:val="20"/>
        </w:rPr>
        <w:t>Proposed Model Description</w:t>
      </w:r>
      <w:r>
        <w:rPr>
          <w:bCs/>
          <w:sz w:val="20"/>
        </w:rPr>
        <w:t>:</w:t>
      </w:r>
    </w:p>
    <w:p w14:paraId="51ACA7BF" w14:textId="2D44BFB7" w:rsidR="00F3051B" w:rsidRDefault="00F3051B" w:rsidP="00F3051B">
      <w:pPr>
        <w:spacing w:before="120" w:after="120" w:line="252" w:lineRule="auto"/>
        <w:jc w:val="both"/>
        <w:rPr>
          <w:bCs/>
          <w:sz w:val="20"/>
        </w:rPr>
      </w:pPr>
      <w:r>
        <w:rPr>
          <w:bCs/>
          <w:sz w:val="20"/>
        </w:rPr>
        <w:t xml:space="preserve">The proposed method utilizes the architecture given in ref [21]. The architecture defined based on the CNN that </w:t>
      </w:r>
      <w:r w:rsidRPr="00F3051B">
        <w:rPr>
          <w:bCs/>
          <w:sz w:val="20"/>
        </w:rPr>
        <w:t>transfer from a grayscale source to a distribution</w:t>
      </w:r>
      <w:r>
        <w:rPr>
          <w:bCs/>
          <w:sz w:val="20"/>
        </w:rPr>
        <w:t xml:space="preserve"> </w:t>
      </w:r>
      <w:r w:rsidRPr="00F3051B">
        <w:rPr>
          <w:bCs/>
          <w:sz w:val="20"/>
        </w:rPr>
        <w:t>across quantized color value outputs</w:t>
      </w:r>
      <w:r>
        <w:rPr>
          <w:bCs/>
          <w:sz w:val="20"/>
        </w:rPr>
        <w:t>. Here we have changed the input parameter of the given architecture to LAB color</w:t>
      </w:r>
      <w:r w:rsidR="00DB219E">
        <w:rPr>
          <w:bCs/>
          <w:sz w:val="20"/>
        </w:rPr>
        <w:t xml:space="preserve"> and </w:t>
      </w:r>
      <w:proofErr w:type="spellStart"/>
      <w:r w:rsidR="00DB219E">
        <w:rPr>
          <w:bCs/>
          <w:sz w:val="20"/>
        </w:rPr>
        <w:t>Softmax</w:t>
      </w:r>
      <w:proofErr w:type="spellEnd"/>
      <w:r w:rsidR="000971BF">
        <w:rPr>
          <w:bCs/>
          <w:sz w:val="20"/>
        </w:rPr>
        <w:t xml:space="preserve"> </w:t>
      </w:r>
      <w:r w:rsidR="00DB219E">
        <w:rPr>
          <w:bCs/>
          <w:sz w:val="20"/>
        </w:rPr>
        <w:t>activation function</w:t>
      </w:r>
      <w:r w:rsidR="00F86AB3">
        <w:rPr>
          <w:bCs/>
          <w:sz w:val="20"/>
        </w:rPr>
        <w:t xml:space="preserve"> </w:t>
      </w:r>
      <w:r w:rsidR="00F86AB3">
        <w:rPr>
          <w:bCs/>
          <w:sz w:val="20"/>
        </w:rPr>
        <w:t>[23]</w:t>
      </w:r>
      <w:bookmarkStart w:id="0" w:name="_GoBack"/>
      <w:bookmarkEnd w:id="0"/>
      <w:r>
        <w:rPr>
          <w:bCs/>
          <w:sz w:val="20"/>
        </w:rPr>
        <w:t xml:space="preserve">. The proposed model algorithm is </w:t>
      </w:r>
      <w:r w:rsidR="00A10956">
        <w:rPr>
          <w:bCs/>
          <w:sz w:val="20"/>
        </w:rPr>
        <w:t xml:space="preserve">given in algorithm 1. </w:t>
      </w:r>
    </w:p>
    <w:p w14:paraId="2D0EC553" w14:textId="0865CD5E" w:rsidR="00F3051B" w:rsidRDefault="00F3051B" w:rsidP="00F3051B">
      <w:pPr>
        <w:pBdr>
          <w:bottom w:val="single" w:sz="6" w:space="1" w:color="auto"/>
        </w:pBdr>
        <w:spacing w:before="120" w:after="120" w:line="252" w:lineRule="auto"/>
        <w:jc w:val="both"/>
        <w:rPr>
          <w:bCs/>
          <w:sz w:val="20"/>
        </w:rPr>
      </w:pPr>
      <w:r>
        <w:rPr>
          <w:bCs/>
          <w:sz w:val="20"/>
        </w:rPr>
        <w:t>Algorithm 1</w:t>
      </w:r>
    </w:p>
    <w:p w14:paraId="44844A58" w14:textId="37C3FC6E" w:rsidR="00F3051B" w:rsidRDefault="00F3051B" w:rsidP="00F3051B">
      <w:pPr>
        <w:pStyle w:val="ListParagraph"/>
        <w:numPr>
          <w:ilvl w:val="0"/>
          <w:numId w:val="33"/>
        </w:numPr>
        <w:spacing w:before="120" w:after="120" w:line="252" w:lineRule="auto"/>
        <w:jc w:val="both"/>
        <w:rPr>
          <w:bCs/>
          <w:sz w:val="20"/>
        </w:rPr>
      </w:pPr>
      <w:r>
        <w:rPr>
          <w:bCs/>
          <w:sz w:val="20"/>
        </w:rPr>
        <w:t xml:space="preserve">Input dataset and libraries </w:t>
      </w:r>
    </w:p>
    <w:p w14:paraId="7290687A" w14:textId="1A634022" w:rsidR="00F3051B" w:rsidRDefault="00F3051B" w:rsidP="00F3051B">
      <w:pPr>
        <w:pStyle w:val="ListParagraph"/>
        <w:numPr>
          <w:ilvl w:val="0"/>
          <w:numId w:val="33"/>
        </w:numPr>
        <w:spacing w:before="120" w:after="120" w:line="252" w:lineRule="auto"/>
        <w:jc w:val="both"/>
        <w:rPr>
          <w:bCs/>
          <w:sz w:val="20"/>
        </w:rPr>
      </w:pPr>
      <w:r>
        <w:rPr>
          <w:bCs/>
          <w:sz w:val="20"/>
        </w:rPr>
        <w:t>Preprocessing of data (extraction of data from image)</w:t>
      </w:r>
    </w:p>
    <w:p w14:paraId="47159F56" w14:textId="75873926" w:rsidR="00F3051B" w:rsidRDefault="00F3051B" w:rsidP="00F3051B">
      <w:pPr>
        <w:pStyle w:val="ListParagraph"/>
        <w:numPr>
          <w:ilvl w:val="0"/>
          <w:numId w:val="33"/>
        </w:numPr>
        <w:spacing w:before="120" w:after="120" w:line="252" w:lineRule="auto"/>
        <w:jc w:val="both"/>
        <w:rPr>
          <w:bCs/>
          <w:sz w:val="20"/>
        </w:rPr>
      </w:pPr>
      <w:r>
        <w:rPr>
          <w:bCs/>
          <w:sz w:val="20"/>
        </w:rPr>
        <w:t>Convert RGB to LAB color space</w:t>
      </w:r>
    </w:p>
    <w:p w14:paraId="6CA00C46" w14:textId="68322D92" w:rsidR="00F3051B" w:rsidRDefault="00F3051B" w:rsidP="00F3051B">
      <w:pPr>
        <w:pStyle w:val="ListParagraph"/>
        <w:numPr>
          <w:ilvl w:val="0"/>
          <w:numId w:val="33"/>
        </w:numPr>
        <w:spacing w:before="120" w:after="120" w:line="252" w:lineRule="auto"/>
        <w:jc w:val="both"/>
        <w:rPr>
          <w:bCs/>
          <w:sz w:val="20"/>
        </w:rPr>
      </w:pPr>
      <w:r>
        <w:rPr>
          <w:bCs/>
          <w:sz w:val="20"/>
        </w:rPr>
        <w:t>B</w:t>
      </w:r>
      <w:r w:rsidR="002C1321">
        <w:rPr>
          <w:bCs/>
          <w:sz w:val="20"/>
        </w:rPr>
        <w:t>uilding the model using CNN</w:t>
      </w:r>
    </w:p>
    <w:p w14:paraId="0D469611" w14:textId="025FFF30" w:rsidR="00B716A9" w:rsidRPr="00B716A9" w:rsidRDefault="00F3051B" w:rsidP="00B716A9">
      <w:pPr>
        <w:pStyle w:val="ListParagraph"/>
        <w:numPr>
          <w:ilvl w:val="0"/>
          <w:numId w:val="33"/>
        </w:numPr>
        <w:spacing w:before="120" w:after="120" w:line="252" w:lineRule="auto"/>
        <w:jc w:val="both"/>
        <w:rPr>
          <w:bCs/>
          <w:sz w:val="20"/>
        </w:rPr>
      </w:pPr>
      <w:r w:rsidRPr="00B716A9">
        <w:rPr>
          <w:bCs/>
          <w:sz w:val="20"/>
        </w:rPr>
        <w:t xml:space="preserve">Use the L channel as the input, </w:t>
      </w:r>
      <w:r w:rsidR="00B716A9" w:rsidRPr="00B716A9">
        <w:rPr>
          <w:bCs/>
          <w:sz w:val="20"/>
        </w:rPr>
        <w:t>and then</w:t>
      </w:r>
      <w:r w:rsidRPr="00B716A9">
        <w:rPr>
          <w:bCs/>
          <w:sz w:val="20"/>
        </w:rPr>
        <w:t xml:space="preserve"> train it to anticipate the ab</w:t>
      </w:r>
      <w:r w:rsidR="00B716A9" w:rsidRPr="00B716A9">
        <w:rPr>
          <w:bCs/>
          <w:sz w:val="20"/>
        </w:rPr>
        <w:t xml:space="preserve"> </w:t>
      </w:r>
      <w:r w:rsidRPr="00B716A9">
        <w:rPr>
          <w:bCs/>
          <w:sz w:val="20"/>
        </w:rPr>
        <w:t>channels</w:t>
      </w:r>
      <w:r w:rsidR="00B716A9">
        <w:rPr>
          <w:bCs/>
          <w:sz w:val="20"/>
        </w:rPr>
        <w:t>.</w:t>
      </w:r>
    </w:p>
    <w:p w14:paraId="543787E3" w14:textId="0F1D847F" w:rsidR="00B716A9" w:rsidRDefault="00B716A9" w:rsidP="00B716A9">
      <w:pPr>
        <w:pStyle w:val="ListParagraph"/>
        <w:numPr>
          <w:ilvl w:val="0"/>
          <w:numId w:val="33"/>
        </w:numPr>
        <w:spacing w:before="120" w:after="120" w:line="252" w:lineRule="auto"/>
        <w:jc w:val="both"/>
        <w:rPr>
          <w:bCs/>
          <w:sz w:val="20"/>
        </w:rPr>
      </w:pPr>
      <w:r w:rsidRPr="00B716A9">
        <w:rPr>
          <w:bCs/>
          <w:sz w:val="20"/>
        </w:rPr>
        <w:t xml:space="preserve">Combine the predicted </w:t>
      </w:r>
      <w:r w:rsidR="00DB219E">
        <w:rPr>
          <w:bCs/>
          <w:sz w:val="20"/>
        </w:rPr>
        <w:t>(</w:t>
      </w:r>
      <w:r w:rsidRPr="00B716A9">
        <w:rPr>
          <w:bCs/>
          <w:sz w:val="20"/>
        </w:rPr>
        <w:t>a</w:t>
      </w:r>
      <w:r w:rsidR="00A10956">
        <w:rPr>
          <w:bCs/>
          <w:sz w:val="20"/>
        </w:rPr>
        <w:t xml:space="preserve">, </w:t>
      </w:r>
      <w:r w:rsidRPr="00B716A9">
        <w:rPr>
          <w:bCs/>
          <w:sz w:val="20"/>
        </w:rPr>
        <w:t>b</w:t>
      </w:r>
      <w:r w:rsidR="00DB219E">
        <w:rPr>
          <w:bCs/>
          <w:sz w:val="20"/>
        </w:rPr>
        <w:t>)</w:t>
      </w:r>
      <w:r w:rsidR="00A10956">
        <w:rPr>
          <w:bCs/>
          <w:sz w:val="20"/>
        </w:rPr>
        <w:t xml:space="preserve"> Probability distribution </w:t>
      </w:r>
      <w:r w:rsidRPr="00B716A9">
        <w:rPr>
          <w:bCs/>
          <w:sz w:val="20"/>
        </w:rPr>
        <w:t>channels</w:t>
      </w:r>
      <w:r>
        <w:rPr>
          <w:bCs/>
          <w:sz w:val="20"/>
        </w:rPr>
        <w:t xml:space="preserve"> (using defined model) </w:t>
      </w:r>
      <w:r w:rsidRPr="00B716A9">
        <w:rPr>
          <w:bCs/>
          <w:sz w:val="20"/>
        </w:rPr>
        <w:t>with the input L channel</w:t>
      </w:r>
      <w:r>
        <w:rPr>
          <w:bCs/>
          <w:sz w:val="20"/>
        </w:rPr>
        <w:t>.</w:t>
      </w:r>
    </w:p>
    <w:p w14:paraId="21DA815D" w14:textId="2DE6BE7F" w:rsidR="00B716A9" w:rsidRDefault="00B716A9" w:rsidP="00B716A9">
      <w:pPr>
        <w:pStyle w:val="ListParagraph"/>
        <w:numPr>
          <w:ilvl w:val="0"/>
          <w:numId w:val="33"/>
        </w:numPr>
        <w:spacing w:before="120" w:after="120" w:line="252" w:lineRule="auto"/>
        <w:jc w:val="both"/>
        <w:rPr>
          <w:bCs/>
          <w:sz w:val="20"/>
        </w:rPr>
      </w:pPr>
      <w:r>
        <w:rPr>
          <w:bCs/>
          <w:sz w:val="20"/>
        </w:rPr>
        <w:t xml:space="preserve">Return the Lab image to RGB image. </w:t>
      </w:r>
    </w:p>
    <w:p w14:paraId="551F5402" w14:textId="58368CA3" w:rsidR="00B716A9" w:rsidRDefault="00B716A9" w:rsidP="00B716A9">
      <w:pPr>
        <w:pStyle w:val="ListParagraph"/>
        <w:numPr>
          <w:ilvl w:val="0"/>
          <w:numId w:val="33"/>
        </w:numPr>
        <w:pBdr>
          <w:bottom w:val="single" w:sz="6" w:space="1" w:color="auto"/>
        </w:pBdr>
        <w:spacing w:before="120" w:after="120" w:line="252" w:lineRule="auto"/>
        <w:jc w:val="both"/>
        <w:rPr>
          <w:bCs/>
          <w:sz w:val="20"/>
        </w:rPr>
      </w:pPr>
      <w:r>
        <w:rPr>
          <w:bCs/>
          <w:sz w:val="20"/>
        </w:rPr>
        <w:t>End</w:t>
      </w:r>
    </w:p>
    <w:p w14:paraId="41E8F399" w14:textId="6D03FB75" w:rsidR="00AD6A7B" w:rsidRDefault="00AD6A7B" w:rsidP="00AD6A7B">
      <w:pPr>
        <w:spacing w:before="120" w:after="120" w:line="252" w:lineRule="auto"/>
        <w:jc w:val="both"/>
        <w:rPr>
          <w:bCs/>
          <w:sz w:val="20"/>
        </w:rPr>
      </w:pPr>
      <w:r>
        <w:rPr>
          <w:bCs/>
          <w:sz w:val="20"/>
        </w:rPr>
        <w:t xml:space="preserve"> </w:t>
      </w:r>
      <w:r w:rsidR="00A10956">
        <w:rPr>
          <w:bCs/>
          <w:sz w:val="20"/>
        </w:rPr>
        <w:t xml:space="preserve">In this method we have used 8 </w:t>
      </w:r>
      <w:r w:rsidR="001779B1">
        <w:rPr>
          <w:bCs/>
          <w:sz w:val="20"/>
        </w:rPr>
        <w:t xml:space="preserve">convolutional </w:t>
      </w:r>
      <w:r w:rsidR="00A10956">
        <w:rPr>
          <w:bCs/>
          <w:sz w:val="20"/>
        </w:rPr>
        <w:t xml:space="preserve">layers </w:t>
      </w:r>
      <w:r w:rsidR="001779B1">
        <w:rPr>
          <w:bCs/>
          <w:sz w:val="20"/>
        </w:rPr>
        <w:t xml:space="preserve">that </w:t>
      </w:r>
      <w:r w:rsidR="00F3435E">
        <w:rPr>
          <w:bCs/>
          <w:sz w:val="20"/>
        </w:rPr>
        <w:t>repeat</w:t>
      </w:r>
      <w:r w:rsidR="001779B1">
        <w:rPr>
          <w:bCs/>
          <w:sz w:val="20"/>
        </w:rPr>
        <w:t xml:space="preserve"> a block of 2-3 layers. In this model we have not used any pooling layer. The up and down sampling has been used between the blocks to get correct resolution in all changes.  </w:t>
      </w:r>
      <w:r w:rsidR="00F3435E">
        <w:rPr>
          <w:bCs/>
          <w:sz w:val="20"/>
        </w:rPr>
        <w:t xml:space="preserve">The </w:t>
      </w:r>
      <w:r w:rsidR="00795D08">
        <w:rPr>
          <w:bCs/>
          <w:sz w:val="20"/>
        </w:rPr>
        <w:t xml:space="preserve">detailed parameter of the proposed method is given in table 1. </w:t>
      </w:r>
    </w:p>
    <w:p w14:paraId="5EE19FF2" w14:textId="0B9719FB" w:rsidR="00A85272" w:rsidRDefault="00A85272" w:rsidP="00A85272">
      <w:pPr>
        <w:pStyle w:val="Caption"/>
        <w:rPr>
          <w:bCs/>
          <w:sz w:val="20"/>
        </w:rPr>
      </w:pPr>
      <w:r>
        <w:t xml:space="preserve">Table </w:t>
      </w:r>
      <w:r>
        <w:fldChar w:fldCharType="begin"/>
      </w:r>
      <w:r>
        <w:instrText xml:space="preserve"> SEQ Table \* ARABIC </w:instrText>
      </w:r>
      <w:r>
        <w:fldChar w:fldCharType="separate"/>
      </w:r>
      <w:r w:rsidR="00AE4FC1">
        <w:rPr>
          <w:noProof/>
        </w:rPr>
        <w:t>1</w:t>
      </w:r>
      <w:r>
        <w:fldChar w:fldCharType="end"/>
      </w:r>
      <w:r>
        <w:t>: Proposed model parameter description.</w:t>
      </w:r>
    </w:p>
    <w:tbl>
      <w:tblPr>
        <w:tblStyle w:val="TableGrid"/>
        <w:tblW w:w="0" w:type="auto"/>
        <w:tblLayout w:type="fixed"/>
        <w:tblLook w:val="04A0" w:firstRow="1" w:lastRow="0" w:firstColumn="1" w:lastColumn="0" w:noHBand="0" w:noVBand="1"/>
      </w:tblPr>
      <w:tblGrid>
        <w:gridCol w:w="1249"/>
        <w:gridCol w:w="1249"/>
        <w:gridCol w:w="1249"/>
        <w:gridCol w:w="1250"/>
      </w:tblGrid>
      <w:tr w:rsidR="00795D08" w14:paraId="3CD1A6DE" w14:textId="77777777" w:rsidTr="005251B4">
        <w:trPr>
          <w:trHeight w:val="564"/>
        </w:trPr>
        <w:tc>
          <w:tcPr>
            <w:tcW w:w="1249" w:type="dxa"/>
          </w:tcPr>
          <w:p w14:paraId="2DF10113" w14:textId="77777777" w:rsidR="00795D08" w:rsidRPr="00795D08" w:rsidRDefault="00795D08" w:rsidP="005251B4">
            <w:pPr>
              <w:spacing w:before="120" w:after="120" w:line="252" w:lineRule="auto"/>
              <w:jc w:val="both"/>
              <w:rPr>
                <w:bCs/>
                <w:sz w:val="20"/>
              </w:rPr>
            </w:pPr>
          </w:p>
        </w:tc>
        <w:tc>
          <w:tcPr>
            <w:tcW w:w="1249" w:type="dxa"/>
          </w:tcPr>
          <w:p w14:paraId="11C30E79" w14:textId="6915B04E" w:rsidR="00795D08" w:rsidRPr="00795D08" w:rsidRDefault="00795D08" w:rsidP="005251B4">
            <w:pPr>
              <w:spacing w:before="120" w:after="120" w:line="252" w:lineRule="auto"/>
              <w:jc w:val="both"/>
              <w:rPr>
                <w:bCs/>
                <w:sz w:val="20"/>
              </w:rPr>
            </w:pPr>
            <w:r w:rsidRPr="00795D08">
              <w:rPr>
                <w:bCs/>
                <w:sz w:val="20"/>
              </w:rPr>
              <w:t>X            C</w:t>
            </w:r>
          </w:p>
        </w:tc>
        <w:tc>
          <w:tcPr>
            <w:tcW w:w="1249" w:type="dxa"/>
          </w:tcPr>
          <w:p w14:paraId="030EDFE6" w14:textId="60136426" w:rsidR="00795D08" w:rsidRPr="00795D08" w:rsidRDefault="00795D08" w:rsidP="005251B4">
            <w:pPr>
              <w:spacing w:before="120" w:after="120" w:line="252" w:lineRule="auto"/>
              <w:jc w:val="both"/>
              <w:rPr>
                <w:bCs/>
                <w:sz w:val="20"/>
              </w:rPr>
            </w:pPr>
            <w:r w:rsidRPr="00795D08">
              <w:rPr>
                <w:bCs/>
                <w:sz w:val="20"/>
              </w:rPr>
              <w:t>S              D</w:t>
            </w:r>
          </w:p>
        </w:tc>
        <w:tc>
          <w:tcPr>
            <w:tcW w:w="1250" w:type="dxa"/>
          </w:tcPr>
          <w:p w14:paraId="6CB026E9" w14:textId="23B34850" w:rsidR="00795D08" w:rsidRPr="00795D08" w:rsidRDefault="00795D08" w:rsidP="00294FC6">
            <w:pPr>
              <w:spacing w:before="120" w:after="120" w:line="252" w:lineRule="auto"/>
              <w:jc w:val="both"/>
              <w:rPr>
                <w:bCs/>
                <w:sz w:val="20"/>
              </w:rPr>
            </w:pPr>
            <w:r w:rsidRPr="00795D08">
              <w:rPr>
                <w:bCs/>
                <w:sz w:val="20"/>
              </w:rPr>
              <w:t>Sa           D</w:t>
            </w:r>
            <w:r w:rsidR="00294FC6">
              <w:rPr>
                <w:bCs/>
                <w:sz w:val="20"/>
              </w:rPr>
              <w:t>e</w:t>
            </w:r>
          </w:p>
        </w:tc>
      </w:tr>
      <w:tr w:rsidR="00795D08" w14:paraId="7EC4FEA2" w14:textId="77777777" w:rsidTr="005251B4">
        <w:trPr>
          <w:cantSplit/>
          <w:trHeight w:val="544"/>
        </w:trPr>
        <w:tc>
          <w:tcPr>
            <w:tcW w:w="1249" w:type="dxa"/>
            <w:vAlign w:val="center"/>
          </w:tcPr>
          <w:p w14:paraId="51FB648B" w14:textId="0D4C1190" w:rsidR="00795D08" w:rsidRPr="00795D08" w:rsidRDefault="00795D08" w:rsidP="005251B4">
            <w:pPr>
              <w:spacing w:before="120" w:after="120" w:line="252" w:lineRule="auto"/>
              <w:jc w:val="both"/>
              <w:rPr>
                <w:bCs/>
                <w:sz w:val="20"/>
              </w:rPr>
            </w:pPr>
            <w:r w:rsidRPr="00795D08">
              <w:rPr>
                <w:bCs/>
                <w:sz w:val="20"/>
              </w:rPr>
              <w:t>Data</w:t>
            </w:r>
          </w:p>
        </w:tc>
        <w:tc>
          <w:tcPr>
            <w:tcW w:w="1249" w:type="dxa"/>
            <w:vAlign w:val="center"/>
          </w:tcPr>
          <w:p w14:paraId="344D16CB" w14:textId="1AF388F9" w:rsidR="00795D08" w:rsidRPr="00795D08" w:rsidRDefault="00795D08" w:rsidP="005251B4">
            <w:pPr>
              <w:spacing w:before="120" w:after="120" w:line="252" w:lineRule="auto"/>
              <w:jc w:val="both"/>
              <w:rPr>
                <w:bCs/>
                <w:sz w:val="20"/>
              </w:rPr>
            </w:pPr>
            <w:r w:rsidRPr="00795D08">
              <w:rPr>
                <w:bCs/>
                <w:sz w:val="20"/>
              </w:rPr>
              <w:t>224         3</w:t>
            </w:r>
          </w:p>
        </w:tc>
        <w:tc>
          <w:tcPr>
            <w:tcW w:w="1249" w:type="dxa"/>
            <w:vAlign w:val="center"/>
          </w:tcPr>
          <w:p w14:paraId="0C702B9D" w14:textId="00199BBF" w:rsidR="00795D08" w:rsidRPr="00795D08" w:rsidRDefault="00795D08" w:rsidP="005251B4">
            <w:pPr>
              <w:spacing w:before="120" w:after="120" w:line="252" w:lineRule="auto"/>
              <w:jc w:val="both"/>
              <w:rPr>
                <w:bCs/>
                <w:sz w:val="20"/>
              </w:rPr>
            </w:pPr>
            <w:r w:rsidRPr="00795D08">
              <w:rPr>
                <w:bCs/>
                <w:sz w:val="20"/>
              </w:rPr>
              <w:t xml:space="preserve">      -</w:t>
            </w:r>
          </w:p>
        </w:tc>
        <w:tc>
          <w:tcPr>
            <w:tcW w:w="1250" w:type="dxa"/>
            <w:vAlign w:val="center"/>
          </w:tcPr>
          <w:p w14:paraId="4645CC8C" w14:textId="341D5C7F" w:rsidR="00795D08" w:rsidRPr="00795D08" w:rsidRDefault="00795D08" w:rsidP="005251B4">
            <w:pPr>
              <w:pStyle w:val="ListParagraph"/>
              <w:numPr>
                <w:ilvl w:val="0"/>
                <w:numId w:val="34"/>
              </w:numPr>
              <w:spacing w:before="120" w:after="120" w:line="252" w:lineRule="auto"/>
              <w:ind w:left="0" w:firstLine="0"/>
              <w:jc w:val="both"/>
              <w:rPr>
                <w:rFonts w:ascii="Times New Roman" w:hAnsi="Times New Roman" w:cs="Times New Roman"/>
                <w:bCs/>
                <w:sz w:val="20"/>
              </w:rPr>
            </w:pPr>
            <w:r w:rsidRPr="00795D08">
              <w:rPr>
                <w:rFonts w:ascii="Times New Roman" w:hAnsi="Times New Roman" w:cs="Times New Roman"/>
                <w:bCs/>
                <w:sz w:val="20"/>
              </w:rPr>
              <w:t>-</w:t>
            </w:r>
          </w:p>
        </w:tc>
      </w:tr>
      <w:tr w:rsidR="00795D08" w14:paraId="0168DB52" w14:textId="77777777" w:rsidTr="005251B4">
        <w:trPr>
          <w:trHeight w:val="849"/>
        </w:trPr>
        <w:tc>
          <w:tcPr>
            <w:tcW w:w="1249" w:type="dxa"/>
          </w:tcPr>
          <w:p w14:paraId="5CB34186" w14:textId="77777777" w:rsidR="00795D08" w:rsidRPr="00795D08" w:rsidRDefault="00795D08" w:rsidP="005251B4">
            <w:pPr>
              <w:spacing w:before="120" w:after="120" w:line="252" w:lineRule="auto"/>
              <w:rPr>
                <w:bCs/>
                <w:sz w:val="20"/>
              </w:rPr>
            </w:pPr>
            <w:r w:rsidRPr="00795D08">
              <w:rPr>
                <w:bCs/>
                <w:sz w:val="20"/>
              </w:rPr>
              <w:t>Conv1.1</w:t>
            </w:r>
          </w:p>
          <w:p w14:paraId="66697CA4" w14:textId="1DFBB26E" w:rsidR="00795D08" w:rsidRPr="00795D08" w:rsidRDefault="005251B4" w:rsidP="005251B4">
            <w:pPr>
              <w:spacing w:before="120" w:after="120" w:line="252" w:lineRule="auto"/>
              <w:rPr>
                <w:bCs/>
                <w:sz w:val="20"/>
              </w:rPr>
            </w:pPr>
            <w:r>
              <w:rPr>
                <w:bCs/>
                <w:sz w:val="20"/>
              </w:rPr>
              <w:t>Conv1.2</w:t>
            </w:r>
          </w:p>
        </w:tc>
        <w:tc>
          <w:tcPr>
            <w:tcW w:w="1249" w:type="dxa"/>
          </w:tcPr>
          <w:p w14:paraId="236F61EC" w14:textId="1A7488F9" w:rsidR="00795D08" w:rsidRPr="00795D08" w:rsidRDefault="00795D08" w:rsidP="005251B4">
            <w:pPr>
              <w:spacing w:before="120" w:after="120" w:line="252" w:lineRule="auto"/>
              <w:rPr>
                <w:bCs/>
                <w:sz w:val="20"/>
              </w:rPr>
            </w:pPr>
            <w:r w:rsidRPr="00795D08">
              <w:rPr>
                <w:bCs/>
                <w:sz w:val="20"/>
              </w:rPr>
              <w:t>224       64</w:t>
            </w:r>
          </w:p>
          <w:p w14:paraId="77DFA014" w14:textId="5BF8DD55" w:rsidR="00795D08" w:rsidRPr="00795D08" w:rsidRDefault="00795D08" w:rsidP="005251B4">
            <w:pPr>
              <w:spacing w:before="120" w:after="120" w:line="252" w:lineRule="auto"/>
              <w:rPr>
                <w:bCs/>
                <w:sz w:val="20"/>
              </w:rPr>
            </w:pPr>
            <w:r w:rsidRPr="00795D08">
              <w:rPr>
                <w:bCs/>
                <w:sz w:val="20"/>
              </w:rPr>
              <w:t>112      64</w:t>
            </w:r>
          </w:p>
        </w:tc>
        <w:tc>
          <w:tcPr>
            <w:tcW w:w="1249" w:type="dxa"/>
          </w:tcPr>
          <w:p w14:paraId="14057A4C" w14:textId="03B76FFC" w:rsidR="00795D08" w:rsidRPr="00795D08" w:rsidRDefault="00795D08" w:rsidP="005251B4">
            <w:pPr>
              <w:spacing w:before="120" w:after="120" w:line="252" w:lineRule="auto"/>
              <w:rPr>
                <w:bCs/>
                <w:sz w:val="20"/>
              </w:rPr>
            </w:pPr>
            <w:r w:rsidRPr="00795D08">
              <w:rPr>
                <w:bCs/>
                <w:sz w:val="20"/>
              </w:rPr>
              <w:t>1           1</w:t>
            </w:r>
          </w:p>
          <w:p w14:paraId="590D0CCF" w14:textId="754FE8A2" w:rsidR="00795D08" w:rsidRPr="00795D08" w:rsidRDefault="00795D08" w:rsidP="005251B4">
            <w:pPr>
              <w:spacing w:before="120" w:after="120" w:line="252" w:lineRule="auto"/>
              <w:rPr>
                <w:bCs/>
                <w:sz w:val="20"/>
              </w:rPr>
            </w:pPr>
            <w:r w:rsidRPr="00795D08">
              <w:rPr>
                <w:bCs/>
                <w:sz w:val="20"/>
              </w:rPr>
              <w:t>2           1</w:t>
            </w:r>
          </w:p>
        </w:tc>
        <w:tc>
          <w:tcPr>
            <w:tcW w:w="1250" w:type="dxa"/>
          </w:tcPr>
          <w:p w14:paraId="5263089B" w14:textId="112AFA38" w:rsidR="00795D08" w:rsidRPr="00795D08" w:rsidRDefault="00795D08" w:rsidP="005251B4">
            <w:pPr>
              <w:spacing w:before="120" w:after="120" w:line="252" w:lineRule="auto"/>
              <w:rPr>
                <w:bCs/>
                <w:sz w:val="20"/>
              </w:rPr>
            </w:pPr>
            <w:r w:rsidRPr="00795D08">
              <w:rPr>
                <w:bCs/>
                <w:sz w:val="20"/>
              </w:rPr>
              <w:t>1          1</w:t>
            </w:r>
          </w:p>
          <w:p w14:paraId="64B15077" w14:textId="38CE03BF" w:rsidR="00795D08" w:rsidRPr="00795D08" w:rsidRDefault="00795D08" w:rsidP="005251B4">
            <w:pPr>
              <w:spacing w:before="120" w:after="120" w:line="252" w:lineRule="auto"/>
              <w:rPr>
                <w:bCs/>
                <w:sz w:val="20"/>
              </w:rPr>
            </w:pPr>
            <w:r w:rsidRPr="00795D08">
              <w:rPr>
                <w:bCs/>
                <w:sz w:val="20"/>
              </w:rPr>
              <w:t>1          1</w:t>
            </w:r>
          </w:p>
        </w:tc>
      </w:tr>
      <w:tr w:rsidR="005251B4" w14:paraId="45B316A7" w14:textId="77777777" w:rsidTr="005251B4">
        <w:trPr>
          <w:trHeight w:val="692"/>
        </w:trPr>
        <w:tc>
          <w:tcPr>
            <w:tcW w:w="1249" w:type="dxa"/>
          </w:tcPr>
          <w:p w14:paraId="2EB29675" w14:textId="1AC36DDD" w:rsidR="005251B4" w:rsidRPr="005251B4" w:rsidRDefault="005251B4" w:rsidP="005251B4">
            <w:pPr>
              <w:spacing w:before="120" w:after="120" w:line="252" w:lineRule="auto"/>
              <w:rPr>
                <w:bCs/>
                <w:i/>
                <w:sz w:val="20"/>
              </w:rPr>
            </w:pPr>
            <w:r w:rsidRPr="005251B4">
              <w:rPr>
                <w:rStyle w:val="fontstyle01"/>
                <w:i w:val="0"/>
              </w:rPr>
              <w:t>Conv2.1</w:t>
            </w:r>
            <w:r w:rsidRPr="005251B4">
              <w:rPr>
                <w:rFonts w:ascii="Arial-BoldMT" w:hAnsi="Arial-BoldMT"/>
                <w:b/>
                <w:bCs/>
                <w:i/>
                <w:color w:val="000000"/>
                <w:sz w:val="22"/>
                <w:szCs w:val="22"/>
              </w:rPr>
              <w:br/>
            </w:r>
            <w:r w:rsidRPr="005251B4">
              <w:rPr>
                <w:rStyle w:val="fontstyle01"/>
                <w:i w:val="0"/>
              </w:rPr>
              <w:t>Conv2.2</w:t>
            </w:r>
          </w:p>
        </w:tc>
        <w:tc>
          <w:tcPr>
            <w:tcW w:w="1249" w:type="dxa"/>
          </w:tcPr>
          <w:p w14:paraId="1442CCCA" w14:textId="49F71EFC" w:rsidR="005251B4" w:rsidRPr="005251B4" w:rsidRDefault="005251B4" w:rsidP="005251B4">
            <w:pPr>
              <w:spacing w:before="120" w:after="120" w:line="252" w:lineRule="auto"/>
              <w:rPr>
                <w:bCs/>
                <w:i/>
                <w:sz w:val="20"/>
              </w:rPr>
            </w:pPr>
            <w:r w:rsidRPr="005251B4">
              <w:rPr>
                <w:rStyle w:val="fontstyle01"/>
                <w:i w:val="0"/>
              </w:rPr>
              <w:t xml:space="preserve">112 </w:t>
            </w:r>
            <w:r>
              <w:rPr>
                <w:rStyle w:val="fontstyle01"/>
                <w:i w:val="0"/>
              </w:rPr>
              <w:t xml:space="preserve">    </w:t>
            </w:r>
            <w:r w:rsidRPr="005251B4">
              <w:rPr>
                <w:rStyle w:val="fontstyle01"/>
                <w:i w:val="0"/>
              </w:rPr>
              <w:t>128</w:t>
            </w:r>
            <w:r w:rsidRPr="005251B4">
              <w:rPr>
                <w:rFonts w:ascii="Arial-BoldMT" w:hAnsi="Arial-BoldMT"/>
                <w:b/>
                <w:bCs/>
                <w:i/>
                <w:color w:val="000000"/>
                <w:sz w:val="22"/>
                <w:szCs w:val="22"/>
              </w:rPr>
              <w:br/>
            </w:r>
            <w:r w:rsidRPr="005251B4">
              <w:rPr>
                <w:rStyle w:val="fontstyle01"/>
                <w:i w:val="0"/>
              </w:rPr>
              <w:t xml:space="preserve">56 </w:t>
            </w:r>
            <w:r>
              <w:rPr>
                <w:rStyle w:val="fontstyle01"/>
                <w:i w:val="0"/>
              </w:rPr>
              <w:t xml:space="preserve">      </w:t>
            </w:r>
            <w:r w:rsidRPr="005251B4">
              <w:rPr>
                <w:rStyle w:val="fontstyle01"/>
                <w:i w:val="0"/>
              </w:rPr>
              <w:t>128</w:t>
            </w:r>
          </w:p>
        </w:tc>
        <w:tc>
          <w:tcPr>
            <w:tcW w:w="1249" w:type="dxa"/>
          </w:tcPr>
          <w:p w14:paraId="61B72EE5" w14:textId="692F59A6" w:rsidR="005251B4" w:rsidRPr="005251B4" w:rsidRDefault="005251B4" w:rsidP="005251B4">
            <w:pPr>
              <w:spacing w:before="120" w:after="120" w:line="252" w:lineRule="auto"/>
              <w:rPr>
                <w:bCs/>
                <w:i/>
                <w:sz w:val="20"/>
              </w:rPr>
            </w:pPr>
            <w:r w:rsidRPr="005251B4">
              <w:rPr>
                <w:rStyle w:val="fontstyle01"/>
                <w:i w:val="0"/>
              </w:rPr>
              <w:t xml:space="preserve">1 </w:t>
            </w:r>
            <w:r>
              <w:rPr>
                <w:rStyle w:val="fontstyle01"/>
                <w:i w:val="0"/>
              </w:rPr>
              <w:t xml:space="preserve">          </w:t>
            </w:r>
            <w:r w:rsidRPr="005251B4">
              <w:rPr>
                <w:rStyle w:val="fontstyle01"/>
                <w:i w:val="0"/>
              </w:rPr>
              <w:t>1</w:t>
            </w:r>
            <w:r w:rsidRPr="005251B4">
              <w:rPr>
                <w:rFonts w:ascii="Arial-BoldMT" w:hAnsi="Arial-BoldMT"/>
                <w:b/>
                <w:bCs/>
                <w:i/>
                <w:color w:val="000000"/>
                <w:sz w:val="22"/>
                <w:szCs w:val="22"/>
              </w:rPr>
              <w:br/>
            </w:r>
            <w:r w:rsidRPr="005251B4">
              <w:rPr>
                <w:rStyle w:val="fontstyle01"/>
                <w:i w:val="0"/>
              </w:rPr>
              <w:t xml:space="preserve">2 </w:t>
            </w:r>
            <w:r>
              <w:rPr>
                <w:rStyle w:val="fontstyle01"/>
                <w:i w:val="0"/>
              </w:rPr>
              <w:t xml:space="preserve">          </w:t>
            </w:r>
            <w:r w:rsidRPr="005251B4">
              <w:rPr>
                <w:rStyle w:val="fontstyle01"/>
                <w:i w:val="0"/>
              </w:rPr>
              <w:t>1</w:t>
            </w:r>
          </w:p>
        </w:tc>
        <w:tc>
          <w:tcPr>
            <w:tcW w:w="1250" w:type="dxa"/>
          </w:tcPr>
          <w:p w14:paraId="4B8EF0A7" w14:textId="742642C0" w:rsidR="005251B4" w:rsidRPr="005251B4" w:rsidRDefault="005251B4" w:rsidP="005251B4">
            <w:pPr>
              <w:spacing w:before="120" w:after="120" w:line="252" w:lineRule="auto"/>
              <w:rPr>
                <w:bCs/>
                <w:i/>
                <w:sz w:val="20"/>
              </w:rPr>
            </w:pPr>
            <w:r w:rsidRPr="005251B4">
              <w:rPr>
                <w:rStyle w:val="fontstyle01"/>
                <w:i w:val="0"/>
              </w:rPr>
              <w:t xml:space="preserve">2 </w:t>
            </w:r>
            <w:r>
              <w:rPr>
                <w:rStyle w:val="fontstyle01"/>
                <w:i w:val="0"/>
              </w:rPr>
              <w:t xml:space="preserve">          </w:t>
            </w:r>
            <w:r w:rsidRPr="005251B4">
              <w:rPr>
                <w:rStyle w:val="fontstyle01"/>
                <w:i w:val="0"/>
              </w:rPr>
              <w:t>2</w:t>
            </w:r>
            <w:r w:rsidRPr="005251B4">
              <w:rPr>
                <w:rFonts w:ascii="Arial-BoldMT" w:hAnsi="Arial-BoldMT"/>
                <w:b/>
                <w:bCs/>
                <w:i/>
                <w:color w:val="000000"/>
                <w:sz w:val="22"/>
                <w:szCs w:val="22"/>
              </w:rPr>
              <w:br/>
            </w:r>
            <w:r w:rsidRPr="005251B4">
              <w:rPr>
                <w:rStyle w:val="fontstyle01"/>
                <w:i w:val="0"/>
              </w:rPr>
              <w:t xml:space="preserve">2 </w:t>
            </w:r>
            <w:r>
              <w:rPr>
                <w:rStyle w:val="fontstyle01"/>
                <w:i w:val="0"/>
              </w:rPr>
              <w:t xml:space="preserve">          </w:t>
            </w:r>
            <w:r w:rsidRPr="005251B4">
              <w:rPr>
                <w:rStyle w:val="fontstyle01"/>
                <w:i w:val="0"/>
              </w:rPr>
              <w:t>2</w:t>
            </w:r>
          </w:p>
        </w:tc>
      </w:tr>
      <w:tr w:rsidR="005251B4" w:rsidRPr="005251B4" w14:paraId="5F56EAFE" w14:textId="77777777" w:rsidTr="005251B4">
        <w:tc>
          <w:tcPr>
            <w:tcW w:w="1249" w:type="dxa"/>
            <w:hideMark/>
          </w:tcPr>
          <w:p w14:paraId="3729BBFF" w14:textId="77777777" w:rsidR="005251B4" w:rsidRPr="005251B4" w:rsidRDefault="005251B4" w:rsidP="005251B4">
            <w:pPr>
              <w:widowControl/>
              <w:spacing w:line="240" w:lineRule="auto"/>
              <w:rPr>
                <w:rFonts w:eastAsia="Times New Roman"/>
                <w:sz w:val="20"/>
                <w:lang w:val="en-IN" w:eastAsia="en-IN"/>
              </w:rPr>
            </w:pPr>
            <w:r w:rsidRPr="005251B4">
              <w:rPr>
                <w:rFonts w:eastAsia="Times New Roman"/>
                <w:bCs/>
                <w:color w:val="000000"/>
                <w:sz w:val="20"/>
                <w:lang w:val="en-IN" w:eastAsia="en-IN"/>
              </w:rPr>
              <w:lastRenderedPageBreak/>
              <w:t>Conv3.1</w:t>
            </w:r>
            <w:r w:rsidRPr="005251B4">
              <w:rPr>
                <w:rFonts w:eastAsia="Times New Roman"/>
                <w:bCs/>
                <w:color w:val="000000"/>
                <w:sz w:val="20"/>
                <w:lang w:val="en-IN" w:eastAsia="en-IN"/>
              </w:rPr>
              <w:br/>
              <w:t>Conv3.2</w:t>
            </w:r>
            <w:r w:rsidRPr="005251B4">
              <w:rPr>
                <w:rFonts w:eastAsia="Times New Roman"/>
                <w:bCs/>
                <w:color w:val="000000"/>
                <w:sz w:val="20"/>
                <w:lang w:val="en-IN" w:eastAsia="en-IN"/>
              </w:rPr>
              <w:br/>
              <w:t>Conv3.3</w:t>
            </w:r>
          </w:p>
        </w:tc>
        <w:tc>
          <w:tcPr>
            <w:tcW w:w="1249" w:type="dxa"/>
            <w:hideMark/>
          </w:tcPr>
          <w:p w14:paraId="571DFA4E" w14:textId="531E5080" w:rsidR="005251B4" w:rsidRPr="005251B4" w:rsidRDefault="005251B4" w:rsidP="005251B4">
            <w:pPr>
              <w:widowControl/>
              <w:spacing w:line="240" w:lineRule="auto"/>
              <w:rPr>
                <w:rFonts w:eastAsia="Times New Roman"/>
                <w:sz w:val="20"/>
                <w:lang w:val="en-IN" w:eastAsia="en-IN"/>
              </w:rPr>
            </w:pPr>
            <w:r w:rsidRPr="005251B4">
              <w:rPr>
                <w:rFonts w:eastAsia="Times New Roman"/>
                <w:bCs/>
                <w:color w:val="000000"/>
                <w:sz w:val="20"/>
                <w:lang w:val="en-IN" w:eastAsia="en-IN"/>
              </w:rPr>
              <w:t xml:space="preserve">56 </w:t>
            </w:r>
            <w:r>
              <w:rPr>
                <w:rFonts w:eastAsia="Times New Roman"/>
                <w:bCs/>
                <w:color w:val="000000"/>
                <w:sz w:val="20"/>
                <w:lang w:val="en-IN" w:eastAsia="en-IN"/>
              </w:rPr>
              <w:t xml:space="preserve">      </w:t>
            </w:r>
            <w:r w:rsidRPr="005251B4">
              <w:rPr>
                <w:rFonts w:eastAsia="Times New Roman"/>
                <w:bCs/>
                <w:color w:val="000000"/>
                <w:sz w:val="20"/>
                <w:lang w:val="en-IN" w:eastAsia="en-IN"/>
              </w:rPr>
              <w:t>256</w:t>
            </w:r>
            <w:r w:rsidRPr="005251B4">
              <w:rPr>
                <w:rFonts w:eastAsia="Times New Roman"/>
                <w:bCs/>
                <w:color w:val="000000"/>
                <w:sz w:val="20"/>
                <w:lang w:val="en-IN" w:eastAsia="en-IN"/>
              </w:rPr>
              <w:b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256</w:t>
            </w:r>
            <w:r w:rsidRPr="005251B4">
              <w:rPr>
                <w:rFonts w:eastAsia="Times New Roman"/>
                <w:bCs/>
                <w:color w:val="000000"/>
                <w:sz w:val="20"/>
                <w:lang w:val="en-IN" w:eastAsia="en-IN"/>
              </w:rPr>
              <w:b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256</w:t>
            </w:r>
          </w:p>
        </w:tc>
        <w:tc>
          <w:tcPr>
            <w:tcW w:w="1249" w:type="dxa"/>
            <w:hideMark/>
          </w:tcPr>
          <w:p w14:paraId="341865EB" w14:textId="27EB0318" w:rsidR="005251B4" w:rsidRPr="005251B4" w:rsidRDefault="005251B4" w:rsidP="005251B4">
            <w:pPr>
              <w:widowControl/>
              <w:spacing w:line="240" w:lineRule="auto"/>
              <w:rPr>
                <w:rFonts w:eastAsia="Times New Roman"/>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r w:rsidRPr="005251B4">
              <w:rPr>
                <w:rFonts w:eastAsia="Times New Roman"/>
                <w:bCs/>
                <w:color w:val="000000"/>
                <w:sz w:val="20"/>
                <w:lang w:val="en-IN" w:eastAsia="en-IN"/>
              </w:rPr>
              <w:b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r w:rsidRPr="005251B4">
              <w:rPr>
                <w:rFonts w:eastAsia="Times New Roman"/>
                <w:bCs/>
                <w:color w:val="000000"/>
                <w:sz w:val="20"/>
                <w:lang w:val="en-IN" w:eastAsia="en-IN"/>
              </w:rPr>
              <w:br/>
              <w:t xml:space="preserve">2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tc>
        <w:tc>
          <w:tcPr>
            <w:tcW w:w="1250" w:type="dxa"/>
            <w:hideMark/>
          </w:tcPr>
          <w:p w14:paraId="270AAB35" w14:textId="5B7C8418" w:rsidR="005251B4" w:rsidRPr="005251B4" w:rsidRDefault="005251B4" w:rsidP="005251B4">
            <w:pPr>
              <w:widowControl/>
              <w:spacing w:line="240" w:lineRule="auto"/>
              <w:rPr>
                <w:rFonts w:eastAsia="Times New Roman"/>
                <w:sz w:val="20"/>
                <w:lang w:val="en-IN" w:eastAsia="en-IN"/>
              </w:rPr>
            </w:pPr>
            <w:r w:rsidRPr="005251B4">
              <w:rPr>
                <w:rFonts w:eastAsia="Times New Roman"/>
                <w:bCs/>
                <w:color w:val="000000"/>
                <w:sz w:val="20"/>
                <w:lang w:val="en-IN" w:eastAsia="en-IN"/>
              </w:rPr>
              <w:t xml:space="preserve">4 </w:t>
            </w:r>
            <w:r>
              <w:rPr>
                <w:rFonts w:eastAsia="Times New Roman"/>
                <w:bCs/>
                <w:color w:val="000000"/>
                <w:sz w:val="20"/>
                <w:lang w:val="en-IN" w:eastAsia="en-IN"/>
              </w:rPr>
              <w:t xml:space="preserve">         </w:t>
            </w:r>
            <w:r w:rsidRPr="005251B4">
              <w:rPr>
                <w:rFonts w:eastAsia="Times New Roman"/>
                <w:bCs/>
                <w:color w:val="000000"/>
                <w:sz w:val="20"/>
                <w:lang w:val="en-IN" w:eastAsia="en-IN"/>
              </w:rPr>
              <w:t>4</w:t>
            </w:r>
            <w:r w:rsidRPr="005251B4">
              <w:rPr>
                <w:rFonts w:eastAsia="Times New Roman"/>
                <w:bCs/>
                <w:color w:val="000000"/>
                <w:sz w:val="20"/>
                <w:lang w:val="en-IN" w:eastAsia="en-IN"/>
              </w:rPr>
              <w:br/>
              <w:t xml:space="preserve">4 </w:t>
            </w:r>
            <w:r>
              <w:rPr>
                <w:rFonts w:eastAsia="Times New Roman"/>
                <w:bCs/>
                <w:color w:val="000000"/>
                <w:sz w:val="20"/>
                <w:lang w:val="en-IN" w:eastAsia="en-IN"/>
              </w:rPr>
              <w:t xml:space="preserve">         </w:t>
            </w:r>
            <w:r w:rsidRPr="005251B4">
              <w:rPr>
                <w:rFonts w:eastAsia="Times New Roman"/>
                <w:bCs/>
                <w:color w:val="000000"/>
                <w:sz w:val="20"/>
                <w:lang w:val="en-IN" w:eastAsia="en-IN"/>
              </w:rPr>
              <w:t>4</w:t>
            </w:r>
            <w:r w:rsidRPr="005251B4">
              <w:rPr>
                <w:rFonts w:eastAsia="Times New Roman"/>
                <w:bCs/>
                <w:color w:val="000000"/>
                <w:sz w:val="20"/>
                <w:lang w:val="en-IN" w:eastAsia="en-IN"/>
              </w:rPr>
              <w:br/>
              <w:t xml:space="preserve">4 </w:t>
            </w:r>
            <w:r>
              <w:rPr>
                <w:rFonts w:eastAsia="Times New Roman"/>
                <w:bCs/>
                <w:color w:val="000000"/>
                <w:sz w:val="20"/>
                <w:lang w:val="en-IN" w:eastAsia="en-IN"/>
              </w:rPr>
              <w:t xml:space="preserve">         </w:t>
            </w:r>
            <w:r w:rsidRPr="005251B4">
              <w:rPr>
                <w:rFonts w:eastAsia="Times New Roman"/>
                <w:bCs/>
                <w:color w:val="000000"/>
                <w:sz w:val="20"/>
                <w:lang w:val="en-IN" w:eastAsia="en-IN"/>
              </w:rPr>
              <w:t>4</w:t>
            </w:r>
          </w:p>
        </w:tc>
      </w:tr>
      <w:tr w:rsidR="005251B4" w:rsidRPr="005251B4" w14:paraId="0116AE20" w14:textId="77777777" w:rsidTr="005251B4">
        <w:tc>
          <w:tcPr>
            <w:tcW w:w="1249" w:type="dxa"/>
          </w:tcPr>
          <w:p w14:paraId="36D62240" w14:textId="77777777"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Conv4.1</w:t>
            </w:r>
          </w:p>
          <w:p w14:paraId="4FECCD90" w14:textId="77777777"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Conv4.2</w:t>
            </w:r>
          </w:p>
          <w:p w14:paraId="7ED9A2E4" w14:textId="0EBFAC75" w:rsidR="005251B4" w:rsidRPr="005251B4" w:rsidRDefault="005251B4" w:rsidP="005251B4">
            <w:pPr>
              <w:widowControl/>
              <w:spacing w:line="240" w:lineRule="auto"/>
              <w:rPr>
                <w:rFonts w:eastAsia="Times New Roman"/>
                <w:bCs/>
                <w:color w:val="000000"/>
                <w:sz w:val="20"/>
                <w:lang w:val="en-IN" w:eastAsia="en-IN"/>
              </w:rPr>
            </w:pPr>
            <w:r>
              <w:rPr>
                <w:rFonts w:eastAsia="Times New Roman"/>
                <w:bCs/>
                <w:color w:val="000000"/>
                <w:sz w:val="20"/>
                <w:lang w:val="en-IN" w:eastAsia="en-IN"/>
              </w:rPr>
              <w:t>Conv</w:t>
            </w:r>
            <w:r w:rsidRPr="005251B4">
              <w:rPr>
                <w:rFonts w:eastAsia="Times New Roman"/>
                <w:bCs/>
                <w:color w:val="000000"/>
                <w:sz w:val="20"/>
                <w:lang w:val="en-IN" w:eastAsia="en-IN"/>
              </w:rPr>
              <w:t>4.3</w:t>
            </w:r>
          </w:p>
        </w:tc>
        <w:tc>
          <w:tcPr>
            <w:tcW w:w="1249" w:type="dxa"/>
          </w:tcPr>
          <w:p w14:paraId="51248920" w14:textId="2344DB79"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01AD6A18" w14:textId="23A480D5"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7E4AFCB6" w14:textId="5451A69E"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5</w:t>
            </w:r>
            <w:r w:rsidRPr="005251B4">
              <w:rPr>
                <w:rFonts w:eastAsia="Times New Roman"/>
                <w:bCs/>
                <w:color w:val="000000"/>
                <w:sz w:val="20"/>
                <w:lang w:val="en-IN" w:eastAsia="en-IN"/>
              </w:rPr>
              <w:t>12</w:t>
            </w:r>
          </w:p>
        </w:tc>
        <w:tc>
          <w:tcPr>
            <w:tcW w:w="1249" w:type="dxa"/>
          </w:tcPr>
          <w:p w14:paraId="3F242D2F" w14:textId="5B71CF2B"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69E63B23" w14:textId="3825814F"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1DCDC3F0" w14:textId="11DE81A1"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tc>
        <w:tc>
          <w:tcPr>
            <w:tcW w:w="1250" w:type="dxa"/>
          </w:tcPr>
          <w:p w14:paraId="6E2F6E61" w14:textId="201FAD5F"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p w14:paraId="2CAA7973" w14:textId="7A4ACB9B"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p w14:paraId="79E27E5D" w14:textId="2271FF0F"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tc>
      </w:tr>
      <w:tr w:rsidR="005251B4" w:rsidRPr="005251B4" w14:paraId="27B1F29F" w14:textId="77777777" w:rsidTr="005251B4">
        <w:tc>
          <w:tcPr>
            <w:tcW w:w="1249" w:type="dxa"/>
          </w:tcPr>
          <w:p w14:paraId="0375B3C8" w14:textId="50713B2C"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Conv</w:t>
            </w:r>
            <w:r>
              <w:rPr>
                <w:rFonts w:eastAsia="Times New Roman"/>
                <w:bCs/>
                <w:color w:val="000000"/>
                <w:sz w:val="20"/>
                <w:lang w:val="en-IN" w:eastAsia="en-IN"/>
              </w:rPr>
              <w:t>5</w:t>
            </w:r>
            <w:r w:rsidRPr="005251B4">
              <w:rPr>
                <w:rFonts w:eastAsia="Times New Roman"/>
                <w:bCs/>
                <w:color w:val="000000"/>
                <w:sz w:val="20"/>
                <w:lang w:val="en-IN" w:eastAsia="en-IN"/>
              </w:rPr>
              <w:t>.1</w:t>
            </w:r>
          </w:p>
          <w:p w14:paraId="557EB89A" w14:textId="5CAC448C"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Conv5</w:t>
            </w:r>
            <w:r w:rsidRPr="005251B4">
              <w:rPr>
                <w:rFonts w:eastAsia="Times New Roman"/>
                <w:bCs/>
                <w:color w:val="000000"/>
                <w:sz w:val="20"/>
                <w:lang w:val="en-IN" w:eastAsia="en-IN"/>
              </w:rPr>
              <w:t>.2</w:t>
            </w:r>
          </w:p>
          <w:p w14:paraId="425655BA" w14:textId="1ACE80BF" w:rsidR="005251B4" w:rsidRPr="005251B4" w:rsidRDefault="005251B4" w:rsidP="005251B4">
            <w:pPr>
              <w:widowControl/>
              <w:spacing w:line="240" w:lineRule="auto"/>
              <w:rPr>
                <w:rFonts w:eastAsia="Times New Roman"/>
                <w:bCs/>
                <w:color w:val="000000"/>
                <w:sz w:val="20"/>
                <w:lang w:val="en-IN" w:eastAsia="en-IN"/>
              </w:rPr>
            </w:pPr>
            <w:r>
              <w:rPr>
                <w:rFonts w:eastAsia="Times New Roman"/>
                <w:bCs/>
                <w:color w:val="000000"/>
                <w:sz w:val="20"/>
                <w:lang w:val="en-IN" w:eastAsia="en-IN"/>
              </w:rPr>
              <w:t>Conv5</w:t>
            </w:r>
            <w:r w:rsidRPr="005251B4">
              <w:rPr>
                <w:rFonts w:eastAsia="Times New Roman"/>
                <w:bCs/>
                <w:color w:val="000000"/>
                <w:sz w:val="20"/>
                <w:lang w:val="en-IN" w:eastAsia="en-IN"/>
              </w:rPr>
              <w:t>.3</w:t>
            </w:r>
          </w:p>
        </w:tc>
        <w:tc>
          <w:tcPr>
            <w:tcW w:w="1249" w:type="dxa"/>
          </w:tcPr>
          <w:p w14:paraId="43017E96"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2B622A11"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0523A461" w14:textId="6FF4A564"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5</w:t>
            </w:r>
            <w:r w:rsidRPr="005251B4">
              <w:rPr>
                <w:rFonts w:eastAsia="Times New Roman"/>
                <w:bCs/>
                <w:color w:val="000000"/>
                <w:sz w:val="20"/>
                <w:lang w:val="en-IN" w:eastAsia="en-IN"/>
              </w:rPr>
              <w:t>12</w:t>
            </w:r>
          </w:p>
        </w:tc>
        <w:tc>
          <w:tcPr>
            <w:tcW w:w="1249" w:type="dxa"/>
          </w:tcPr>
          <w:p w14:paraId="1779D7A7" w14:textId="36E86D0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2</w:t>
            </w:r>
          </w:p>
          <w:p w14:paraId="3852F1EB" w14:textId="041528E0"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2</w:t>
            </w:r>
          </w:p>
          <w:p w14:paraId="4365CE9E" w14:textId="06749F23"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2</w:t>
            </w:r>
          </w:p>
        </w:tc>
        <w:tc>
          <w:tcPr>
            <w:tcW w:w="1250" w:type="dxa"/>
          </w:tcPr>
          <w:p w14:paraId="5F740DF0" w14:textId="0F0BAD1C"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16</w:t>
            </w:r>
          </w:p>
          <w:p w14:paraId="02479B30" w14:textId="5F38ACFC"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16</w:t>
            </w:r>
          </w:p>
          <w:p w14:paraId="33B451C6" w14:textId="331FD85D"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16</w:t>
            </w:r>
          </w:p>
        </w:tc>
      </w:tr>
      <w:tr w:rsidR="005251B4" w:rsidRPr="005251B4" w14:paraId="4B6AC99A" w14:textId="77777777" w:rsidTr="005251B4">
        <w:tc>
          <w:tcPr>
            <w:tcW w:w="1249" w:type="dxa"/>
          </w:tcPr>
          <w:p w14:paraId="3C16A520" w14:textId="1E88AC6A"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Conv6</w:t>
            </w:r>
            <w:r w:rsidRPr="005251B4">
              <w:rPr>
                <w:rFonts w:eastAsia="Times New Roman"/>
                <w:bCs/>
                <w:color w:val="000000"/>
                <w:sz w:val="20"/>
                <w:lang w:val="en-IN" w:eastAsia="en-IN"/>
              </w:rPr>
              <w:t>.1</w:t>
            </w:r>
          </w:p>
          <w:p w14:paraId="4BC99C62" w14:textId="54CF368E"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Conv6</w:t>
            </w:r>
            <w:r w:rsidRPr="005251B4">
              <w:rPr>
                <w:rFonts w:eastAsia="Times New Roman"/>
                <w:bCs/>
                <w:color w:val="000000"/>
                <w:sz w:val="20"/>
                <w:lang w:val="en-IN" w:eastAsia="en-IN"/>
              </w:rPr>
              <w:t>.2</w:t>
            </w:r>
          </w:p>
          <w:p w14:paraId="253FC471" w14:textId="6531B0A9"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Conb6</w:t>
            </w:r>
            <w:r w:rsidRPr="005251B4">
              <w:rPr>
                <w:rFonts w:eastAsia="Times New Roman"/>
                <w:bCs/>
                <w:color w:val="000000"/>
                <w:sz w:val="20"/>
                <w:lang w:val="en-IN" w:eastAsia="en-IN"/>
              </w:rPr>
              <w:t>.3</w:t>
            </w:r>
          </w:p>
        </w:tc>
        <w:tc>
          <w:tcPr>
            <w:tcW w:w="1249" w:type="dxa"/>
          </w:tcPr>
          <w:p w14:paraId="48B538AB"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6B4BE3F1"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w:t>
            </w:r>
            <w:r w:rsidRPr="005251B4">
              <w:rPr>
                <w:rFonts w:eastAsia="Times New Roman"/>
                <w:bCs/>
                <w:color w:val="000000"/>
                <w:sz w:val="20"/>
                <w:lang w:val="en-IN" w:eastAsia="en-IN"/>
              </w:rPr>
              <w:t>512</w:t>
            </w:r>
          </w:p>
          <w:p w14:paraId="1A5FF613" w14:textId="59747D00"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5</w:t>
            </w:r>
            <w:r w:rsidRPr="005251B4">
              <w:rPr>
                <w:rFonts w:eastAsia="Times New Roman"/>
                <w:bCs/>
                <w:color w:val="000000"/>
                <w:sz w:val="20"/>
                <w:lang w:val="en-IN" w:eastAsia="en-IN"/>
              </w:rPr>
              <w:t>12</w:t>
            </w:r>
          </w:p>
        </w:tc>
        <w:tc>
          <w:tcPr>
            <w:tcW w:w="1249" w:type="dxa"/>
          </w:tcPr>
          <w:p w14:paraId="64EC4AC8"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57FDB611"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6E6FF444" w14:textId="3B3E9B18"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tc>
        <w:tc>
          <w:tcPr>
            <w:tcW w:w="1250" w:type="dxa"/>
          </w:tcPr>
          <w:p w14:paraId="6BD0B74A" w14:textId="0DC0D34D"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009E36F7">
              <w:rPr>
                <w:rFonts w:eastAsia="Times New Roman"/>
                <w:bCs/>
                <w:color w:val="000000"/>
                <w:sz w:val="20"/>
                <w:lang w:val="en-IN" w:eastAsia="en-IN"/>
              </w:rPr>
              <w:t>16</w:t>
            </w:r>
          </w:p>
          <w:p w14:paraId="41148E57" w14:textId="2071C999"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009E36F7">
              <w:rPr>
                <w:rFonts w:eastAsia="Times New Roman"/>
                <w:bCs/>
                <w:color w:val="000000"/>
                <w:sz w:val="20"/>
                <w:lang w:val="en-IN" w:eastAsia="en-IN"/>
              </w:rPr>
              <w:t>16</w:t>
            </w:r>
          </w:p>
          <w:p w14:paraId="57FACBD7" w14:textId="36FACD13"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009E36F7">
              <w:rPr>
                <w:rFonts w:eastAsia="Times New Roman"/>
                <w:bCs/>
                <w:color w:val="000000"/>
                <w:sz w:val="20"/>
                <w:lang w:val="en-IN" w:eastAsia="en-IN"/>
              </w:rPr>
              <w:t>16</w:t>
            </w:r>
          </w:p>
        </w:tc>
      </w:tr>
      <w:tr w:rsidR="005251B4" w:rsidRPr="005251B4" w14:paraId="34611CC3" w14:textId="77777777" w:rsidTr="005251B4">
        <w:tc>
          <w:tcPr>
            <w:tcW w:w="1249" w:type="dxa"/>
          </w:tcPr>
          <w:p w14:paraId="625F738A" w14:textId="18C7B880"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Conv7</w:t>
            </w:r>
            <w:r w:rsidRPr="005251B4">
              <w:rPr>
                <w:rFonts w:eastAsia="Times New Roman"/>
                <w:bCs/>
                <w:color w:val="000000"/>
                <w:sz w:val="20"/>
                <w:lang w:val="en-IN" w:eastAsia="en-IN"/>
              </w:rPr>
              <w:t>.1</w:t>
            </w:r>
          </w:p>
          <w:p w14:paraId="02E05F03" w14:textId="720813D3" w:rsidR="005251B4" w:rsidRPr="005251B4" w:rsidRDefault="005251B4"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Conv7</w:t>
            </w:r>
            <w:r w:rsidRPr="005251B4">
              <w:rPr>
                <w:rFonts w:eastAsia="Times New Roman"/>
                <w:bCs/>
                <w:color w:val="000000"/>
                <w:sz w:val="20"/>
                <w:lang w:val="en-IN" w:eastAsia="en-IN"/>
              </w:rPr>
              <w:t>.2</w:t>
            </w:r>
          </w:p>
          <w:p w14:paraId="5FA7E879" w14:textId="4269346F" w:rsid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Conb</w:t>
            </w:r>
            <w:r>
              <w:rPr>
                <w:rFonts w:eastAsia="Times New Roman"/>
                <w:bCs/>
                <w:color w:val="000000"/>
                <w:sz w:val="20"/>
                <w:lang w:val="en-IN" w:eastAsia="en-IN"/>
              </w:rPr>
              <w:t>7</w:t>
            </w:r>
            <w:r w:rsidRPr="005251B4">
              <w:rPr>
                <w:rFonts w:eastAsia="Times New Roman"/>
                <w:bCs/>
                <w:color w:val="000000"/>
                <w:sz w:val="20"/>
                <w:lang w:val="en-IN" w:eastAsia="en-IN"/>
              </w:rPr>
              <w:t>.3</w:t>
            </w:r>
          </w:p>
        </w:tc>
        <w:tc>
          <w:tcPr>
            <w:tcW w:w="1249" w:type="dxa"/>
          </w:tcPr>
          <w:p w14:paraId="29E3E7FC" w14:textId="0B88389D"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256</w:t>
            </w:r>
          </w:p>
          <w:p w14:paraId="274770DC" w14:textId="79FB8B84"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256</w:t>
            </w:r>
          </w:p>
          <w:p w14:paraId="478E431F" w14:textId="64348021" w:rsidR="005251B4" w:rsidRPr="005251B4" w:rsidRDefault="005251B4" w:rsidP="005251B4">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28 </w:t>
            </w:r>
            <w:r>
              <w:rPr>
                <w:rFonts w:eastAsia="Times New Roman"/>
                <w:bCs/>
                <w:color w:val="000000"/>
                <w:sz w:val="20"/>
                <w:lang w:val="en-IN" w:eastAsia="en-IN"/>
              </w:rPr>
              <w:t xml:space="preserve">     256</w:t>
            </w:r>
          </w:p>
        </w:tc>
        <w:tc>
          <w:tcPr>
            <w:tcW w:w="1249" w:type="dxa"/>
          </w:tcPr>
          <w:p w14:paraId="6B2ED7EF"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7F1EDDF0"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37B1DBF2" w14:textId="5E35329A"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tc>
        <w:tc>
          <w:tcPr>
            <w:tcW w:w="1250" w:type="dxa"/>
          </w:tcPr>
          <w:p w14:paraId="39E325DF"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p w14:paraId="5A30B360" w14:textId="77777777"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p w14:paraId="3D4FAB08" w14:textId="195E6223" w:rsidR="005251B4" w:rsidRPr="005251B4" w:rsidRDefault="005251B4"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8 </w:t>
            </w:r>
            <w:r>
              <w:rPr>
                <w:rFonts w:eastAsia="Times New Roman"/>
                <w:bCs/>
                <w:color w:val="000000"/>
                <w:sz w:val="20"/>
                <w:lang w:val="en-IN" w:eastAsia="en-IN"/>
              </w:rPr>
              <w:t xml:space="preserve">         </w:t>
            </w:r>
            <w:r w:rsidRPr="005251B4">
              <w:rPr>
                <w:rFonts w:eastAsia="Times New Roman"/>
                <w:bCs/>
                <w:color w:val="000000"/>
                <w:sz w:val="20"/>
                <w:lang w:val="en-IN" w:eastAsia="en-IN"/>
              </w:rPr>
              <w:t>8</w:t>
            </w:r>
          </w:p>
        </w:tc>
      </w:tr>
      <w:tr w:rsidR="003D169D" w:rsidRPr="005251B4" w14:paraId="6269429F" w14:textId="77777777" w:rsidTr="005251B4">
        <w:tc>
          <w:tcPr>
            <w:tcW w:w="1249" w:type="dxa"/>
          </w:tcPr>
          <w:p w14:paraId="1BAF8483" w14:textId="2FF09E2F" w:rsidR="003D169D" w:rsidRPr="005251B4"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Conv8</w:t>
            </w:r>
            <w:r w:rsidRPr="005251B4">
              <w:rPr>
                <w:rFonts w:eastAsia="Times New Roman"/>
                <w:bCs/>
                <w:color w:val="000000"/>
                <w:sz w:val="20"/>
                <w:lang w:val="en-IN" w:eastAsia="en-IN"/>
              </w:rPr>
              <w:t>.1</w:t>
            </w:r>
          </w:p>
          <w:p w14:paraId="377B6038" w14:textId="4AA99507" w:rsidR="003D169D" w:rsidRPr="005251B4"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Conv8</w:t>
            </w:r>
            <w:r w:rsidRPr="005251B4">
              <w:rPr>
                <w:rFonts w:eastAsia="Times New Roman"/>
                <w:bCs/>
                <w:color w:val="000000"/>
                <w:sz w:val="20"/>
                <w:lang w:val="en-IN" w:eastAsia="en-IN"/>
              </w:rPr>
              <w:t>.2</w:t>
            </w:r>
          </w:p>
          <w:p w14:paraId="15ED8C32" w14:textId="48F233F6" w:rsidR="003D169D"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Conb8</w:t>
            </w:r>
            <w:r w:rsidRPr="005251B4">
              <w:rPr>
                <w:rFonts w:eastAsia="Times New Roman"/>
                <w:bCs/>
                <w:color w:val="000000"/>
                <w:sz w:val="20"/>
                <w:lang w:val="en-IN" w:eastAsia="en-IN"/>
              </w:rPr>
              <w:t>.3</w:t>
            </w:r>
          </w:p>
        </w:tc>
        <w:tc>
          <w:tcPr>
            <w:tcW w:w="1249" w:type="dxa"/>
          </w:tcPr>
          <w:p w14:paraId="5E3F486F" w14:textId="4FB269A1" w:rsidR="003D169D" w:rsidRPr="005251B4" w:rsidRDefault="005364A6"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56</w:t>
            </w:r>
            <w:r w:rsidR="003D169D" w:rsidRPr="005251B4">
              <w:rPr>
                <w:rFonts w:eastAsia="Times New Roman"/>
                <w:bCs/>
                <w:color w:val="000000"/>
                <w:sz w:val="20"/>
                <w:lang w:val="en-IN" w:eastAsia="en-IN"/>
              </w:rPr>
              <w:t xml:space="preserve"> </w:t>
            </w:r>
            <w:r w:rsidR="003D169D">
              <w:rPr>
                <w:rFonts w:eastAsia="Times New Roman"/>
                <w:bCs/>
                <w:color w:val="000000"/>
                <w:sz w:val="20"/>
                <w:lang w:val="en-IN" w:eastAsia="en-IN"/>
              </w:rPr>
              <w:t xml:space="preserve">     </w:t>
            </w:r>
            <w:r w:rsidR="003D169D" w:rsidRPr="005251B4">
              <w:rPr>
                <w:rFonts w:eastAsia="Times New Roman"/>
                <w:bCs/>
                <w:color w:val="000000"/>
                <w:sz w:val="20"/>
                <w:lang w:val="en-IN" w:eastAsia="en-IN"/>
              </w:rPr>
              <w:t>12</w:t>
            </w:r>
            <w:r w:rsidR="003D169D">
              <w:rPr>
                <w:rFonts w:eastAsia="Times New Roman"/>
                <w:bCs/>
                <w:color w:val="000000"/>
                <w:sz w:val="20"/>
                <w:lang w:val="en-IN" w:eastAsia="en-IN"/>
              </w:rPr>
              <w:t>8</w:t>
            </w:r>
          </w:p>
          <w:p w14:paraId="3CCABF96" w14:textId="7E1E1E2B" w:rsidR="003D169D" w:rsidRPr="005251B4" w:rsidRDefault="005364A6"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56</w:t>
            </w:r>
            <w:r w:rsidR="003D169D" w:rsidRPr="005251B4">
              <w:rPr>
                <w:rFonts w:eastAsia="Times New Roman"/>
                <w:bCs/>
                <w:color w:val="000000"/>
                <w:sz w:val="20"/>
                <w:lang w:val="en-IN" w:eastAsia="en-IN"/>
              </w:rPr>
              <w:t xml:space="preserve"> </w:t>
            </w:r>
            <w:r w:rsidR="003D169D">
              <w:rPr>
                <w:rFonts w:eastAsia="Times New Roman"/>
                <w:bCs/>
                <w:color w:val="000000"/>
                <w:sz w:val="20"/>
                <w:lang w:val="en-IN" w:eastAsia="en-IN"/>
              </w:rPr>
              <w:t xml:space="preserve">     </w:t>
            </w:r>
            <w:r w:rsidR="003D169D" w:rsidRPr="005251B4">
              <w:rPr>
                <w:rFonts w:eastAsia="Times New Roman"/>
                <w:bCs/>
                <w:color w:val="000000"/>
                <w:sz w:val="20"/>
                <w:lang w:val="en-IN" w:eastAsia="en-IN"/>
              </w:rPr>
              <w:t>12</w:t>
            </w:r>
            <w:r w:rsidR="003D169D">
              <w:rPr>
                <w:rFonts w:eastAsia="Times New Roman"/>
                <w:bCs/>
                <w:color w:val="000000"/>
                <w:sz w:val="20"/>
                <w:lang w:val="en-IN" w:eastAsia="en-IN"/>
              </w:rPr>
              <w:t>8</w:t>
            </w:r>
          </w:p>
          <w:p w14:paraId="552808C5" w14:textId="3637F139" w:rsidR="003D169D" w:rsidRPr="005251B4" w:rsidRDefault="005364A6"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56</w:t>
            </w:r>
            <w:r w:rsidR="003D169D" w:rsidRPr="005251B4">
              <w:rPr>
                <w:rFonts w:eastAsia="Times New Roman"/>
                <w:bCs/>
                <w:color w:val="000000"/>
                <w:sz w:val="20"/>
                <w:lang w:val="en-IN" w:eastAsia="en-IN"/>
              </w:rPr>
              <w:t xml:space="preserve"> </w:t>
            </w:r>
            <w:r w:rsidR="003D169D">
              <w:rPr>
                <w:rFonts w:eastAsia="Times New Roman"/>
                <w:bCs/>
                <w:color w:val="000000"/>
                <w:sz w:val="20"/>
                <w:lang w:val="en-IN" w:eastAsia="en-IN"/>
              </w:rPr>
              <w:t xml:space="preserve">     </w:t>
            </w:r>
            <w:r w:rsidR="003D169D" w:rsidRPr="005251B4">
              <w:rPr>
                <w:rFonts w:eastAsia="Times New Roman"/>
                <w:bCs/>
                <w:color w:val="000000"/>
                <w:sz w:val="20"/>
                <w:lang w:val="en-IN" w:eastAsia="en-IN"/>
              </w:rPr>
              <w:t>12</w:t>
            </w:r>
            <w:r w:rsidR="003D169D">
              <w:rPr>
                <w:rFonts w:eastAsia="Times New Roman"/>
                <w:bCs/>
                <w:color w:val="000000"/>
                <w:sz w:val="20"/>
                <w:lang w:val="en-IN" w:eastAsia="en-IN"/>
              </w:rPr>
              <w:t>8</w:t>
            </w:r>
          </w:p>
        </w:tc>
        <w:tc>
          <w:tcPr>
            <w:tcW w:w="1249" w:type="dxa"/>
          </w:tcPr>
          <w:p w14:paraId="2223D7D6" w14:textId="77777777" w:rsidR="003D169D" w:rsidRPr="005251B4" w:rsidRDefault="003D169D"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541BEAA2" w14:textId="77777777" w:rsidR="003D169D" w:rsidRPr="005251B4" w:rsidRDefault="003D169D"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p w14:paraId="7BE546A7" w14:textId="4E05240A" w:rsidR="003D169D" w:rsidRPr="005251B4" w:rsidRDefault="003D169D" w:rsidP="00494247">
            <w:pPr>
              <w:widowControl/>
              <w:spacing w:line="240" w:lineRule="auto"/>
              <w:rPr>
                <w:rFonts w:eastAsia="Times New Roman"/>
                <w:bCs/>
                <w:color w:val="000000"/>
                <w:sz w:val="20"/>
                <w:lang w:val="en-IN" w:eastAsia="en-IN"/>
              </w:rPr>
            </w:pPr>
            <w:r w:rsidRPr="005251B4">
              <w:rPr>
                <w:rFonts w:eastAsia="Times New Roman"/>
                <w:bCs/>
                <w:color w:val="000000"/>
                <w:sz w:val="20"/>
                <w:lang w:val="en-IN" w:eastAsia="en-IN"/>
              </w:rPr>
              <w:t xml:space="preserve">1 </w:t>
            </w:r>
            <w:r>
              <w:rPr>
                <w:rFonts w:eastAsia="Times New Roman"/>
                <w:bCs/>
                <w:color w:val="000000"/>
                <w:sz w:val="20"/>
                <w:lang w:val="en-IN" w:eastAsia="en-IN"/>
              </w:rPr>
              <w:t xml:space="preserve">          </w:t>
            </w:r>
            <w:r w:rsidRPr="005251B4">
              <w:rPr>
                <w:rFonts w:eastAsia="Times New Roman"/>
                <w:bCs/>
                <w:color w:val="000000"/>
                <w:sz w:val="20"/>
                <w:lang w:val="en-IN" w:eastAsia="en-IN"/>
              </w:rPr>
              <w:t>1</w:t>
            </w:r>
          </w:p>
        </w:tc>
        <w:tc>
          <w:tcPr>
            <w:tcW w:w="1250" w:type="dxa"/>
          </w:tcPr>
          <w:p w14:paraId="36446FA5" w14:textId="3E81530C" w:rsidR="003D169D" w:rsidRPr="005251B4"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4</w:t>
            </w:r>
            <w:r w:rsidRPr="005251B4">
              <w:rPr>
                <w:rFonts w:eastAsia="Times New Roman"/>
                <w:bCs/>
                <w:color w:val="000000"/>
                <w:sz w:val="20"/>
                <w:lang w:val="en-IN" w:eastAsia="en-IN"/>
              </w:rPr>
              <w:t xml:space="preserve"> </w:t>
            </w:r>
            <w:r>
              <w:rPr>
                <w:rFonts w:eastAsia="Times New Roman"/>
                <w:bCs/>
                <w:color w:val="000000"/>
                <w:sz w:val="20"/>
                <w:lang w:val="en-IN" w:eastAsia="en-IN"/>
              </w:rPr>
              <w:t xml:space="preserve">         4</w:t>
            </w:r>
          </w:p>
          <w:p w14:paraId="7A7BE8E0" w14:textId="14524C6E" w:rsidR="003D169D" w:rsidRPr="005251B4"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4</w:t>
            </w:r>
            <w:r w:rsidRPr="005251B4">
              <w:rPr>
                <w:rFonts w:eastAsia="Times New Roman"/>
                <w:bCs/>
                <w:color w:val="000000"/>
                <w:sz w:val="20"/>
                <w:lang w:val="en-IN" w:eastAsia="en-IN"/>
              </w:rPr>
              <w:t xml:space="preserve"> </w:t>
            </w:r>
            <w:r>
              <w:rPr>
                <w:rFonts w:eastAsia="Times New Roman"/>
                <w:bCs/>
                <w:color w:val="000000"/>
                <w:sz w:val="20"/>
                <w:lang w:val="en-IN" w:eastAsia="en-IN"/>
              </w:rPr>
              <w:t xml:space="preserve">         4</w:t>
            </w:r>
          </w:p>
          <w:p w14:paraId="25D473C0" w14:textId="35F25EC6" w:rsidR="003D169D" w:rsidRPr="005251B4" w:rsidRDefault="003D169D" w:rsidP="00494247">
            <w:pPr>
              <w:widowControl/>
              <w:spacing w:line="240" w:lineRule="auto"/>
              <w:rPr>
                <w:rFonts w:eastAsia="Times New Roman"/>
                <w:bCs/>
                <w:color w:val="000000"/>
                <w:sz w:val="20"/>
                <w:lang w:val="en-IN" w:eastAsia="en-IN"/>
              </w:rPr>
            </w:pPr>
            <w:r>
              <w:rPr>
                <w:rFonts w:eastAsia="Times New Roman"/>
                <w:bCs/>
                <w:color w:val="000000"/>
                <w:sz w:val="20"/>
                <w:lang w:val="en-IN" w:eastAsia="en-IN"/>
              </w:rPr>
              <w:t>4</w:t>
            </w:r>
            <w:r w:rsidRPr="005251B4">
              <w:rPr>
                <w:rFonts w:eastAsia="Times New Roman"/>
                <w:bCs/>
                <w:color w:val="000000"/>
                <w:sz w:val="20"/>
                <w:lang w:val="en-IN" w:eastAsia="en-IN"/>
              </w:rPr>
              <w:t xml:space="preserve"> </w:t>
            </w:r>
            <w:r>
              <w:rPr>
                <w:rFonts w:eastAsia="Times New Roman"/>
                <w:bCs/>
                <w:color w:val="000000"/>
                <w:sz w:val="20"/>
                <w:lang w:val="en-IN" w:eastAsia="en-IN"/>
              </w:rPr>
              <w:t xml:space="preserve">         4</w:t>
            </w:r>
          </w:p>
        </w:tc>
      </w:tr>
    </w:tbl>
    <w:p w14:paraId="0D681540" w14:textId="56BA3DD5" w:rsidR="00795D08" w:rsidRDefault="00BE46A2" w:rsidP="00BE46A2">
      <w:pPr>
        <w:spacing w:before="120" w:after="120" w:line="252" w:lineRule="auto"/>
        <w:jc w:val="both"/>
        <w:rPr>
          <w:bCs/>
          <w:sz w:val="20"/>
        </w:rPr>
      </w:pPr>
      <w:r>
        <w:rPr>
          <w:bCs/>
          <w:sz w:val="20"/>
        </w:rPr>
        <w:t xml:space="preserve">Here X represents the </w:t>
      </w:r>
      <w:r w:rsidRPr="00BE46A2">
        <w:rPr>
          <w:bCs/>
          <w:sz w:val="20"/>
        </w:rPr>
        <w:t>spatial resolution of output</w:t>
      </w:r>
      <w:r>
        <w:rPr>
          <w:bCs/>
          <w:sz w:val="20"/>
        </w:rPr>
        <w:t xml:space="preserve">, </w:t>
      </w:r>
      <w:r w:rsidR="009C0658">
        <w:rPr>
          <w:bCs/>
          <w:sz w:val="20"/>
        </w:rPr>
        <w:t>C represents</w:t>
      </w:r>
      <w:r w:rsidRPr="00BE46A2">
        <w:rPr>
          <w:bCs/>
          <w:sz w:val="20"/>
        </w:rPr>
        <w:t xml:space="preserve"> number of channels of output</w:t>
      </w:r>
      <w:r w:rsidR="009C0658">
        <w:rPr>
          <w:bCs/>
          <w:sz w:val="20"/>
        </w:rPr>
        <w:t xml:space="preserve">, </w:t>
      </w:r>
      <w:r w:rsidRPr="00BE46A2">
        <w:rPr>
          <w:bCs/>
          <w:sz w:val="20"/>
        </w:rPr>
        <w:t xml:space="preserve">S </w:t>
      </w:r>
      <w:r w:rsidR="009C0658">
        <w:rPr>
          <w:bCs/>
          <w:sz w:val="20"/>
        </w:rPr>
        <w:t xml:space="preserve">represents </w:t>
      </w:r>
      <w:r w:rsidR="00A37211">
        <w:rPr>
          <w:bCs/>
          <w:sz w:val="20"/>
        </w:rPr>
        <w:t xml:space="preserve">the </w:t>
      </w:r>
      <w:r w:rsidR="00A37211" w:rsidRPr="00BE46A2">
        <w:rPr>
          <w:bCs/>
          <w:sz w:val="20"/>
        </w:rPr>
        <w:t>computation</w:t>
      </w:r>
      <w:r w:rsidRPr="00BE46A2">
        <w:rPr>
          <w:bCs/>
          <w:sz w:val="20"/>
        </w:rPr>
        <w:t xml:space="preserve"> stride</w:t>
      </w:r>
      <w:r w:rsidR="009C0658">
        <w:rPr>
          <w:bCs/>
          <w:sz w:val="20"/>
        </w:rPr>
        <w:t xml:space="preserve">, </w:t>
      </w:r>
      <w:r w:rsidRPr="00BE46A2">
        <w:rPr>
          <w:bCs/>
          <w:sz w:val="20"/>
        </w:rPr>
        <w:t xml:space="preserve">D </w:t>
      </w:r>
      <w:r w:rsidR="009C0658">
        <w:rPr>
          <w:bCs/>
          <w:sz w:val="20"/>
        </w:rPr>
        <w:t>represents</w:t>
      </w:r>
      <w:r w:rsidRPr="00BE46A2">
        <w:rPr>
          <w:bCs/>
          <w:sz w:val="20"/>
        </w:rPr>
        <w:t xml:space="preserve"> kernel dilation</w:t>
      </w:r>
      <w:r w:rsidR="009C0658">
        <w:rPr>
          <w:bCs/>
          <w:sz w:val="20"/>
        </w:rPr>
        <w:t xml:space="preserve">, </w:t>
      </w:r>
      <w:proofErr w:type="gramStart"/>
      <w:r w:rsidRPr="00BE46A2">
        <w:rPr>
          <w:bCs/>
          <w:sz w:val="20"/>
        </w:rPr>
        <w:t>Sa</w:t>
      </w:r>
      <w:proofErr w:type="gramEnd"/>
      <w:r w:rsidRPr="00BE46A2">
        <w:rPr>
          <w:bCs/>
          <w:sz w:val="20"/>
        </w:rPr>
        <w:t xml:space="preserve"> </w:t>
      </w:r>
      <w:r w:rsidR="009C0658">
        <w:rPr>
          <w:bCs/>
          <w:sz w:val="20"/>
        </w:rPr>
        <w:t>represents the</w:t>
      </w:r>
      <w:r w:rsidRPr="00BE46A2">
        <w:rPr>
          <w:bCs/>
          <w:sz w:val="20"/>
        </w:rPr>
        <w:t xml:space="preserve"> accumulated stride across all preceding layers</w:t>
      </w:r>
      <w:r w:rsidR="009C0658">
        <w:rPr>
          <w:bCs/>
          <w:sz w:val="20"/>
        </w:rPr>
        <w:t xml:space="preserve"> and </w:t>
      </w:r>
      <w:r w:rsidRPr="00BE46A2">
        <w:rPr>
          <w:bCs/>
          <w:sz w:val="20"/>
        </w:rPr>
        <w:t>De</w:t>
      </w:r>
      <w:r w:rsidR="009C0658">
        <w:rPr>
          <w:bCs/>
          <w:sz w:val="20"/>
        </w:rPr>
        <w:t xml:space="preserve"> represents the</w:t>
      </w:r>
      <w:r w:rsidRPr="00BE46A2">
        <w:rPr>
          <w:bCs/>
          <w:sz w:val="20"/>
        </w:rPr>
        <w:t xml:space="preserve"> effective dilation of the layer with respect to the</w:t>
      </w:r>
      <w:r w:rsidR="009C0658">
        <w:rPr>
          <w:bCs/>
          <w:sz w:val="20"/>
        </w:rPr>
        <w:t xml:space="preserve"> </w:t>
      </w:r>
      <w:r w:rsidRPr="00BE46A2">
        <w:rPr>
          <w:bCs/>
          <w:sz w:val="20"/>
        </w:rPr>
        <w:t>input</w:t>
      </w:r>
      <w:r w:rsidR="003B4140">
        <w:rPr>
          <w:bCs/>
          <w:sz w:val="20"/>
        </w:rPr>
        <w:t xml:space="preserve">. </w:t>
      </w:r>
    </w:p>
    <w:p w14:paraId="0A96AAAE" w14:textId="23AE960B" w:rsidR="0018493E" w:rsidRDefault="0018493E" w:rsidP="009E4B55">
      <w:pPr>
        <w:pStyle w:val="Els-1storder-head"/>
        <w:pBdr>
          <w:top w:val="none" w:sz="0" w:space="0" w:color="auto"/>
        </w:pBdr>
        <w:spacing w:before="240" w:after="120" w:line="240" w:lineRule="auto"/>
        <w:rPr>
          <w:bCs/>
          <w:sz w:val="20"/>
        </w:rPr>
      </w:pPr>
      <w:r>
        <w:rPr>
          <w:bCs/>
          <w:sz w:val="20"/>
        </w:rPr>
        <w:t>RESULT and DISCUSSION</w:t>
      </w:r>
    </w:p>
    <w:p w14:paraId="650E8622" w14:textId="6EBD57BB" w:rsidR="009E4B55" w:rsidRDefault="009E4B55" w:rsidP="009E4B55">
      <w:pPr>
        <w:pStyle w:val="Els-body-text"/>
        <w:rPr>
          <w:sz w:val="20"/>
        </w:rPr>
      </w:pPr>
      <w:r>
        <w:rPr>
          <w:sz w:val="20"/>
        </w:rPr>
        <w:t>In this section we are going to present the outcome of our research with validation. The proposed model has be</w:t>
      </w:r>
      <w:r w:rsidR="009F480A">
        <w:rPr>
          <w:sz w:val="20"/>
        </w:rPr>
        <w:t>en trained and tested with the I</w:t>
      </w:r>
      <w:r>
        <w:rPr>
          <w:sz w:val="20"/>
        </w:rPr>
        <w:t>mage</w:t>
      </w:r>
      <w:r w:rsidR="009F480A">
        <w:rPr>
          <w:sz w:val="20"/>
        </w:rPr>
        <w:t>N</w:t>
      </w:r>
      <w:r>
        <w:rPr>
          <w:sz w:val="20"/>
        </w:rPr>
        <w:t>et dataset. That is publically available dataset. At the time of training and testing a total of 10k image data has been used. In this research we have also tested the some of the legacy black and white image. Further we have made validated the proposed method w</w:t>
      </w:r>
      <w:r w:rsidR="0027088F">
        <w:rPr>
          <w:sz w:val="20"/>
        </w:rPr>
        <w:t xml:space="preserve">ith the survey with independent user. </w:t>
      </w:r>
      <w:r w:rsidR="00A97AEB">
        <w:rPr>
          <w:sz w:val="20"/>
        </w:rPr>
        <w:t>The sample</w:t>
      </w:r>
      <w:r w:rsidR="0027088F">
        <w:rPr>
          <w:sz w:val="20"/>
        </w:rPr>
        <w:t xml:space="preserve"> </w:t>
      </w:r>
      <w:r w:rsidR="00A97AEB">
        <w:rPr>
          <w:sz w:val="20"/>
        </w:rPr>
        <w:t xml:space="preserve">output of the image Net dataset is given in </w:t>
      </w:r>
      <w:r w:rsidR="00A85272">
        <w:rPr>
          <w:sz w:val="20"/>
        </w:rPr>
        <w:t>Table 2</w:t>
      </w:r>
      <w:r w:rsidR="00A97AEB">
        <w:rPr>
          <w:sz w:val="20"/>
        </w:rPr>
        <w:t xml:space="preserve">.  </w:t>
      </w:r>
    </w:p>
    <w:p w14:paraId="45B9D475" w14:textId="65E534CC" w:rsidR="00353598" w:rsidRDefault="00353598" w:rsidP="00353598">
      <w:pPr>
        <w:pStyle w:val="Caption"/>
        <w:rPr>
          <w:sz w:val="20"/>
        </w:rPr>
      </w:pPr>
      <w:proofErr w:type="gramStart"/>
      <w:r>
        <w:t xml:space="preserve">Table </w:t>
      </w:r>
      <w:r>
        <w:fldChar w:fldCharType="begin"/>
      </w:r>
      <w:r>
        <w:instrText xml:space="preserve"> SEQ Table \* ARABIC </w:instrText>
      </w:r>
      <w:r>
        <w:fldChar w:fldCharType="separate"/>
      </w:r>
      <w:r w:rsidR="00AE4FC1">
        <w:rPr>
          <w:noProof/>
        </w:rPr>
        <w:t>2</w:t>
      </w:r>
      <w:r>
        <w:fldChar w:fldCharType="end"/>
      </w:r>
      <w:r>
        <w:t>: The comparative result of the proposed model with original and ground truth image.</w:t>
      </w:r>
      <w:proofErr w:type="gramEnd"/>
      <w:r>
        <w:t xml:space="preserve"> </w:t>
      </w:r>
    </w:p>
    <w:tbl>
      <w:tblPr>
        <w:tblStyle w:val="TableGrid"/>
        <w:tblW w:w="0" w:type="auto"/>
        <w:tblLayout w:type="fixed"/>
        <w:tblLook w:val="04A0" w:firstRow="1" w:lastRow="0" w:firstColumn="1" w:lastColumn="0" w:noHBand="0" w:noVBand="1"/>
      </w:tblPr>
      <w:tblGrid>
        <w:gridCol w:w="1101"/>
        <w:gridCol w:w="3896"/>
      </w:tblGrid>
      <w:tr w:rsidR="00821881" w14:paraId="5F6C834A" w14:textId="77777777" w:rsidTr="00821881">
        <w:tc>
          <w:tcPr>
            <w:tcW w:w="1101" w:type="dxa"/>
          </w:tcPr>
          <w:p w14:paraId="5406B746" w14:textId="1925BFD9" w:rsidR="00821881" w:rsidRDefault="00821881" w:rsidP="009E4B55">
            <w:pPr>
              <w:pStyle w:val="Els-body-text"/>
              <w:ind w:firstLine="0"/>
              <w:rPr>
                <w:sz w:val="20"/>
              </w:rPr>
            </w:pPr>
            <w:r>
              <w:rPr>
                <w:sz w:val="20"/>
              </w:rPr>
              <w:t>Input-1</w:t>
            </w:r>
          </w:p>
        </w:tc>
        <w:tc>
          <w:tcPr>
            <w:tcW w:w="3896" w:type="dxa"/>
          </w:tcPr>
          <w:p w14:paraId="20B1C8AE" w14:textId="03254582" w:rsidR="00821881" w:rsidRDefault="00821881" w:rsidP="009E4B55">
            <w:pPr>
              <w:pStyle w:val="Els-body-text"/>
              <w:ind w:firstLine="0"/>
              <w:rPr>
                <w:sz w:val="20"/>
              </w:rPr>
            </w:pPr>
            <w:r>
              <w:rPr>
                <w:noProof/>
                <w:lang w:val="en-IN" w:eastAsia="en-IN"/>
              </w:rPr>
              <w:drawing>
                <wp:anchor distT="0" distB="0" distL="114300" distR="114300" simplePos="0" relativeHeight="251658240" behindDoc="1" locked="0" layoutInCell="1" allowOverlap="1" wp14:anchorId="77FB5E90" wp14:editId="041B9EA4">
                  <wp:simplePos x="0" y="0"/>
                  <wp:positionH relativeFrom="column">
                    <wp:posOffset>-57150</wp:posOffset>
                  </wp:positionH>
                  <wp:positionV relativeFrom="paragraph">
                    <wp:posOffset>3810</wp:posOffset>
                  </wp:positionV>
                  <wp:extent cx="2454275" cy="1383665"/>
                  <wp:effectExtent l="0" t="0" r="3175" b="6985"/>
                  <wp:wrapTight wrapText="bothSides">
                    <wp:wrapPolygon edited="0">
                      <wp:start x="0" y="0"/>
                      <wp:lineTo x="0" y="21412"/>
                      <wp:lineTo x="21460" y="21412"/>
                      <wp:lineTo x="214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54275" cy="1383665"/>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6FCF0CCC" w14:textId="77777777" w:rsidTr="00821881">
        <w:tc>
          <w:tcPr>
            <w:tcW w:w="1101" w:type="dxa"/>
          </w:tcPr>
          <w:p w14:paraId="60F5A40B" w14:textId="68F06B8F" w:rsidR="00821881" w:rsidRDefault="00821881" w:rsidP="009E4B55">
            <w:pPr>
              <w:pStyle w:val="Els-body-text"/>
              <w:ind w:firstLine="0"/>
              <w:rPr>
                <w:sz w:val="20"/>
              </w:rPr>
            </w:pPr>
            <w:r>
              <w:rPr>
                <w:sz w:val="20"/>
              </w:rPr>
              <w:lastRenderedPageBreak/>
              <w:t>Proposed Model Output</w:t>
            </w:r>
          </w:p>
        </w:tc>
        <w:tc>
          <w:tcPr>
            <w:tcW w:w="3896" w:type="dxa"/>
          </w:tcPr>
          <w:p w14:paraId="4AA324FE" w14:textId="5FB90DB9" w:rsidR="00821881" w:rsidRDefault="00821881" w:rsidP="009E4B55">
            <w:pPr>
              <w:pStyle w:val="Els-body-text"/>
              <w:ind w:firstLine="0"/>
              <w:rPr>
                <w:sz w:val="20"/>
              </w:rPr>
            </w:pPr>
            <w:r>
              <w:rPr>
                <w:noProof/>
                <w:lang w:val="en-IN" w:eastAsia="en-IN"/>
              </w:rPr>
              <w:drawing>
                <wp:anchor distT="0" distB="0" distL="114300" distR="114300" simplePos="0" relativeHeight="251659264" behindDoc="1" locked="0" layoutInCell="1" allowOverlap="1" wp14:anchorId="55D290BD" wp14:editId="3A0B4D40">
                  <wp:simplePos x="0" y="0"/>
                  <wp:positionH relativeFrom="column">
                    <wp:posOffset>-65405</wp:posOffset>
                  </wp:positionH>
                  <wp:positionV relativeFrom="paragraph">
                    <wp:posOffset>3175</wp:posOffset>
                  </wp:positionV>
                  <wp:extent cx="2495550" cy="13671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95550" cy="1367155"/>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101341FD" w14:textId="77777777" w:rsidTr="00821881">
        <w:trPr>
          <w:trHeight w:val="2330"/>
        </w:trPr>
        <w:tc>
          <w:tcPr>
            <w:tcW w:w="1101" w:type="dxa"/>
          </w:tcPr>
          <w:p w14:paraId="752AD6DB" w14:textId="6B57796A" w:rsidR="00821881" w:rsidRDefault="00821881" w:rsidP="009E4B55">
            <w:pPr>
              <w:pStyle w:val="Els-body-text"/>
              <w:ind w:firstLine="0"/>
              <w:rPr>
                <w:sz w:val="20"/>
              </w:rPr>
            </w:pPr>
            <w:r>
              <w:rPr>
                <w:sz w:val="20"/>
              </w:rPr>
              <w:t>Ground Truth</w:t>
            </w:r>
          </w:p>
        </w:tc>
        <w:tc>
          <w:tcPr>
            <w:tcW w:w="3896" w:type="dxa"/>
          </w:tcPr>
          <w:p w14:paraId="07818D38" w14:textId="0538A1DC" w:rsidR="00821881" w:rsidRDefault="00821881" w:rsidP="009E4B55">
            <w:pPr>
              <w:pStyle w:val="Els-body-text"/>
              <w:ind w:firstLine="0"/>
              <w:rPr>
                <w:sz w:val="20"/>
              </w:rPr>
            </w:pPr>
            <w:r>
              <w:rPr>
                <w:noProof/>
                <w:lang w:val="en-IN" w:eastAsia="en-IN"/>
              </w:rPr>
              <w:drawing>
                <wp:anchor distT="0" distB="0" distL="114300" distR="114300" simplePos="0" relativeHeight="251660288" behindDoc="1" locked="0" layoutInCell="1" allowOverlap="1" wp14:anchorId="7BC95E57" wp14:editId="3760496D">
                  <wp:simplePos x="0" y="0"/>
                  <wp:positionH relativeFrom="column">
                    <wp:posOffset>3199765</wp:posOffset>
                  </wp:positionH>
                  <wp:positionV relativeFrom="paragraph">
                    <wp:posOffset>1905</wp:posOffset>
                  </wp:positionV>
                  <wp:extent cx="2561590" cy="1276350"/>
                  <wp:effectExtent l="0" t="0" r="0" b="0"/>
                  <wp:wrapTight wrapText="bothSides">
                    <wp:wrapPolygon edited="0">
                      <wp:start x="0" y="0"/>
                      <wp:lineTo x="0" y="21278"/>
                      <wp:lineTo x="21364" y="21278"/>
                      <wp:lineTo x="213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561590" cy="1276350"/>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25C1D78E" w14:textId="77777777" w:rsidTr="00821881">
        <w:trPr>
          <w:trHeight w:val="2626"/>
        </w:trPr>
        <w:tc>
          <w:tcPr>
            <w:tcW w:w="1101" w:type="dxa"/>
          </w:tcPr>
          <w:p w14:paraId="4DD73391" w14:textId="583DA5A6" w:rsidR="00821881" w:rsidRDefault="00821881" w:rsidP="009E4B55">
            <w:pPr>
              <w:pStyle w:val="Els-body-text"/>
              <w:ind w:firstLine="0"/>
              <w:rPr>
                <w:sz w:val="20"/>
              </w:rPr>
            </w:pPr>
            <w:r>
              <w:rPr>
                <w:sz w:val="20"/>
              </w:rPr>
              <w:t>Input-2</w:t>
            </w:r>
          </w:p>
        </w:tc>
        <w:tc>
          <w:tcPr>
            <w:tcW w:w="3896" w:type="dxa"/>
          </w:tcPr>
          <w:p w14:paraId="53E22568" w14:textId="0507D4E7" w:rsidR="00821881" w:rsidRDefault="00821881" w:rsidP="009E4B55">
            <w:pPr>
              <w:pStyle w:val="Els-body-text"/>
              <w:ind w:firstLine="0"/>
              <w:rPr>
                <w:sz w:val="20"/>
              </w:rPr>
            </w:pPr>
            <w:r>
              <w:rPr>
                <w:noProof/>
                <w:lang w:val="en-IN" w:eastAsia="en-IN"/>
              </w:rPr>
              <w:drawing>
                <wp:anchor distT="0" distB="0" distL="114300" distR="114300" simplePos="0" relativeHeight="251661312" behindDoc="1" locked="0" layoutInCell="1" allowOverlap="1" wp14:anchorId="0BE133BF" wp14:editId="13BB7289">
                  <wp:simplePos x="0" y="0"/>
                  <wp:positionH relativeFrom="column">
                    <wp:posOffset>-1270</wp:posOffset>
                  </wp:positionH>
                  <wp:positionV relativeFrom="paragraph">
                    <wp:posOffset>635</wp:posOffset>
                  </wp:positionV>
                  <wp:extent cx="2364105" cy="1548130"/>
                  <wp:effectExtent l="0" t="0" r="0" b="0"/>
                  <wp:wrapTight wrapText="bothSides">
                    <wp:wrapPolygon edited="0">
                      <wp:start x="0" y="0"/>
                      <wp:lineTo x="0" y="21263"/>
                      <wp:lineTo x="21409" y="21263"/>
                      <wp:lineTo x="214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64105" cy="1548130"/>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126DEE2D" w14:textId="77777777" w:rsidTr="00821881">
        <w:tc>
          <w:tcPr>
            <w:tcW w:w="1101" w:type="dxa"/>
          </w:tcPr>
          <w:p w14:paraId="18773516" w14:textId="151F014A" w:rsidR="00821881" w:rsidRDefault="00821881" w:rsidP="009E4B55">
            <w:pPr>
              <w:pStyle w:val="Els-body-text"/>
              <w:ind w:firstLine="0"/>
              <w:rPr>
                <w:sz w:val="20"/>
              </w:rPr>
            </w:pPr>
            <w:r>
              <w:rPr>
                <w:sz w:val="20"/>
              </w:rPr>
              <w:t>Proposed Model Output</w:t>
            </w:r>
          </w:p>
        </w:tc>
        <w:tc>
          <w:tcPr>
            <w:tcW w:w="3896" w:type="dxa"/>
          </w:tcPr>
          <w:p w14:paraId="303C3FF2" w14:textId="7244D23A" w:rsidR="00821881" w:rsidRDefault="00821881" w:rsidP="009E4B55">
            <w:pPr>
              <w:pStyle w:val="Els-body-text"/>
              <w:ind w:firstLine="0"/>
              <w:rPr>
                <w:sz w:val="20"/>
              </w:rPr>
            </w:pPr>
            <w:r>
              <w:rPr>
                <w:noProof/>
                <w:lang w:val="en-IN" w:eastAsia="en-IN"/>
              </w:rPr>
              <w:drawing>
                <wp:anchor distT="0" distB="0" distL="114300" distR="114300" simplePos="0" relativeHeight="251662336" behindDoc="1" locked="0" layoutInCell="1" allowOverlap="1" wp14:anchorId="37C3038B" wp14:editId="4F159E85">
                  <wp:simplePos x="0" y="0"/>
                  <wp:positionH relativeFrom="column">
                    <wp:posOffset>-1270</wp:posOffset>
                  </wp:positionH>
                  <wp:positionV relativeFrom="paragraph">
                    <wp:posOffset>-3810</wp:posOffset>
                  </wp:positionV>
                  <wp:extent cx="2364105" cy="1572895"/>
                  <wp:effectExtent l="0" t="0" r="0" b="8255"/>
                  <wp:wrapTight wrapText="bothSides">
                    <wp:wrapPolygon edited="0">
                      <wp:start x="0" y="0"/>
                      <wp:lineTo x="0" y="21452"/>
                      <wp:lineTo x="21409" y="21452"/>
                      <wp:lineTo x="214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64105" cy="1572895"/>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1C0F5516" w14:textId="77777777" w:rsidTr="00821881">
        <w:tc>
          <w:tcPr>
            <w:tcW w:w="1101" w:type="dxa"/>
          </w:tcPr>
          <w:p w14:paraId="1E56DDDC" w14:textId="28A8FECA" w:rsidR="00821881" w:rsidRDefault="00821881" w:rsidP="009E4B55">
            <w:pPr>
              <w:pStyle w:val="Els-body-text"/>
              <w:ind w:firstLine="0"/>
              <w:rPr>
                <w:sz w:val="20"/>
              </w:rPr>
            </w:pPr>
            <w:r>
              <w:rPr>
                <w:sz w:val="20"/>
              </w:rPr>
              <w:t xml:space="preserve">Ground Truth </w:t>
            </w:r>
          </w:p>
        </w:tc>
        <w:tc>
          <w:tcPr>
            <w:tcW w:w="3896" w:type="dxa"/>
          </w:tcPr>
          <w:p w14:paraId="058A0C87" w14:textId="2FE9F8AD" w:rsidR="00821881" w:rsidRDefault="00821881" w:rsidP="009E4B55">
            <w:pPr>
              <w:pStyle w:val="Els-body-text"/>
              <w:ind w:firstLine="0"/>
              <w:rPr>
                <w:sz w:val="20"/>
              </w:rPr>
            </w:pPr>
            <w:r>
              <w:rPr>
                <w:noProof/>
                <w:lang w:val="en-IN" w:eastAsia="en-IN"/>
              </w:rPr>
              <w:drawing>
                <wp:anchor distT="0" distB="0" distL="114300" distR="114300" simplePos="0" relativeHeight="251663360" behindDoc="1" locked="0" layoutInCell="1" allowOverlap="1" wp14:anchorId="6951E371" wp14:editId="25840AC5">
                  <wp:simplePos x="0" y="0"/>
                  <wp:positionH relativeFrom="column">
                    <wp:posOffset>-1270</wp:posOffset>
                  </wp:positionH>
                  <wp:positionV relativeFrom="paragraph">
                    <wp:posOffset>635</wp:posOffset>
                  </wp:positionV>
                  <wp:extent cx="2364105" cy="1548130"/>
                  <wp:effectExtent l="0" t="0" r="0" b="0"/>
                  <wp:wrapTight wrapText="bothSides">
                    <wp:wrapPolygon edited="0">
                      <wp:start x="0" y="0"/>
                      <wp:lineTo x="0" y="21263"/>
                      <wp:lineTo x="21409" y="21263"/>
                      <wp:lineTo x="214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64105" cy="1548130"/>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2C0DDD72" w14:textId="77777777" w:rsidTr="00EF0CAC">
        <w:trPr>
          <w:trHeight w:val="2675"/>
        </w:trPr>
        <w:tc>
          <w:tcPr>
            <w:tcW w:w="1101" w:type="dxa"/>
          </w:tcPr>
          <w:p w14:paraId="5706CDE0" w14:textId="6557E675" w:rsidR="00821881" w:rsidRDefault="00821881" w:rsidP="009E4B55">
            <w:pPr>
              <w:pStyle w:val="Els-body-text"/>
              <w:ind w:firstLine="0"/>
              <w:rPr>
                <w:sz w:val="20"/>
              </w:rPr>
            </w:pPr>
            <w:r>
              <w:rPr>
                <w:sz w:val="20"/>
              </w:rPr>
              <w:lastRenderedPageBreak/>
              <w:t>Input-3</w:t>
            </w:r>
          </w:p>
        </w:tc>
        <w:tc>
          <w:tcPr>
            <w:tcW w:w="3896" w:type="dxa"/>
          </w:tcPr>
          <w:p w14:paraId="3B14E7D0" w14:textId="12E9E51F" w:rsidR="00821881" w:rsidRDefault="00EF0CAC" w:rsidP="009E4B55">
            <w:pPr>
              <w:pStyle w:val="Els-body-text"/>
              <w:ind w:firstLine="0"/>
              <w:rPr>
                <w:noProof/>
                <w:lang w:eastAsia="en-IN"/>
              </w:rPr>
            </w:pPr>
            <w:r>
              <w:rPr>
                <w:noProof/>
                <w:lang w:val="en-IN" w:eastAsia="en-IN"/>
              </w:rPr>
              <w:drawing>
                <wp:anchor distT="0" distB="0" distL="114300" distR="114300" simplePos="0" relativeHeight="251664384" behindDoc="1" locked="0" layoutInCell="1" allowOverlap="1" wp14:anchorId="326B90F5" wp14:editId="0F90D9C2">
                  <wp:simplePos x="0" y="0"/>
                  <wp:positionH relativeFrom="column">
                    <wp:posOffset>-1270</wp:posOffset>
                  </wp:positionH>
                  <wp:positionV relativeFrom="paragraph">
                    <wp:posOffset>-3810</wp:posOffset>
                  </wp:positionV>
                  <wp:extent cx="2364105" cy="1515745"/>
                  <wp:effectExtent l="0" t="0" r="0" b="8255"/>
                  <wp:wrapTight wrapText="bothSides">
                    <wp:wrapPolygon edited="0">
                      <wp:start x="0" y="0"/>
                      <wp:lineTo x="0" y="21446"/>
                      <wp:lineTo x="21409" y="21446"/>
                      <wp:lineTo x="214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364105" cy="1515745"/>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62C10907" w14:textId="77777777" w:rsidTr="00E7722C">
        <w:tc>
          <w:tcPr>
            <w:tcW w:w="1101" w:type="dxa"/>
          </w:tcPr>
          <w:p w14:paraId="4CBD2250" w14:textId="2A6594F6" w:rsidR="00821881" w:rsidRDefault="00E7722C" w:rsidP="009E4B55">
            <w:pPr>
              <w:pStyle w:val="Els-body-text"/>
              <w:ind w:firstLine="0"/>
              <w:rPr>
                <w:sz w:val="20"/>
              </w:rPr>
            </w:pPr>
            <w:r>
              <w:rPr>
                <w:sz w:val="20"/>
              </w:rPr>
              <w:t>Proposed Model Output</w:t>
            </w:r>
          </w:p>
        </w:tc>
        <w:tc>
          <w:tcPr>
            <w:tcW w:w="3896" w:type="dxa"/>
          </w:tcPr>
          <w:p w14:paraId="0EDA2B6F" w14:textId="68E4C42E" w:rsidR="00821881" w:rsidRDefault="00E7722C" w:rsidP="00E7722C">
            <w:pPr>
              <w:pStyle w:val="Els-body-text"/>
              <w:ind w:firstLine="0"/>
              <w:jc w:val="left"/>
              <w:rPr>
                <w:noProof/>
                <w:lang w:eastAsia="en-IN"/>
              </w:rPr>
            </w:pPr>
            <w:r>
              <w:rPr>
                <w:noProof/>
                <w:lang w:val="en-IN" w:eastAsia="en-IN"/>
              </w:rPr>
              <w:drawing>
                <wp:anchor distT="0" distB="0" distL="114300" distR="114300" simplePos="0" relativeHeight="251665408" behindDoc="1" locked="0" layoutInCell="1" allowOverlap="1" wp14:anchorId="3BD0548E" wp14:editId="254ED782">
                  <wp:simplePos x="0" y="0"/>
                  <wp:positionH relativeFrom="column">
                    <wp:posOffset>-67310</wp:posOffset>
                  </wp:positionH>
                  <wp:positionV relativeFrom="paragraph">
                    <wp:posOffset>0</wp:posOffset>
                  </wp:positionV>
                  <wp:extent cx="2430145" cy="1219200"/>
                  <wp:effectExtent l="0" t="0" r="8255" b="0"/>
                  <wp:wrapTight wrapText="bothSides">
                    <wp:wrapPolygon edited="0">
                      <wp:start x="0" y="0"/>
                      <wp:lineTo x="0" y="21263"/>
                      <wp:lineTo x="21504" y="21263"/>
                      <wp:lineTo x="2150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30145" cy="1219200"/>
                          </a:xfrm>
                          <a:prstGeom prst="rect">
                            <a:avLst/>
                          </a:prstGeom>
                        </pic:spPr>
                      </pic:pic>
                    </a:graphicData>
                  </a:graphic>
                  <wp14:sizeRelH relativeFrom="page">
                    <wp14:pctWidth>0</wp14:pctWidth>
                  </wp14:sizeRelH>
                  <wp14:sizeRelV relativeFrom="page">
                    <wp14:pctHeight>0</wp14:pctHeight>
                  </wp14:sizeRelV>
                </wp:anchor>
              </w:drawing>
            </w:r>
          </w:p>
        </w:tc>
      </w:tr>
      <w:tr w:rsidR="00821881" w14:paraId="49F5B387" w14:textId="77777777" w:rsidTr="00821881">
        <w:tc>
          <w:tcPr>
            <w:tcW w:w="1101" w:type="dxa"/>
          </w:tcPr>
          <w:p w14:paraId="5EA5C259" w14:textId="550D1A31" w:rsidR="00821881" w:rsidRDefault="00E7722C" w:rsidP="009E4B55">
            <w:pPr>
              <w:pStyle w:val="Els-body-text"/>
              <w:ind w:firstLine="0"/>
              <w:rPr>
                <w:sz w:val="20"/>
              </w:rPr>
            </w:pPr>
            <w:r>
              <w:rPr>
                <w:sz w:val="20"/>
              </w:rPr>
              <w:t>Ground Truth</w:t>
            </w:r>
          </w:p>
        </w:tc>
        <w:tc>
          <w:tcPr>
            <w:tcW w:w="3896" w:type="dxa"/>
          </w:tcPr>
          <w:p w14:paraId="181DCAB1" w14:textId="7F18D323" w:rsidR="00821881" w:rsidRDefault="00E7722C" w:rsidP="009E4B55">
            <w:pPr>
              <w:pStyle w:val="Els-body-text"/>
              <w:ind w:firstLine="0"/>
              <w:rPr>
                <w:noProof/>
                <w:lang w:eastAsia="en-IN"/>
              </w:rPr>
            </w:pPr>
            <w:r>
              <w:rPr>
                <w:noProof/>
                <w:lang w:val="en-IN" w:eastAsia="en-IN"/>
              </w:rPr>
              <w:drawing>
                <wp:anchor distT="0" distB="0" distL="114300" distR="114300" simplePos="0" relativeHeight="251666432" behindDoc="1" locked="0" layoutInCell="1" allowOverlap="1" wp14:anchorId="20CCE7BC" wp14:editId="5BE7E90E">
                  <wp:simplePos x="0" y="0"/>
                  <wp:positionH relativeFrom="column">
                    <wp:posOffset>635</wp:posOffset>
                  </wp:positionH>
                  <wp:positionV relativeFrom="paragraph">
                    <wp:posOffset>-2540</wp:posOffset>
                  </wp:positionV>
                  <wp:extent cx="2355850" cy="1515745"/>
                  <wp:effectExtent l="0" t="0" r="6350" b="8255"/>
                  <wp:wrapTight wrapText="bothSides">
                    <wp:wrapPolygon edited="0">
                      <wp:start x="0" y="0"/>
                      <wp:lineTo x="0" y="21446"/>
                      <wp:lineTo x="21484" y="21446"/>
                      <wp:lineTo x="2148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355850" cy="1515745"/>
                          </a:xfrm>
                          <a:prstGeom prst="rect">
                            <a:avLst/>
                          </a:prstGeom>
                        </pic:spPr>
                      </pic:pic>
                    </a:graphicData>
                  </a:graphic>
                  <wp14:sizeRelH relativeFrom="page">
                    <wp14:pctWidth>0</wp14:pctWidth>
                  </wp14:sizeRelH>
                  <wp14:sizeRelV relativeFrom="page">
                    <wp14:pctHeight>0</wp14:pctHeight>
                  </wp14:sizeRelV>
                </wp:anchor>
              </w:drawing>
            </w:r>
          </w:p>
        </w:tc>
      </w:tr>
      <w:tr w:rsidR="00FA5E78" w14:paraId="39B306FF" w14:textId="77777777" w:rsidTr="00821881">
        <w:tc>
          <w:tcPr>
            <w:tcW w:w="1101" w:type="dxa"/>
          </w:tcPr>
          <w:p w14:paraId="45FF0A77" w14:textId="012CA0F9" w:rsidR="00FA5E78" w:rsidRDefault="00FA5E78" w:rsidP="009E4B55">
            <w:pPr>
              <w:pStyle w:val="Els-body-text"/>
              <w:ind w:firstLine="0"/>
              <w:rPr>
                <w:sz w:val="20"/>
              </w:rPr>
            </w:pPr>
            <w:r>
              <w:rPr>
                <w:sz w:val="20"/>
              </w:rPr>
              <w:t>Input-4</w:t>
            </w:r>
          </w:p>
        </w:tc>
        <w:tc>
          <w:tcPr>
            <w:tcW w:w="3896" w:type="dxa"/>
          </w:tcPr>
          <w:p w14:paraId="644156FD" w14:textId="00805B37" w:rsidR="00FA5E78" w:rsidRDefault="00FA5E78" w:rsidP="009E4B55">
            <w:pPr>
              <w:pStyle w:val="Els-body-text"/>
              <w:ind w:firstLine="0"/>
              <w:rPr>
                <w:noProof/>
                <w:lang w:eastAsia="en-IN"/>
              </w:rPr>
            </w:pPr>
            <w:r>
              <w:rPr>
                <w:noProof/>
                <w:lang w:val="en-IN" w:eastAsia="en-IN"/>
              </w:rPr>
              <w:drawing>
                <wp:anchor distT="0" distB="0" distL="114300" distR="114300" simplePos="0" relativeHeight="251667456" behindDoc="1" locked="0" layoutInCell="1" allowOverlap="1" wp14:anchorId="788C6868" wp14:editId="6BC4B7B9">
                  <wp:simplePos x="0" y="0"/>
                  <wp:positionH relativeFrom="column">
                    <wp:posOffset>635</wp:posOffset>
                  </wp:positionH>
                  <wp:positionV relativeFrom="paragraph">
                    <wp:posOffset>1270</wp:posOffset>
                  </wp:positionV>
                  <wp:extent cx="2355850" cy="1515745"/>
                  <wp:effectExtent l="0" t="0" r="6350" b="8255"/>
                  <wp:wrapTight wrapText="bothSides">
                    <wp:wrapPolygon edited="0">
                      <wp:start x="0" y="0"/>
                      <wp:lineTo x="0" y="21446"/>
                      <wp:lineTo x="21484" y="21446"/>
                      <wp:lineTo x="2148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55850" cy="1515745"/>
                          </a:xfrm>
                          <a:prstGeom prst="rect">
                            <a:avLst/>
                          </a:prstGeom>
                        </pic:spPr>
                      </pic:pic>
                    </a:graphicData>
                  </a:graphic>
                  <wp14:sizeRelH relativeFrom="page">
                    <wp14:pctWidth>0</wp14:pctWidth>
                  </wp14:sizeRelH>
                  <wp14:sizeRelV relativeFrom="page">
                    <wp14:pctHeight>0</wp14:pctHeight>
                  </wp14:sizeRelV>
                </wp:anchor>
              </w:drawing>
            </w:r>
          </w:p>
        </w:tc>
      </w:tr>
      <w:tr w:rsidR="00FA5E78" w14:paraId="535A7679" w14:textId="77777777" w:rsidTr="00821881">
        <w:tc>
          <w:tcPr>
            <w:tcW w:w="1101" w:type="dxa"/>
          </w:tcPr>
          <w:p w14:paraId="4ED7E9C1" w14:textId="15CB0A9A" w:rsidR="00FA5E78" w:rsidRDefault="00FA5E78" w:rsidP="009E4B55">
            <w:pPr>
              <w:pStyle w:val="Els-body-text"/>
              <w:ind w:firstLine="0"/>
              <w:rPr>
                <w:sz w:val="20"/>
              </w:rPr>
            </w:pPr>
            <w:r>
              <w:rPr>
                <w:sz w:val="20"/>
              </w:rPr>
              <w:t>Proposed Model output</w:t>
            </w:r>
          </w:p>
        </w:tc>
        <w:tc>
          <w:tcPr>
            <w:tcW w:w="3896" w:type="dxa"/>
          </w:tcPr>
          <w:p w14:paraId="4C2F72F8" w14:textId="1FAF3A24" w:rsidR="00FA5E78" w:rsidRDefault="00FA5E78" w:rsidP="009E4B55">
            <w:pPr>
              <w:pStyle w:val="Els-body-text"/>
              <w:ind w:firstLine="0"/>
              <w:rPr>
                <w:noProof/>
                <w:lang w:val="en-IN" w:eastAsia="en-IN"/>
              </w:rPr>
            </w:pPr>
            <w:r>
              <w:rPr>
                <w:noProof/>
                <w:lang w:val="en-IN" w:eastAsia="en-IN"/>
              </w:rPr>
              <w:drawing>
                <wp:anchor distT="0" distB="0" distL="114300" distR="114300" simplePos="0" relativeHeight="251668480" behindDoc="1" locked="0" layoutInCell="1" allowOverlap="1" wp14:anchorId="73739961" wp14:editId="64E01CAF">
                  <wp:simplePos x="0" y="0"/>
                  <wp:positionH relativeFrom="column">
                    <wp:posOffset>635</wp:posOffset>
                  </wp:positionH>
                  <wp:positionV relativeFrom="paragraph">
                    <wp:posOffset>-3175</wp:posOffset>
                  </wp:positionV>
                  <wp:extent cx="2355850" cy="1589405"/>
                  <wp:effectExtent l="0" t="0" r="6350" b="0"/>
                  <wp:wrapTight wrapText="bothSides">
                    <wp:wrapPolygon edited="0">
                      <wp:start x="0" y="0"/>
                      <wp:lineTo x="0" y="21229"/>
                      <wp:lineTo x="21484" y="21229"/>
                      <wp:lineTo x="2148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355850" cy="1589405"/>
                          </a:xfrm>
                          <a:prstGeom prst="rect">
                            <a:avLst/>
                          </a:prstGeom>
                        </pic:spPr>
                      </pic:pic>
                    </a:graphicData>
                  </a:graphic>
                  <wp14:sizeRelH relativeFrom="page">
                    <wp14:pctWidth>0</wp14:pctWidth>
                  </wp14:sizeRelH>
                  <wp14:sizeRelV relativeFrom="page">
                    <wp14:pctHeight>0</wp14:pctHeight>
                  </wp14:sizeRelV>
                </wp:anchor>
              </w:drawing>
            </w:r>
          </w:p>
        </w:tc>
      </w:tr>
      <w:tr w:rsidR="00FA5E78" w14:paraId="0DC7D3E7" w14:textId="77777777" w:rsidTr="00821881">
        <w:tc>
          <w:tcPr>
            <w:tcW w:w="1101" w:type="dxa"/>
          </w:tcPr>
          <w:p w14:paraId="0D1FDB5A" w14:textId="23569C53" w:rsidR="00FA5E78" w:rsidRDefault="00FA5E78" w:rsidP="009E4B55">
            <w:pPr>
              <w:pStyle w:val="Els-body-text"/>
              <w:ind w:firstLine="0"/>
              <w:rPr>
                <w:sz w:val="20"/>
              </w:rPr>
            </w:pPr>
            <w:r>
              <w:rPr>
                <w:sz w:val="20"/>
              </w:rPr>
              <w:lastRenderedPageBreak/>
              <w:t>Ground Truth</w:t>
            </w:r>
          </w:p>
        </w:tc>
        <w:tc>
          <w:tcPr>
            <w:tcW w:w="3896" w:type="dxa"/>
          </w:tcPr>
          <w:p w14:paraId="1A2EBAFA" w14:textId="19F50BA9" w:rsidR="00FA5E78" w:rsidRDefault="00FA5E78" w:rsidP="009E4B55">
            <w:pPr>
              <w:pStyle w:val="Els-body-text"/>
              <w:ind w:firstLine="0"/>
              <w:rPr>
                <w:noProof/>
                <w:lang w:val="en-IN" w:eastAsia="en-IN"/>
              </w:rPr>
            </w:pPr>
            <w:r>
              <w:rPr>
                <w:noProof/>
                <w:lang w:val="en-IN" w:eastAsia="en-IN"/>
              </w:rPr>
              <w:drawing>
                <wp:anchor distT="0" distB="0" distL="114300" distR="114300" simplePos="0" relativeHeight="251669504" behindDoc="1" locked="0" layoutInCell="1" allowOverlap="1" wp14:anchorId="56ED2A61" wp14:editId="2A8BE84B">
                  <wp:simplePos x="0" y="0"/>
                  <wp:positionH relativeFrom="column">
                    <wp:posOffset>635</wp:posOffset>
                  </wp:positionH>
                  <wp:positionV relativeFrom="paragraph">
                    <wp:posOffset>1270</wp:posOffset>
                  </wp:positionV>
                  <wp:extent cx="2355850" cy="1548130"/>
                  <wp:effectExtent l="0" t="0" r="6350" b="0"/>
                  <wp:wrapTight wrapText="bothSides">
                    <wp:wrapPolygon edited="0">
                      <wp:start x="0" y="0"/>
                      <wp:lineTo x="0" y="21263"/>
                      <wp:lineTo x="21484" y="21263"/>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55850" cy="1548130"/>
                          </a:xfrm>
                          <a:prstGeom prst="rect">
                            <a:avLst/>
                          </a:prstGeom>
                        </pic:spPr>
                      </pic:pic>
                    </a:graphicData>
                  </a:graphic>
                  <wp14:sizeRelH relativeFrom="page">
                    <wp14:pctWidth>0</wp14:pctWidth>
                  </wp14:sizeRelH>
                  <wp14:sizeRelV relativeFrom="page">
                    <wp14:pctHeight>0</wp14:pctHeight>
                  </wp14:sizeRelV>
                </wp:anchor>
              </w:drawing>
            </w:r>
          </w:p>
        </w:tc>
      </w:tr>
      <w:tr w:rsidR="00FA5E78" w14:paraId="79D32E5F" w14:textId="77777777" w:rsidTr="00821881">
        <w:tc>
          <w:tcPr>
            <w:tcW w:w="1101" w:type="dxa"/>
          </w:tcPr>
          <w:p w14:paraId="56D93587" w14:textId="5D5BCF06" w:rsidR="00FA5E78" w:rsidRDefault="00FA5E78" w:rsidP="009E4B55">
            <w:pPr>
              <w:pStyle w:val="Els-body-text"/>
              <w:ind w:firstLine="0"/>
              <w:rPr>
                <w:sz w:val="20"/>
              </w:rPr>
            </w:pPr>
            <w:r>
              <w:rPr>
                <w:sz w:val="20"/>
              </w:rPr>
              <w:t>Input - 5</w:t>
            </w:r>
          </w:p>
        </w:tc>
        <w:tc>
          <w:tcPr>
            <w:tcW w:w="3896" w:type="dxa"/>
          </w:tcPr>
          <w:p w14:paraId="65E769D0" w14:textId="783122EF" w:rsidR="00FA5E78" w:rsidRDefault="00FA5E78" w:rsidP="009E4B55">
            <w:pPr>
              <w:pStyle w:val="Els-body-text"/>
              <w:ind w:firstLine="0"/>
              <w:rPr>
                <w:noProof/>
                <w:lang w:val="en-IN" w:eastAsia="en-IN"/>
              </w:rPr>
            </w:pPr>
            <w:r>
              <w:rPr>
                <w:noProof/>
                <w:lang w:val="en-IN" w:eastAsia="en-IN"/>
              </w:rPr>
              <w:drawing>
                <wp:anchor distT="0" distB="0" distL="114300" distR="114300" simplePos="0" relativeHeight="251670528" behindDoc="1" locked="0" layoutInCell="1" allowOverlap="1" wp14:anchorId="0F8E449F" wp14:editId="3513C88B">
                  <wp:simplePos x="0" y="0"/>
                  <wp:positionH relativeFrom="column">
                    <wp:posOffset>635</wp:posOffset>
                  </wp:positionH>
                  <wp:positionV relativeFrom="paragraph">
                    <wp:posOffset>-3175</wp:posOffset>
                  </wp:positionV>
                  <wp:extent cx="2397125" cy="1449705"/>
                  <wp:effectExtent l="0" t="0" r="3175" b="0"/>
                  <wp:wrapTight wrapText="bothSides">
                    <wp:wrapPolygon edited="0">
                      <wp:start x="0" y="0"/>
                      <wp:lineTo x="0" y="21288"/>
                      <wp:lineTo x="21457" y="21288"/>
                      <wp:lineTo x="2145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397125" cy="1449705"/>
                          </a:xfrm>
                          <a:prstGeom prst="rect">
                            <a:avLst/>
                          </a:prstGeom>
                        </pic:spPr>
                      </pic:pic>
                    </a:graphicData>
                  </a:graphic>
                  <wp14:sizeRelH relativeFrom="page">
                    <wp14:pctWidth>0</wp14:pctWidth>
                  </wp14:sizeRelH>
                  <wp14:sizeRelV relativeFrom="page">
                    <wp14:pctHeight>0</wp14:pctHeight>
                  </wp14:sizeRelV>
                </wp:anchor>
              </w:drawing>
            </w:r>
          </w:p>
        </w:tc>
      </w:tr>
      <w:tr w:rsidR="00FA5E78" w14:paraId="19153079" w14:textId="77777777" w:rsidTr="00821881">
        <w:tc>
          <w:tcPr>
            <w:tcW w:w="1101" w:type="dxa"/>
          </w:tcPr>
          <w:p w14:paraId="77DBDE1E" w14:textId="2C3BB629" w:rsidR="00FA5E78" w:rsidRDefault="00353598" w:rsidP="009E4B55">
            <w:pPr>
              <w:pStyle w:val="Els-body-text"/>
              <w:ind w:firstLine="0"/>
              <w:rPr>
                <w:sz w:val="20"/>
              </w:rPr>
            </w:pPr>
            <w:r>
              <w:rPr>
                <w:sz w:val="20"/>
              </w:rPr>
              <w:t>Proposed Model Output</w:t>
            </w:r>
          </w:p>
        </w:tc>
        <w:tc>
          <w:tcPr>
            <w:tcW w:w="3896" w:type="dxa"/>
          </w:tcPr>
          <w:p w14:paraId="48E5204E" w14:textId="58C0524D" w:rsidR="00FA5E78" w:rsidRDefault="00353598" w:rsidP="009E4B55">
            <w:pPr>
              <w:pStyle w:val="Els-body-text"/>
              <w:ind w:firstLine="0"/>
              <w:rPr>
                <w:noProof/>
                <w:lang w:val="en-IN" w:eastAsia="en-IN"/>
              </w:rPr>
            </w:pPr>
            <w:r>
              <w:rPr>
                <w:noProof/>
                <w:lang w:val="en-IN" w:eastAsia="en-IN"/>
              </w:rPr>
              <w:drawing>
                <wp:anchor distT="0" distB="0" distL="114300" distR="114300" simplePos="0" relativeHeight="251671552" behindDoc="1" locked="0" layoutInCell="1" allowOverlap="1" wp14:anchorId="171C32DF" wp14:editId="3E3D6B8D">
                  <wp:simplePos x="0" y="0"/>
                  <wp:positionH relativeFrom="column">
                    <wp:posOffset>-1905</wp:posOffset>
                  </wp:positionH>
                  <wp:positionV relativeFrom="paragraph">
                    <wp:posOffset>-2540</wp:posOffset>
                  </wp:positionV>
                  <wp:extent cx="2355850" cy="1515745"/>
                  <wp:effectExtent l="0" t="0" r="6350" b="8255"/>
                  <wp:wrapTight wrapText="bothSides">
                    <wp:wrapPolygon edited="0">
                      <wp:start x="0" y="0"/>
                      <wp:lineTo x="0" y="21446"/>
                      <wp:lineTo x="21484" y="21446"/>
                      <wp:lineTo x="2148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55850" cy="1515745"/>
                          </a:xfrm>
                          <a:prstGeom prst="rect">
                            <a:avLst/>
                          </a:prstGeom>
                        </pic:spPr>
                      </pic:pic>
                    </a:graphicData>
                  </a:graphic>
                  <wp14:sizeRelH relativeFrom="page">
                    <wp14:pctWidth>0</wp14:pctWidth>
                  </wp14:sizeRelH>
                  <wp14:sizeRelV relativeFrom="page">
                    <wp14:pctHeight>0</wp14:pctHeight>
                  </wp14:sizeRelV>
                </wp:anchor>
              </w:drawing>
            </w:r>
          </w:p>
        </w:tc>
      </w:tr>
      <w:tr w:rsidR="00353598" w14:paraId="3940D976" w14:textId="77777777" w:rsidTr="00821881">
        <w:tc>
          <w:tcPr>
            <w:tcW w:w="1101" w:type="dxa"/>
          </w:tcPr>
          <w:p w14:paraId="2F2338B7" w14:textId="114AE4A3" w:rsidR="00353598" w:rsidRDefault="00353598" w:rsidP="009E4B55">
            <w:pPr>
              <w:pStyle w:val="Els-body-text"/>
              <w:ind w:firstLine="0"/>
              <w:rPr>
                <w:sz w:val="20"/>
              </w:rPr>
            </w:pPr>
            <w:r>
              <w:rPr>
                <w:sz w:val="20"/>
              </w:rPr>
              <w:t>Ground Truth</w:t>
            </w:r>
          </w:p>
        </w:tc>
        <w:tc>
          <w:tcPr>
            <w:tcW w:w="3896" w:type="dxa"/>
          </w:tcPr>
          <w:p w14:paraId="75437DDF" w14:textId="7750D671" w:rsidR="00353598" w:rsidRDefault="00353598" w:rsidP="009E4B55">
            <w:pPr>
              <w:pStyle w:val="Els-body-text"/>
              <w:ind w:firstLine="0"/>
              <w:rPr>
                <w:noProof/>
                <w:lang w:val="en-IN" w:eastAsia="en-IN"/>
              </w:rPr>
            </w:pPr>
            <w:r>
              <w:rPr>
                <w:noProof/>
                <w:lang w:val="en-IN" w:eastAsia="en-IN"/>
              </w:rPr>
              <w:drawing>
                <wp:anchor distT="0" distB="0" distL="114300" distR="114300" simplePos="0" relativeHeight="251672576" behindDoc="1" locked="0" layoutInCell="1" allowOverlap="1" wp14:anchorId="289A0672" wp14:editId="7DBF048D">
                  <wp:simplePos x="0" y="0"/>
                  <wp:positionH relativeFrom="column">
                    <wp:posOffset>-1905</wp:posOffset>
                  </wp:positionH>
                  <wp:positionV relativeFrom="paragraph">
                    <wp:posOffset>3175</wp:posOffset>
                  </wp:positionV>
                  <wp:extent cx="2355850" cy="1474470"/>
                  <wp:effectExtent l="0" t="0" r="6350" b="0"/>
                  <wp:wrapTight wrapText="bothSides">
                    <wp:wrapPolygon edited="0">
                      <wp:start x="0" y="0"/>
                      <wp:lineTo x="0" y="21209"/>
                      <wp:lineTo x="21484" y="21209"/>
                      <wp:lineTo x="2148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355850" cy="1474470"/>
                          </a:xfrm>
                          <a:prstGeom prst="rect">
                            <a:avLst/>
                          </a:prstGeom>
                        </pic:spPr>
                      </pic:pic>
                    </a:graphicData>
                  </a:graphic>
                  <wp14:sizeRelH relativeFrom="page">
                    <wp14:pctWidth>0</wp14:pctWidth>
                  </wp14:sizeRelH>
                  <wp14:sizeRelV relativeFrom="page">
                    <wp14:pctHeight>0</wp14:pctHeight>
                  </wp14:sizeRelV>
                </wp:anchor>
              </w:drawing>
            </w:r>
          </w:p>
        </w:tc>
      </w:tr>
    </w:tbl>
    <w:p w14:paraId="44D82A73" w14:textId="77777777" w:rsidR="00821881" w:rsidRDefault="00821881" w:rsidP="009E4B55">
      <w:pPr>
        <w:pStyle w:val="Els-body-text"/>
        <w:rPr>
          <w:sz w:val="20"/>
        </w:rPr>
      </w:pPr>
    </w:p>
    <w:p w14:paraId="043A7934" w14:textId="383E4A22" w:rsidR="0084436E" w:rsidRDefault="00176548" w:rsidP="009E4B55">
      <w:pPr>
        <w:pStyle w:val="Els-body-text"/>
        <w:rPr>
          <w:sz w:val="20"/>
        </w:rPr>
      </w:pPr>
      <w:r>
        <w:rPr>
          <w:sz w:val="20"/>
        </w:rPr>
        <w:t xml:space="preserve">From the table 2 we can conclude that the proposed method colorization is almost near to the ground truth images. We have tested the model accuracy and achieved a total of 85.47% accuracy. </w:t>
      </w:r>
      <w:r w:rsidR="003B1775">
        <w:rPr>
          <w:sz w:val="20"/>
        </w:rPr>
        <w:t>To validate the proposed model we have colorized some legacy</w:t>
      </w:r>
      <w:r w:rsidR="003747AD">
        <w:rPr>
          <w:sz w:val="20"/>
        </w:rPr>
        <w:t xml:space="preserve"> black &amp; white</w:t>
      </w:r>
      <w:r w:rsidR="003B1775">
        <w:rPr>
          <w:sz w:val="20"/>
        </w:rPr>
        <w:t xml:space="preserve"> image</w:t>
      </w:r>
      <w:r w:rsidR="009F480A">
        <w:rPr>
          <w:sz w:val="20"/>
        </w:rPr>
        <w:t xml:space="preserve"> (source ImageN</w:t>
      </w:r>
      <w:r w:rsidR="00960617">
        <w:rPr>
          <w:sz w:val="20"/>
        </w:rPr>
        <w:t>et dataset)</w:t>
      </w:r>
      <w:r w:rsidR="003B1775">
        <w:rPr>
          <w:sz w:val="20"/>
        </w:rPr>
        <w:t xml:space="preserve"> and conducted an online survey </w:t>
      </w:r>
      <w:r w:rsidR="00960617">
        <w:rPr>
          <w:sz w:val="20"/>
        </w:rPr>
        <w:t xml:space="preserve">with local pears and got 65% confidence.  </w:t>
      </w:r>
      <w:r>
        <w:rPr>
          <w:sz w:val="20"/>
        </w:rPr>
        <w:t xml:space="preserve"> </w:t>
      </w:r>
      <w:r w:rsidR="00960617">
        <w:rPr>
          <w:sz w:val="20"/>
        </w:rPr>
        <w:t xml:space="preserve">The legacy image colorization output is shown in Table 3. </w:t>
      </w:r>
    </w:p>
    <w:p w14:paraId="5AA38003" w14:textId="6094BCB1" w:rsidR="003747AD" w:rsidRDefault="003747AD" w:rsidP="003747AD">
      <w:pPr>
        <w:pStyle w:val="Caption"/>
        <w:rPr>
          <w:sz w:val="20"/>
        </w:rPr>
      </w:pPr>
      <w:r>
        <w:t xml:space="preserve">Table </w:t>
      </w:r>
      <w:r>
        <w:fldChar w:fldCharType="begin"/>
      </w:r>
      <w:r>
        <w:instrText xml:space="preserve"> SEQ Table \* ARABIC </w:instrText>
      </w:r>
      <w:r>
        <w:fldChar w:fldCharType="separate"/>
      </w:r>
      <w:r w:rsidR="00AE4FC1">
        <w:rPr>
          <w:noProof/>
        </w:rPr>
        <w:t>3</w:t>
      </w:r>
      <w:r>
        <w:fldChar w:fldCharType="end"/>
      </w:r>
      <w:r>
        <w:t>: Proposed model output on Legacy Black and White images</w:t>
      </w:r>
    </w:p>
    <w:tbl>
      <w:tblPr>
        <w:tblStyle w:val="TableGrid"/>
        <w:tblW w:w="0" w:type="auto"/>
        <w:tblLayout w:type="fixed"/>
        <w:tblLook w:val="04A0" w:firstRow="1" w:lastRow="0" w:firstColumn="1" w:lastColumn="0" w:noHBand="0" w:noVBand="1"/>
      </w:tblPr>
      <w:tblGrid>
        <w:gridCol w:w="1101"/>
        <w:gridCol w:w="3896"/>
      </w:tblGrid>
      <w:tr w:rsidR="003747AD" w14:paraId="4A2A9A3D" w14:textId="77777777" w:rsidTr="003747AD">
        <w:tc>
          <w:tcPr>
            <w:tcW w:w="1101" w:type="dxa"/>
          </w:tcPr>
          <w:p w14:paraId="6CD4442E" w14:textId="0554C6C9" w:rsidR="003747AD" w:rsidRDefault="003747AD" w:rsidP="009E4B55">
            <w:pPr>
              <w:pStyle w:val="Els-body-text"/>
              <w:ind w:firstLine="0"/>
              <w:rPr>
                <w:sz w:val="20"/>
              </w:rPr>
            </w:pPr>
            <w:r>
              <w:rPr>
                <w:sz w:val="20"/>
              </w:rPr>
              <w:lastRenderedPageBreak/>
              <w:t>Input-1</w:t>
            </w:r>
          </w:p>
        </w:tc>
        <w:tc>
          <w:tcPr>
            <w:tcW w:w="3896" w:type="dxa"/>
          </w:tcPr>
          <w:p w14:paraId="26489937" w14:textId="47C3DB03" w:rsidR="003747AD" w:rsidRDefault="003747AD" w:rsidP="009E4B55">
            <w:pPr>
              <w:pStyle w:val="Els-body-text"/>
              <w:ind w:firstLine="0"/>
              <w:rPr>
                <w:sz w:val="20"/>
              </w:rPr>
            </w:pPr>
            <w:r>
              <w:rPr>
                <w:noProof/>
                <w:lang w:val="en-IN" w:eastAsia="en-IN"/>
              </w:rPr>
              <w:drawing>
                <wp:anchor distT="0" distB="0" distL="114300" distR="114300" simplePos="0" relativeHeight="251673600" behindDoc="1" locked="0" layoutInCell="1" allowOverlap="1" wp14:anchorId="1110C25D" wp14:editId="08874ECC">
                  <wp:simplePos x="0" y="0"/>
                  <wp:positionH relativeFrom="column">
                    <wp:posOffset>-67945</wp:posOffset>
                  </wp:positionH>
                  <wp:positionV relativeFrom="paragraph">
                    <wp:posOffset>-635</wp:posOffset>
                  </wp:positionV>
                  <wp:extent cx="2536825" cy="1581150"/>
                  <wp:effectExtent l="0" t="0" r="0" b="0"/>
                  <wp:wrapTight wrapText="bothSides">
                    <wp:wrapPolygon edited="0">
                      <wp:start x="0" y="0"/>
                      <wp:lineTo x="0" y="21340"/>
                      <wp:lineTo x="21411" y="21340"/>
                      <wp:lineTo x="2141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36825" cy="1581150"/>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372EF96B" w14:textId="77777777" w:rsidTr="003747AD">
        <w:trPr>
          <w:trHeight w:val="1918"/>
        </w:trPr>
        <w:tc>
          <w:tcPr>
            <w:tcW w:w="1101" w:type="dxa"/>
          </w:tcPr>
          <w:p w14:paraId="5F6BE608" w14:textId="10139764" w:rsidR="003747AD" w:rsidRDefault="003747AD" w:rsidP="009E4B55">
            <w:pPr>
              <w:pStyle w:val="Els-body-text"/>
              <w:ind w:firstLine="0"/>
              <w:rPr>
                <w:sz w:val="20"/>
              </w:rPr>
            </w:pPr>
            <w:r>
              <w:rPr>
                <w:sz w:val="20"/>
              </w:rPr>
              <w:t>Proposed Model Output</w:t>
            </w:r>
          </w:p>
        </w:tc>
        <w:tc>
          <w:tcPr>
            <w:tcW w:w="3896" w:type="dxa"/>
          </w:tcPr>
          <w:p w14:paraId="4964B2DF" w14:textId="2387EF5D" w:rsidR="003747AD" w:rsidRDefault="003747AD" w:rsidP="009E4B55">
            <w:pPr>
              <w:pStyle w:val="Els-body-text"/>
              <w:ind w:firstLine="0"/>
              <w:rPr>
                <w:sz w:val="20"/>
              </w:rPr>
            </w:pPr>
            <w:r>
              <w:rPr>
                <w:noProof/>
                <w:lang w:val="en-IN" w:eastAsia="en-IN"/>
              </w:rPr>
              <w:drawing>
                <wp:anchor distT="0" distB="0" distL="114300" distR="114300" simplePos="0" relativeHeight="251675648" behindDoc="1" locked="0" layoutInCell="1" allowOverlap="1" wp14:anchorId="30F68F5D" wp14:editId="72DBEFF5">
                  <wp:simplePos x="0" y="0"/>
                  <wp:positionH relativeFrom="column">
                    <wp:posOffset>-48895</wp:posOffset>
                  </wp:positionH>
                  <wp:positionV relativeFrom="paragraph">
                    <wp:posOffset>25400</wp:posOffset>
                  </wp:positionV>
                  <wp:extent cx="2339340" cy="1572895"/>
                  <wp:effectExtent l="0" t="0" r="3810"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39340" cy="1572895"/>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7B686272" w14:textId="77777777" w:rsidTr="003747AD">
        <w:tc>
          <w:tcPr>
            <w:tcW w:w="1101" w:type="dxa"/>
          </w:tcPr>
          <w:p w14:paraId="202340A2" w14:textId="381D73CB" w:rsidR="003747AD" w:rsidRDefault="003747AD" w:rsidP="009E4B55">
            <w:pPr>
              <w:pStyle w:val="Els-body-text"/>
              <w:ind w:firstLine="0"/>
              <w:rPr>
                <w:sz w:val="20"/>
              </w:rPr>
            </w:pPr>
            <w:r>
              <w:rPr>
                <w:sz w:val="20"/>
              </w:rPr>
              <w:t>Input -2</w:t>
            </w:r>
          </w:p>
        </w:tc>
        <w:tc>
          <w:tcPr>
            <w:tcW w:w="3896" w:type="dxa"/>
          </w:tcPr>
          <w:p w14:paraId="03735AA0" w14:textId="3C27E9D4" w:rsidR="003747AD" w:rsidRDefault="003747AD" w:rsidP="009E4B55">
            <w:pPr>
              <w:pStyle w:val="Els-body-text"/>
              <w:ind w:firstLine="0"/>
              <w:rPr>
                <w:sz w:val="20"/>
              </w:rPr>
            </w:pPr>
            <w:r>
              <w:rPr>
                <w:noProof/>
                <w:lang w:val="en-IN" w:eastAsia="en-IN"/>
              </w:rPr>
              <w:drawing>
                <wp:anchor distT="0" distB="0" distL="114300" distR="114300" simplePos="0" relativeHeight="251676672" behindDoc="1" locked="0" layoutInCell="1" allowOverlap="1" wp14:anchorId="17832419" wp14:editId="424891C9">
                  <wp:simplePos x="0" y="0"/>
                  <wp:positionH relativeFrom="column">
                    <wp:posOffset>635</wp:posOffset>
                  </wp:positionH>
                  <wp:positionV relativeFrom="paragraph">
                    <wp:posOffset>-3810</wp:posOffset>
                  </wp:positionV>
                  <wp:extent cx="2355850" cy="1844675"/>
                  <wp:effectExtent l="0" t="0" r="6350" b="3175"/>
                  <wp:wrapTight wrapText="bothSides">
                    <wp:wrapPolygon edited="0">
                      <wp:start x="0" y="0"/>
                      <wp:lineTo x="0" y="21414"/>
                      <wp:lineTo x="21484" y="21414"/>
                      <wp:lineTo x="2148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55850" cy="1844675"/>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4B295163" w14:textId="77777777" w:rsidTr="003747AD">
        <w:tc>
          <w:tcPr>
            <w:tcW w:w="1101" w:type="dxa"/>
          </w:tcPr>
          <w:p w14:paraId="6E95A3B3" w14:textId="474CDF12" w:rsidR="003747AD" w:rsidRDefault="003747AD" w:rsidP="009E4B55">
            <w:pPr>
              <w:pStyle w:val="Els-body-text"/>
              <w:ind w:firstLine="0"/>
              <w:rPr>
                <w:sz w:val="20"/>
              </w:rPr>
            </w:pPr>
            <w:r>
              <w:rPr>
                <w:sz w:val="20"/>
              </w:rPr>
              <w:t>Proposed Model Output</w:t>
            </w:r>
          </w:p>
        </w:tc>
        <w:tc>
          <w:tcPr>
            <w:tcW w:w="3896" w:type="dxa"/>
          </w:tcPr>
          <w:p w14:paraId="7DB606A1" w14:textId="49EB3559" w:rsidR="003747AD" w:rsidRDefault="003747AD" w:rsidP="009E4B55">
            <w:pPr>
              <w:pStyle w:val="Els-body-text"/>
              <w:ind w:firstLine="0"/>
              <w:rPr>
                <w:sz w:val="20"/>
              </w:rPr>
            </w:pPr>
            <w:r>
              <w:rPr>
                <w:noProof/>
                <w:lang w:val="en-IN" w:eastAsia="en-IN"/>
              </w:rPr>
              <w:drawing>
                <wp:anchor distT="0" distB="0" distL="114300" distR="114300" simplePos="0" relativeHeight="251677696" behindDoc="1" locked="0" layoutInCell="1" allowOverlap="1" wp14:anchorId="71B2145B" wp14:editId="14D1542F">
                  <wp:simplePos x="0" y="0"/>
                  <wp:positionH relativeFrom="column">
                    <wp:posOffset>635</wp:posOffset>
                  </wp:positionH>
                  <wp:positionV relativeFrom="paragraph">
                    <wp:posOffset>5080</wp:posOffset>
                  </wp:positionV>
                  <wp:extent cx="2355850" cy="2018030"/>
                  <wp:effectExtent l="0" t="0" r="6350" b="1270"/>
                  <wp:wrapTight wrapText="bothSides">
                    <wp:wrapPolygon edited="0">
                      <wp:start x="0" y="0"/>
                      <wp:lineTo x="0" y="21410"/>
                      <wp:lineTo x="21484" y="21410"/>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55850" cy="2018030"/>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19396463" w14:textId="77777777" w:rsidTr="003747AD">
        <w:tc>
          <w:tcPr>
            <w:tcW w:w="1101" w:type="dxa"/>
          </w:tcPr>
          <w:p w14:paraId="376CDB42" w14:textId="5FF6EA2A" w:rsidR="003747AD" w:rsidRDefault="003747AD" w:rsidP="009E4B55">
            <w:pPr>
              <w:pStyle w:val="Els-body-text"/>
              <w:ind w:firstLine="0"/>
              <w:rPr>
                <w:sz w:val="20"/>
              </w:rPr>
            </w:pPr>
            <w:r>
              <w:rPr>
                <w:sz w:val="20"/>
              </w:rPr>
              <w:lastRenderedPageBreak/>
              <w:t>Input -3</w:t>
            </w:r>
          </w:p>
        </w:tc>
        <w:tc>
          <w:tcPr>
            <w:tcW w:w="3896" w:type="dxa"/>
          </w:tcPr>
          <w:p w14:paraId="66244A0B" w14:textId="5AB20B95" w:rsidR="003747AD" w:rsidRDefault="003747AD" w:rsidP="009E4B55">
            <w:pPr>
              <w:pStyle w:val="Els-body-text"/>
              <w:ind w:firstLine="0"/>
              <w:rPr>
                <w:sz w:val="20"/>
              </w:rPr>
            </w:pPr>
            <w:r>
              <w:rPr>
                <w:noProof/>
                <w:lang w:val="en-IN" w:eastAsia="en-IN"/>
              </w:rPr>
              <w:drawing>
                <wp:anchor distT="0" distB="0" distL="114300" distR="114300" simplePos="0" relativeHeight="251678720" behindDoc="1" locked="0" layoutInCell="1" allowOverlap="1" wp14:anchorId="6B892330" wp14:editId="579588EC">
                  <wp:simplePos x="0" y="0"/>
                  <wp:positionH relativeFrom="column">
                    <wp:posOffset>635</wp:posOffset>
                  </wp:positionH>
                  <wp:positionV relativeFrom="paragraph">
                    <wp:posOffset>7620</wp:posOffset>
                  </wp:positionV>
                  <wp:extent cx="2355850" cy="2133600"/>
                  <wp:effectExtent l="0" t="0" r="6350" b="0"/>
                  <wp:wrapTight wrapText="bothSides">
                    <wp:wrapPolygon edited="0">
                      <wp:start x="0" y="0"/>
                      <wp:lineTo x="0" y="21407"/>
                      <wp:lineTo x="21484" y="21407"/>
                      <wp:lineTo x="2148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55850" cy="2133600"/>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241200A4" w14:textId="77777777" w:rsidTr="003747AD">
        <w:tc>
          <w:tcPr>
            <w:tcW w:w="1101" w:type="dxa"/>
          </w:tcPr>
          <w:p w14:paraId="719EFDC6" w14:textId="4C725A7D" w:rsidR="003747AD" w:rsidRDefault="003747AD" w:rsidP="009E4B55">
            <w:pPr>
              <w:pStyle w:val="Els-body-text"/>
              <w:ind w:firstLine="0"/>
              <w:rPr>
                <w:sz w:val="20"/>
              </w:rPr>
            </w:pPr>
            <w:r>
              <w:rPr>
                <w:sz w:val="20"/>
              </w:rPr>
              <w:t>Proposed Model Output</w:t>
            </w:r>
          </w:p>
        </w:tc>
        <w:tc>
          <w:tcPr>
            <w:tcW w:w="3896" w:type="dxa"/>
          </w:tcPr>
          <w:p w14:paraId="7B7A761C" w14:textId="6BBE540C" w:rsidR="003747AD" w:rsidRDefault="003747AD" w:rsidP="009E4B55">
            <w:pPr>
              <w:pStyle w:val="Els-body-text"/>
              <w:ind w:firstLine="0"/>
              <w:rPr>
                <w:sz w:val="20"/>
              </w:rPr>
            </w:pPr>
            <w:r>
              <w:rPr>
                <w:noProof/>
                <w:lang w:val="en-IN" w:eastAsia="en-IN"/>
              </w:rPr>
              <w:drawing>
                <wp:anchor distT="0" distB="0" distL="114300" distR="114300" simplePos="0" relativeHeight="251679744" behindDoc="1" locked="0" layoutInCell="1" allowOverlap="1" wp14:anchorId="28CDE63F" wp14:editId="4B8FFA7A">
                  <wp:simplePos x="0" y="0"/>
                  <wp:positionH relativeFrom="column">
                    <wp:posOffset>635</wp:posOffset>
                  </wp:positionH>
                  <wp:positionV relativeFrom="paragraph">
                    <wp:posOffset>-635</wp:posOffset>
                  </wp:positionV>
                  <wp:extent cx="2355850" cy="1597660"/>
                  <wp:effectExtent l="0" t="0" r="6350" b="2540"/>
                  <wp:wrapTight wrapText="bothSides">
                    <wp:wrapPolygon edited="0">
                      <wp:start x="0" y="0"/>
                      <wp:lineTo x="0" y="21377"/>
                      <wp:lineTo x="21484" y="21377"/>
                      <wp:lineTo x="2148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55850" cy="1597660"/>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222FED6B" w14:textId="77777777" w:rsidTr="00AC676C">
        <w:trPr>
          <w:trHeight w:val="3243"/>
        </w:trPr>
        <w:tc>
          <w:tcPr>
            <w:tcW w:w="1101" w:type="dxa"/>
          </w:tcPr>
          <w:p w14:paraId="276BE352" w14:textId="37CF944E" w:rsidR="003747AD" w:rsidRDefault="003747AD" w:rsidP="009E4B55">
            <w:pPr>
              <w:pStyle w:val="Els-body-text"/>
              <w:ind w:firstLine="0"/>
              <w:rPr>
                <w:sz w:val="20"/>
              </w:rPr>
            </w:pPr>
            <w:r>
              <w:rPr>
                <w:sz w:val="20"/>
              </w:rPr>
              <w:t>Input - 4</w:t>
            </w:r>
          </w:p>
        </w:tc>
        <w:tc>
          <w:tcPr>
            <w:tcW w:w="3896" w:type="dxa"/>
          </w:tcPr>
          <w:p w14:paraId="70FC82B9" w14:textId="56B880A7" w:rsidR="003747AD" w:rsidRDefault="003747AD" w:rsidP="009E4B55">
            <w:pPr>
              <w:pStyle w:val="Els-body-text"/>
              <w:ind w:firstLine="0"/>
              <w:rPr>
                <w:sz w:val="20"/>
              </w:rPr>
            </w:pPr>
            <w:r>
              <w:rPr>
                <w:noProof/>
                <w:lang w:val="en-IN" w:eastAsia="en-IN"/>
              </w:rPr>
              <w:drawing>
                <wp:anchor distT="0" distB="0" distL="114300" distR="114300" simplePos="0" relativeHeight="251681792" behindDoc="1" locked="0" layoutInCell="1" allowOverlap="1" wp14:anchorId="7F2C6D8A" wp14:editId="089B7BF3">
                  <wp:simplePos x="0" y="0"/>
                  <wp:positionH relativeFrom="column">
                    <wp:posOffset>-67310</wp:posOffset>
                  </wp:positionH>
                  <wp:positionV relativeFrom="paragraph">
                    <wp:posOffset>1270</wp:posOffset>
                  </wp:positionV>
                  <wp:extent cx="2430145" cy="1852930"/>
                  <wp:effectExtent l="0" t="0" r="8255" b="0"/>
                  <wp:wrapTight wrapText="bothSides">
                    <wp:wrapPolygon edited="0">
                      <wp:start x="0" y="0"/>
                      <wp:lineTo x="0" y="21319"/>
                      <wp:lineTo x="21504" y="21319"/>
                      <wp:lineTo x="2150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30145" cy="1852930"/>
                          </a:xfrm>
                          <a:prstGeom prst="rect">
                            <a:avLst/>
                          </a:prstGeom>
                        </pic:spPr>
                      </pic:pic>
                    </a:graphicData>
                  </a:graphic>
                  <wp14:sizeRelH relativeFrom="page">
                    <wp14:pctWidth>0</wp14:pctWidth>
                  </wp14:sizeRelH>
                  <wp14:sizeRelV relativeFrom="page">
                    <wp14:pctHeight>0</wp14:pctHeight>
                  </wp14:sizeRelV>
                </wp:anchor>
              </w:drawing>
            </w:r>
          </w:p>
        </w:tc>
      </w:tr>
      <w:tr w:rsidR="003747AD" w14:paraId="23E73B96" w14:textId="77777777" w:rsidTr="003747AD">
        <w:tc>
          <w:tcPr>
            <w:tcW w:w="1101" w:type="dxa"/>
          </w:tcPr>
          <w:p w14:paraId="1AFCF79F" w14:textId="7A67546A" w:rsidR="003747AD" w:rsidRDefault="003747AD" w:rsidP="009E4B55">
            <w:pPr>
              <w:pStyle w:val="Els-body-text"/>
              <w:ind w:firstLine="0"/>
              <w:rPr>
                <w:sz w:val="20"/>
              </w:rPr>
            </w:pPr>
            <w:r>
              <w:rPr>
                <w:sz w:val="20"/>
              </w:rPr>
              <w:t>Proposed Method Output</w:t>
            </w:r>
          </w:p>
        </w:tc>
        <w:tc>
          <w:tcPr>
            <w:tcW w:w="3896" w:type="dxa"/>
          </w:tcPr>
          <w:p w14:paraId="75B46081" w14:textId="6F6BB8D2" w:rsidR="003747AD" w:rsidRDefault="003747AD" w:rsidP="009E4B55">
            <w:pPr>
              <w:pStyle w:val="Els-body-text"/>
              <w:ind w:firstLine="0"/>
              <w:rPr>
                <w:noProof/>
                <w:lang w:val="en-IN" w:eastAsia="en-IN"/>
              </w:rPr>
            </w:pPr>
            <w:r>
              <w:rPr>
                <w:noProof/>
                <w:lang w:val="en-IN" w:eastAsia="en-IN"/>
              </w:rPr>
              <w:drawing>
                <wp:anchor distT="0" distB="0" distL="114300" distR="114300" simplePos="0" relativeHeight="251682816" behindDoc="1" locked="0" layoutInCell="1" allowOverlap="1" wp14:anchorId="198267F8" wp14:editId="6DC9439A">
                  <wp:simplePos x="0" y="0"/>
                  <wp:positionH relativeFrom="column">
                    <wp:posOffset>-67310</wp:posOffset>
                  </wp:positionH>
                  <wp:positionV relativeFrom="paragraph">
                    <wp:posOffset>-1270</wp:posOffset>
                  </wp:positionV>
                  <wp:extent cx="2419350" cy="2149475"/>
                  <wp:effectExtent l="0" t="0" r="0" b="3175"/>
                  <wp:wrapTight wrapText="bothSides">
                    <wp:wrapPolygon edited="0">
                      <wp:start x="0" y="0"/>
                      <wp:lineTo x="0" y="21440"/>
                      <wp:lineTo x="21430" y="21440"/>
                      <wp:lineTo x="2143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419350" cy="2149475"/>
                          </a:xfrm>
                          <a:prstGeom prst="rect">
                            <a:avLst/>
                          </a:prstGeom>
                        </pic:spPr>
                      </pic:pic>
                    </a:graphicData>
                  </a:graphic>
                  <wp14:sizeRelH relativeFrom="page">
                    <wp14:pctWidth>0</wp14:pctWidth>
                  </wp14:sizeRelH>
                  <wp14:sizeRelV relativeFrom="page">
                    <wp14:pctHeight>0</wp14:pctHeight>
                  </wp14:sizeRelV>
                </wp:anchor>
              </w:drawing>
            </w:r>
          </w:p>
        </w:tc>
      </w:tr>
      <w:tr w:rsidR="00EF4B4F" w14:paraId="371CA6FC" w14:textId="77777777" w:rsidTr="003747AD">
        <w:tc>
          <w:tcPr>
            <w:tcW w:w="1101" w:type="dxa"/>
          </w:tcPr>
          <w:p w14:paraId="29281002" w14:textId="46F8852B" w:rsidR="00EF4B4F" w:rsidRDefault="00EF4B4F" w:rsidP="009E4B55">
            <w:pPr>
              <w:pStyle w:val="Els-body-text"/>
              <w:ind w:firstLine="0"/>
              <w:rPr>
                <w:sz w:val="20"/>
              </w:rPr>
            </w:pPr>
            <w:r>
              <w:rPr>
                <w:sz w:val="20"/>
              </w:rPr>
              <w:lastRenderedPageBreak/>
              <w:t>Input - 5</w:t>
            </w:r>
          </w:p>
        </w:tc>
        <w:tc>
          <w:tcPr>
            <w:tcW w:w="3896" w:type="dxa"/>
          </w:tcPr>
          <w:p w14:paraId="00FAF885" w14:textId="48874C54" w:rsidR="00EF4B4F" w:rsidRDefault="00EF4B4F" w:rsidP="009E4B55">
            <w:pPr>
              <w:pStyle w:val="Els-body-text"/>
              <w:ind w:firstLine="0"/>
              <w:rPr>
                <w:noProof/>
                <w:lang w:val="en-IN" w:eastAsia="en-IN"/>
              </w:rPr>
            </w:pPr>
            <w:r>
              <w:rPr>
                <w:noProof/>
                <w:lang w:val="en-IN" w:eastAsia="en-IN"/>
              </w:rPr>
              <w:drawing>
                <wp:anchor distT="0" distB="0" distL="114300" distR="114300" simplePos="0" relativeHeight="251684864" behindDoc="1" locked="0" layoutInCell="1" allowOverlap="1" wp14:anchorId="0987FE32" wp14:editId="158D8E10">
                  <wp:simplePos x="0" y="0"/>
                  <wp:positionH relativeFrom="column">
                    <wp:posOffset>-67310</wp:posOffset>
                  </wp:positionH>
                  <wp:positionV relativeFrom="paragraph">
                    <wp:posOffset>3810</wp:posOffset>
                  </wp:positionV>
                  <wp:extent cx="2462530" cy="2042795"/>
                  <wp:effectExtent l="0" t="0" r="0" b="0"/>
                  <wp:wrapTight wrapText="bothSides">
                    <wp:wrapPolygon edited="0">
                      <wp:start x="0" y="0"/>
                      <wp:lineTo x="0" y="21352"/>
                      <wp:lineTo x="21388" y="21352"/>
                      <wp:lineTo x="213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62530" cy="2042795"/>
                          </a:xfrm>
                          <a:prstGeom prst="rect">
                            <a:avLst/>
                          </a:prstGeom>
                        </pic:spPr>
                      </pic:pic>
                    </a:graphicData>
                  </a:graphic>
                  <wp14:sizeRelH relativeFrom="page">
                    <wp14:pctWidth>0</wp14:pctWidth>
                  </wp14:sizeRelH>
                  <wp14:sizeRelV relativeFrom="page">
                    <wp14:pctHeight>0</wp14:pctHeight>
                  </wp14:sizeRelV>
                </wp:anchor>
              </w:drawing>
            </w:r>
          </w:p>
        </w:tc>
      </w:tr>
      <w:tr w:rsidR="00EF4B4F" w14:paraId="51E0810B" w14:textId="77777777" w:rsidTr="003747AD">
        <w:tc>
          <w:tcPr>
            <w:tcW w:w="1101" w:type="dxa"/>
          </w:tcPr>
          <w:p w14:paraId="4AB75F72" w14:textId="368219DC" w:rsidR="00EF4B4F" w:rsidRDefault="00EF4B4F" w:rsidP="009E4B55">
            <w:pPr>
              <w:pStyle w:val="Els-body-text"/>
              <w:ind w:firstLine="0"/>
              <w:rPr>
                <w:sz w:val="20"/>
              </w:rPr>
            </w:pPr>
            <w:r>
              <w:rPr>
                <w:sz w:val="20"/>
              </w:rPr>
              <w:t>Proposed Model Output</w:t>
            </w:r>
          </w:p>
        </w:tc>
        <w:tc>
          <w:tcPr>
            <w:tcW w:w="3896" w:type="dxa"/>
          </w:tcPr>
          <w:p w14:paraId="77D56DC1" w14:textId="4EEC0D53" w:rsidR="00EF4B4F" w:rsidRDefault="00EF4B4F" w:rsidP="009E4B55">
            <w:pPr>
              <w:pStyle w:val="Els-body-text"/>
              <w:ind w:firstLine="0"/>
              <w:rPr>
                <w:noProof/>
                <w:lang w:val="en-IN" w:eastAsia="en-IN"/>
              </w:rPr>
            </w:pPr>
            <w:r>
              <w:rPr>
                <w:noProof/>
                <w:lang w:val="en-IN" w:eastAsia="en-IN"/>
              </w:rPr>
              <w:drawing>
                <wp:anchor distT="0" distB="0" distL="114300" distR="114300" simplePos="0" relativeHeight="251685888" behindDoc="1" locked="0" layoutInCell="1" allowOverlap="1" wp14:anchorId="21B95A50" wp14:editId="47EE474A">
                  <wp:simplePos x="0" y="0"/>
                  <wp:positionH relativeFrom="column">
                    <wp:posOffset>-65405</wp:posOffset>
                  </wp:positionH>
                  <wp:positionV relativeFrom="paragraph">
                    <wp:posOffset>-2540</wp:posOffset>
                  </wp:positionV>
                  <wp:extent cx="2430145" cy="2051050"/>
                  <wp:effectExtent l="0" t="0" r="8255" b="6350"/>
                  <wp:wrapTight wrapText="bothSides">
                    <wp:wrapPolygon edited="0">
                      <wp:start x="0" y="0"/>
                      <wp:lineTo x="0" y="21466"/>
                      <wp:lineTo x="21504" y="21466"/>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30145" cy="2051050"/>
                          </a:xfrm>
                          <a:prstGeom prst="rect">
                            <a:avLst/>
                          </a:prstGeom>
                        </pic:spPr>
                      </pic:pic>
                    </a:graphicData>
                  </a:graphic>
                  <wp14:sizeRelH relativeFrom="page">
                    <wp14:pctWidth>0</wp14:pctWidth>
                  </wp14:sizeRelH>
                  <wp14:sizeRelV relativeFrom="page">
                    <wp14:pctHeight>0</wp14:pctHeight>
                  </wp14:sizeRelV>
                </wp:anchor>
              </w:drawing>
            </w:r>
          </w:p>
        </w:tc>
      </w:tr>
    </w:tbl>
    <w:p w14:paraId="7B0F8492" w14:textId="36758D3F" w:rsidR="00960617" w:rsidRDefault="00960617" w:rsidP="009E4B55">
      <w:pPr>
        <w:pStyle w:val="Els-body-text"/>
        <w:rPr>
          <w:sz w:val="20"/>
        </w:rPr>
      </w:pPr>
    </w:p>
    <w:p w14:paraId="47D60A95" w14:textId="7A9567A1" w:rsidR="00A97AEB" w:rsidRDefault="00F2727B" w:rsidP="009E4B55">
      <w:pPr>
        <w:pStyle w:val="Els-body-text"/>
        <w:rPr>
          <w:sz w:val="20"/>
        </w:rPr>
      </w:pPr>
      <w:r>
        <w:rPr>
          <w:sz w:val="20"/>
        </w:rPr>
        <w:t xml:space="preserve">Table 3 shows the </w:t>
      </w:r>
      <w:r w:rsidR="0095502F">
        <w:rPr>
          <w:sz w:val="20"/>
        </w:rPr>
        <w:t>outcome of the legacy black and white images. For further validation we have tested our proposed model</w:t>
      </w:r>
      <w:r w:rsidR="009F480A">
        <w:rPr>
          <w:sz w:val="20"/>
        </w:rPr>
        <w:t xml:space="preserve"> with man-made objects (source-I</w:t>
      </w:r>
      <w:r w:rsidR="0095502F">
        <w:rPr>
          <w:sz w:val="20"/>
        </w:rPr>
        <w:t>mage</w:t>
      </w:r>
      <w:r w:rsidR="009F480A">
        <w:rPr>
          <w:sz w:val="20"/>
        </w:rPr>
        <w:t>N</w:t>
      </w:r>
      <w:r w:rsidR="0095502F">
        <w:rPr>
          <w:sz w:val="20"/>
        </w:rPr>
        <w:t xml:space="preserve">et) and found most of the cases we did not reached to the original quality. The man-made object colorization is shown in table 4. </w:t>
      </w:r>
    </w:p>
    <w:p w14:paraId="19612354" w14:textId="420D34B6" w:rsidR="0095502F" w:rsidRDefault="0095502F" w:rsidP="0095502F">
      <w:pPr>
        <w:pStyle w:val="Caption"/>
        <w:rPr>
          <w:sz w:val="20"/>
        </w:rPr>
      </w:pPr>
      <w:r>
        <w:t xml:space="preserve">Table </w:t>
      </w:r>
      <w:r>
        <w:fldChar w:fldCharType="begin"/>
      </w:r>
      <w:r>
        <w:instrText xml:space="preserve"> SEQ Table \* ARABIC </w:instrText>
      </w:r>
      <w:r>
        <w:fldChar w:fldCharType="separate"/>
      </w:r>
      <w:r w:rsidR="00AE4FC1">
        <w:rPr>
          <w:noProof/>
        </w:rPr>
        <w:t>4</w:t>
      </w:r>
      <w:r>
        <w:fldChar w:fldCharType="end"/>
      </w:r>
      <w:r>
        <w:t xml:space="preserve">: Proposed model outcome is based on man-made images. </w:t>
      </w:r>
    </w:p>
    <w:tbl>
      <w:tblPr>
        <w:tblStyle w:val="TableGrid"/>
        <w:tblW w:w="0" w:type="auto"/>
        <w:tblLayout w:type="fixed"/>
        <w:tblLook w:val="04A0" w:firstRow="1" w:lastRow="0" w:firstColumn="1" w:lastColumn="0" w:noHBand="0" w:noVBand="1"/>
      </w:tblPr>
      <w:tblGrid>
        <w:gridCol w:w="1101"/>
        <w:gridCol w:w="3896"/>
      </w:tblGrid>
      <w:tr w:rsidR="0095502F" w14:paraId="26E7974B" w14:textId="77777777" w:rsidTr="00173A90">
        <w:tc>
          <w:tcPr>
            <w:tcW w:w="1101" w:type="dxa"/>
          </w:tcPr>
          <w:p w14:paraId="100681FE" w14:textId="0F6568A4" w:rsidR="0095502F" w:rsidRDefault="0095502F" w:rsidP="009E4B55">
            <w:pPr>
              <w:pStyle w:val="Els-body-text"/>
              <w:ind w:firstLine="0"/>
              <w:rPr>
                <w:sz w:val="20"/>
              </w:rPr>
            </w:pPr>
            <w:r>
              <w:rPr>
                <w:sz w:val="20"/>
              </w:rPr>
              <w:t>Input-1</w:t>
            </w:r>
          </w:p>
        </w:tc>
        <w:tc>
          <w:tcPr>
            <w:tcW w:w="3896" w:type="dxa"/>
          </w:tcPr>
          <w:p w14:paraId="64B5A0D2" w14:textId="4714D679" w:rsidR="0095502F" w:rsidRDefault="00173A90" w:rsidP="009E4B55">
            <w:pPr>
              <w:pStyle w:val="Els-body-text"/>
              <w:ind w:firstLine="0"/>
              <w:rPr>
                <w:sz w:val="20"/>
              </w:rPr>
            </w:pPr>
            <w:r>
              <w:rPr>
                <w:noProof/>
                <w:lang w:val="en-IN" w:eastAsia="en-IN"/>
              </w:rPr>
              <w:drawing>
                <wp:anchor distT="0" distB="0" distL="114300" distR="114300" simplePos="0" relativeHeight="251686912" behindDoc="1" locked="0" layoutInCell="1" allowOverlap="1" wp14:anchorId="5A9B8154" wp14:editId="7D31BBA9">
                  <wp:simplePos x="0" y="0"/>
                  <wp:positionH relativeFrom="column">
                    <wp:posOffset>3810</wp:posOffset>
                  </wp:positionH>
                  <wp:positionV relativeFrom="paragraph">
                    <wp:posOffset>-1905</wp:posOffset>
                  </wp:positionV>
                  <wp:extent cx="2454275" cy="1457960"/>
                  <wp:effectExtent l="0" t="0" r="3175" b="8890"/>
                  <wp:wrapTight wrapText="bothSides">
                    <wp:wrapPolygon edited="0">
                      <wp:start x="0" y="0"/>
                      <wp:lineTo x="0" y="21449"/>
                      <wp:lineTo x="21460" y="21449"/>
                      <wp:lineTo x="2146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54275" cy="1457960"/>
                          </a:xfrm>
                          <a:prstGeom prst="rect">
                            <a:avLst/>
                          </a:prstGeom>
                        </pic:spPr>
                      </pic:pic>
                    </a:graphicData>
                  </a:graphic>
                  <wp14:sizeRelH relativeFrom="page">
                    <wp14:pctWidth>0</wp14:pctWidth>
                  </wp14:sizeRelH>
                  <wp14:sizeRelV relativeFrom="page">
                    <wp14:pctHeight>0</wp14:pctHeight>
                  </wp14:sizeRelV>
                </wp:anchor>
              </w:drawing>
            </w:r>
          </w:p>
        </w:tc>
      </w:tr>
      <w:tr w:rsidR="0095502F" w14:paraId="6AEAA2D1" w14:textId="77777777" w:rsidTr="00173A90">
        <w:tc>
          <w:tcPr>
            <w:tcW w:w="1101" w:type="dxa"/>
          </w:tcPr>
          <w:p w14:paraId="1DA3ED84" w14:textId="0C3141C5" w:rsidR="0095502F" w:rsidRDefault="0095502F" w:rsidP="009E4B55">
            <w:pPr>
              <w:pStyle w:val="Els-body-text"/>
              <w:ind w:firstLine="0"/>
              <w:rPr>
                <w:sz w:val="20"/>
              </w:rPr>
            </w:pPr>
            <w:r>
              <w:rPr>
                <w:sz w:val="20"/>
              </w:rPr>
              <w:lastRenderedPageBreak/>
              <w:t xml:space="preserve">Proposed model output </w:t>
            </w:r>
          </w:p>
        </w:tc>
        <w:tc>
          <w:tcPr>
            <w:tcW w:w="3896" w:type="dxa"/>
          </w:tcPr>
          <w:p w14:paraId="34DBAF8E" w14:textId="52DA6D9F" w:rsidR="0095502F" w:rsidRDefault="00173A90" w:rsidP="009E4B55">
            <w:pPr>
              <w:pStyle w:val="Els-body-text"/>
              <w:ind w:firstLine="0"/>
              <w:rPr>
                <w:sz w:val="20"/>
              </w:rPr>
            </w:pPr>
            <w:r>
              <w:rPr>
                <w:noProof/>
                <w:lang w:val="en-IN" w:eastAsia="en-IN"/>
              </w:rPr>
              <w:drawing>
                <wp:anchor distT="0" distB="0" distL="114300" distR="114300" simplePos="0" relativeHeight="251687936" behindDoc="1" locked="0" layoutInCell="1" allowOverlap="1" wp14:anchorId="37D7C0A0" wp14:editId="102A8062">
                  <wp:simplePos x="0" y="0"/>
                  <wp:positionH relativeFrom="column">
                    <wp:posOffset>635</wp:posOffset>
                  </wp:positionH>
                  <wp:positionV relativeFrom="paragraph">
                    <wp:posOffset>0</wp:posOffset>
                  </wp:positionV>
                  <wp:extent cx="2364105" cy="1457960"/>
                  <wp:effectExtent l="0" t="0" r="0" b="8890"/>
                  <wp:wrapTight wrapText="bothSides">
                    <wp:wrapPolygon edited="0">
                      <wp:start x="0" y="0"/>
                      <wp:lineTo x="0" y="21449"/>
                      <wp:lineTo x="21409" y="21449"/>
                      <wp:lineTo x="214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64105" cy="1457960"/>
                          </a:xfrm>
                          <a:prstGeom prst="rect">
                            <a:avLst/>
                          </a:prstGeom>
                        </pic:spPr>
                      </pic:pic>
                    </a:graphicData>
                  </a:graphic>
                  <wp14:sizeRelH relativeFrom="page">
                    <wp14:pctWidth>0</wp14:pctWidth>
                  </wp14:sizeRelH>
                  <wp14:sizeRelV relativeFrom="page">
                    <wp14:pctHeight>0</wp14:pctHeight>
                  </wp14:sizeRelV>
                </wp:anchor>
              </w:drawing>
            </w:r>
          </w:p>
        </w:tc>
      </w:tr>
      <w:tr w:rsidR="0095502F" w14:paraId="148429F4" w14:textId="77777777" w:rsidTr="00173A90">
        <w:tc>
          <w:tcPr>
            <w:tcW w:w="1101" w:type="dxa"/>
          </w:tcPr>
          <w:p w14:paraId="467509A9" w14:textId="619612DD" w:rsidR="0095502F" w:rsidRDefault="0095502F" w:rsidP="009E4B55">
            <w:pPr>
              <w:pStyle w:val="Els-body-text"/>
              <w:ind w:firstLine="0"/>
              <w:rPr>
                <w:sz w:val="20"/>
              </w:rPr>
            </w:pPr>
            <w:r>
              <w:rPr>
                <w:sz w:val="20"/>
              </w:rPr>
              <w:t>Ground Truth</w:t>
            </w:r>
          </w:p>
        </w:tc>
        <w:tc>
          <w:tcPr>
            <w:tcW w:w="3896" w:type="dxa"/>
          </w:tcPr>
          <w:p w14:paraId="13007B3A" w14:textId="2229BE75" w:rsidR="0095502F" w:rsidRDefault="00173A90" w:rsidP="009E4B55">
            <w:pPr>
              <w:pStyle w:val="Els-body-text"/>
              <w:ind w:firstLine="0"/>
              <w:rPr>
                <w:sz w:val="20"/>
              </w:rPr>
            </w:pPr>
            <w:r>
              <w:rPr>
                <w:noProof/>
                <w:lang w:val="en-IN" w:eastAsia="en-IN"/>
              </w:rPr>
              <w:drawing>
                <wp:anchor distT="0" distB="0" distL="114300" distR="114300" simplePos="0" relativeHeight="251688960" behindDoc="1" locked="0" layoutInCell="1" allowOverlap="1" wp14:anchorId="0EBF8F73" wp14:editId="3BF1F25B">
                  <wp:simplePos x="0" y="0"/>
                  <wp:positionH relativeFrom="column">
                    <wp:posOffset>635</wp:posOffset>
                  </wp:positionH>
                  <wp:positionV relativeFrom="paragraph">
                    <wp:posOffset>1270</wp:posOffset>
                  </wp:positionV>
                  <wp:extent cx="2364105" cy="1507490"/>
                  <wp:effectExtent l="0" t="0" r="0" b="0"/>
                  <wp:wrapTight wrapText="bothSides">
                    <wp:wrapPolygon edited="0">
                      <wp:start x="0" y="0"/>
                      <wp:lineTo x="0" y="21291"/>
                      <wp:lineTo x="21409" y="21291"/>
                      <wp:lineTo x="214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364105" cy="1507490"/>
                          </a:xfrm>
                          <a:prstGeom prst="rect">
                            <a:avLst/>
                          </a:prstGeom>
                        </pic:spPr>
                      </pic:pic>
                    </a:graphicData>
                  </a:graphic>
                  <wp14:sizeRelH relativeFrom="page">
                    <wp14:pctWidth>0</wp14:pctWidth>
                  </wp14:sizeRelH>
                  <wp14:sizeRelV relativeFrom="page">
                    <wp14:pctHeight>0</wp14:pctHeight>
                  </wp14:sizeRelV>
                </wp:anchor>
              </w:drawing>
            </w:r>
          </w:p>
        </w:tc>
      </w:tr>
      <w:tr w:rsidR="0095502F" w14:paraId="728CA9F5" w14:textId="77777777" w:rsidTr="00173A90">
        <w:tc>
          <w:tcPr>
            <w:tcW w:w="1101" w:type="dxa"/>
          </w:tcPr>
          <w:p w14:paraId="2D4A2CDD" w14:textId="03085E40" w:rsidR="0095502F" w:rsidRDefault="007E0E33" w:rsidP="009E4B55">
            <w:pPr>
              <w:pStyle w:val="Els-body-text"/>
              <w:ind w:firstLine="0"/>
              <w:rPr>
                <w:sz w:val="20"/>
              </w:rPr>
            </w:pPr>
            <w:r>
              <w:rPr>
                <w:sz w:val="20"/>
              </w:rPr>
              <w:t>Input-2</w:t>
            </w:r>
          </w:p>
        </w:tc>
        <w:tc>
          <w:tcPr>
            <w:tcW w:w="3896" w:type="dxa"/>
          </w:tcPr>
          <w:p w14:paraId="11A7EF1B" w14:textId="024FDEC3" w:rsidR="0095502F" w:rsidRDefault="007E0E33" w:rsidP="009E4B55">
            <w:pPr>
              <w:pStyle w:val="Els-body-text"/>
              <w:ind w:firstLine="0"/>
              <w:rPr>
                <w:sz w:val="20"/>
              </w:rPr>
            </w:pPr>
            <w:r>
              <w:rPr>
                <w:noProof/>
                <w:lang w:val="en-IN" w:eastAsia="en-IN"/>
              </w:rPr>
              <w:drawing>
                <wp:anchor distT="0" distB="0" distL="114300" distR="114300" simplePos="0" relativeHeight="251689984" behindDoc="1" locked="0" layoutInCell="1" allowOverlap="1" wp14:anchorId="44B73083" wp14:editId="5ADA6314">
                  <wp:simplePos x="0" y="0"/>
                  <wp:positionH relativeFrom="column">
                    <wp:posOffset>-18415</wp:posOffset>
                  </wp:positionH>
                  <wp:positionV relativeFrom="paragraph">
                    <wp:posOffset>-2540</wp:posOffset>
                  </wp:positionV>
                  <wp:extent cx="2412365" cy="1885950"/>
                  <wp:effectExtent l="0" t="0" r="6985" b="0"/>
                  <wp:wrapTight wrapText="bothSides">
                    <wp:wrapPolygon edited="0">
                      <wp:start x="0" y="0"/>
                      <wp:lineTo x="0" y="21382"/>
                      <wp:lineTo x="21492" y="21382"/>
                      <wp:lineTo x="2149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12365" cy="1885950"/>
                          </a:xfrm>
                          <a:prstGeom prst="rect">
                            <a:avLst/>
                          </a:prstGeom>
                        </pic:spPr>
                      </pic:pic>
                    </a:graphicData>
                  </a:graphic>
                  <wp14:sizeRelH relativeFrom="page">
                    <wp14:pctWidth>0</wp14:pctWidth>
                  </wp14:sizeRelH>
                  <wp14:sizeRelV relativeFrom="page">
                    <wp14:pctHeight>0</wp14:pctHeight>
                  </wp14:sizeRelV>
                </wp:anchor>
              </w:drawing>
            </w:r>
          </w:p>
        </w:tc>
      </w:tr>
      <w:tr w:rsidR="007E0E33" w14:paraId="49B7901E" w14:textId="77777777" w:rsidTr="00173A90">
        <w:tc>
          <w:tcPr>
            <w:tcW w:w="1101" w:type="dxa"/>
          </w:tcPr>
          <w:p w14:paraId="2220A046" w14:textId="77777777" w:rsidR="007E0E33" w:rsidRDefault="007E0E33" w:rsidP="009E4B55">
            <w:pPr>
              <w:pStyle w:val="Els-body-text"/>
              <w:ind w:firstLine="0"/>
              <w:rPr>
                <w:sz w:val="20"/>
              </w:rPr>
            </w:pPr>
          </w:p>
          <w:p w14:paraId="13EAE5B4" w14:textId="3EA7EC35" w:rsidR="007E0E33" w:rsidRDefault="007E0E33" w:rsidP="009E4B55">
            <w:pPr>
              <w:pStyle w:val="Els-body-text"/>
              <w:ind w:firstLine="0"/>
              <w:rPr>
                <w:sz w:val="20"/>
              </w:rPr>
            </w:pPr>
            <w:r>
              <w:rPr>
                <w:sz w:val="20"/>
              </w:rPr>
              <w:t>Proposed Model Output</w:t>
            </w:r>
          </w:p>
        </w:tc>
        <w:tc>
          <w:tcPr>
            <w:tcW w:w="3896" w:type="dxa"/>
          </w:tcPr>
          <w:p w14:paraId="357AF937" w14:textId="2EE37402" w:rsidR="007E0E33" w:rsidRDefault="007E0E33" w:rsidP="009E4B55">
            <w:pPr>
              <w:pStyle w:val="Els-body-text"/>
              <w:ind w:firstLine="0"/>
              <w:rPr>
                <w:noProof/>
                <w:lang w:val="en-IN" w:eastAsia="en-IN"/>
              </w:rPr>
            </w:pPr>
            <w:r>
              <w:rPr>
                <w:noProof/>
                <w:lang w:val="en-IN" w:eastAsia="en-IN"/>
              </w:rPr>
              <w:drawing>
                <wp:anchor distT="0" distB="0" distL="114300" distR="114300" simplePos="0" relativeHeight="251691008" behindDoc="1" locked="0" layoutInCell="1" allowOverlap="1" wp14:anchorId="4DB00BB1" wp14:editId="2FCDB422">
                  <wp:simplePos x="0" y="0"/>
                  <wp:positionH relativeFrom="column">
                    <wp:posOffset>-1905</wp:posOffset>
                  </wp:positionH>
                  <wp:positionV relativeFrom="paragraph">
                    <wp:posOffset>-2540</wp:posOffset>
                  </wp:positionV>
                  <wp:extent cx="2347595" cy="2049780"/>
                  <wp:effectExtent l="0" t="0" r="0" b="7620"/>
                  <wp:wrapTight wrapText="bothSides">
                    <wp:wrapPolygon edited="0">
                      <wp:start x="0" y="0"/>
                      <wp:lineTo x="0" y="21480"/>
                      <wp:lineTo x="21384" y="21480"/>
                      <wp:lineTo x="2138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47595" cy="2049780"/>
                          </a:xfrm>
                          <a:prstGeom prst="rect">
                            <a:avLst/>
                          </a:prstGeom>
                        </pic:spPr>
                      </pic:pic>
                    </a:graphicData>
                  </a:graphic>
                  <wp14:sizeRelH relativeFrom="page">
                    <wp14:pctWidth>0</wp14:pctWidth>
                  </wp14:sizeRelH>
                  <wp14:sizeRelV relativeFrom="page">
                    <wp14:pctHeight>0</wp14:pctHeight>
                  </wp14:sizeRelV>
                </wp:anchor>
              </w:drawing>
            </w:r>
          </w:p>
        </w:tc>
      </w:tr>
      <w:tr w:rsidR="007E0E33" w14:paraId="6E1A6744" w14:textId="77777777" w:rsidTr="00173A90">
        <w:tc>
          <w:tcPr>
            <w:tcW w:w="1101" w:type="dxa"/>
          </w:tcPr>
          <w:p w14:paraId="221B4136" w14:textId="497BC206" w:rsidR="007E0E33" w:rsidRDefault="007E0E33" w:rsidP="009E4B55">
            <w:pPr>
              <w:pStyle w:val="Els-body-text"/>
              <w:ind w:firstLine="0"/>
              <w:rPr>
                <w:sz w:val="20"/>
              </w:rPr>
            </w:pPr>
            <w:r>
              <w:rPr>
                <w:sz w:val="20"/>
              </w:rPr>
              <w:lastRenderedPageBreak/>
              <w:t>Ground Truth</w:t>
            </w:r>
          </w:p>
        </w:tc>
        <w:tc>
          <w:tcPr>
            <w:tcW w:w="3896" w:type="dxa"/>
          </w:tcPr>
          <w:p w14:paraId="0AA16E8A" w14:textId="00E96A2E" w:rsidR="007E0E33" w:rsidRDefault="007E0E33" w:rsidP="009E4B55">
            <w:pPr>
              <w:pStyle w:val="Els-body-text"/>
              <w:ind w:firstLine="0"/>
              <w:rPr>
                <w:noProof/>
                <w:lang w:val="en-IN" w:eastAsia="en-IN"/>
              </w:rPr>
            </w:pPr>
            <w:r>
              <w:rPr>
                <w:noProof/>
                <w:lang w:val="en-IN" w:eastAsia="en-IN"/>
              </w:rPr>
              <w:drawing>
                <wp:anchor distT="0" distB="0" distL="114300" distR="114300" simplePos="0" relativeHeight="251692032" behindDoc="1" locked="0" layoutInCell="1" allowOverlap="1" wp14:anchorId="2EFC0ED1" wp14:editId="63A3FB6E">
                  <wp:simplePos x="0" y="0"/>
                  <wp:positionH relativeFrom="column">
                    <wp:posOffset>-1905</wp:posOffset>
                  </wp:positionH>
                  <wp:positionV relativeFrom="paragraph">
                    <wp:posOffset>0</wp:posOffset>
                  </wp:positionV>
                  <wp:extent cx="2347595" cy="1861185"/>
                  <wp:effectExtent l="0" t="0" r="0" b="5715"/>
                  <wp:wrapTight wrapText="bothSides">
                    <wp:wrapPolygon edited="0">
                      <wp:start x="0" y="0"/>
                      <wp:lineTo x="0" y="21445"/>
                      <wp:lineTo x="21384" y="21445"/>
                      <wp:lineTo x="2138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47595" cy="1861185"/>
                          </a:xfrm>
                          <a:prstGeom prst="rect">
                            <a:avLst/>
                          </a:prstGeom>
                        </pic:spPr>
                      </pic:pic>
                    </a:graphicData>
                  </a:graphic>
                  <wp14:sizeRelH relativeFrom="page">
                    <wp14:pctWidth>0</wp14:pctWidth>
                  </wp14:sizeRelH>
                  <wp14:sizeRelV relativeFrom="page">
                    <wp14:pctHeight>0</wp14:pctHeight>
                  </wp14:sizeRelV>
                </wp:anchor>
              </w:drawing>
            </w:r>
          </w:p>
        </w:tc>
      </w:tr>
      <w:tr w:rsidR="007E0E33" w14:paraId="6AE69013" w14:textId="77777777" w:rsidTr="00173A90">
        <w:tc>
          <w:tcPr>
            <w:tcW w:w="1101" w:type="dxa"/>
          </w:tcPr>
          <w:p w14:paraId="48072BE5" w14:textId="2298F512" w:rsidR="007E0E33" w:rsidRDefault="00883962" w:rsidP="009E4B55">
            <w:pPr>
              <w:pStyle w:val="Els-body-text"/>
              <w:ind w:firstLine="0"/>
              <w:rPr>
                <w:sz w:val="20"/>
              </w:rPr>
            </w:pPr>
            <w:r>
              <w:rPr>
                <w:sz w:val="20"/>
              </w:rPr>
              <w:t>Input - 3</w:t>
            </w:r>
          </w:p>
        </w:tc>
        <w:tc>
          <w:tcPr>
            <w:tcW w:w="3896" w:type="dxa"/>
          </w:tcPr>
          <w:p w14:paraId="562BD711" w14:textId="6A87A108" w:rsidR="007E0E33" w:rsidRDefault="00883962" w:rsidP="009E4B55">
            <w:pPr>
              <w:pStyle w:val="Els-body-text"/>
              <w:ind w:firstLine="0"/>
              <w:rPr>
                <w:noProof/>
                <w:lang w:val="en-IN" w:eastAsia="en-IN"/>
              </w:rPr>
            </w:pPr>
            <w:r>
              <w:rPr>
                <w:noProof/>
                <w:lang w:val="en-IN" w:eastAsia="en-IN"/>
              </w:rPr>
              <w:drawing>
                <wp:anchor distT="0" distB="0" distL="114300" distR="114300" simplePos="0" relativeHeight="251693056" behindDoc="1" locked="0" layoutInCell="1" allowOverlap="1" wp14:anchorId="15319FD8" wp14:editId="35F33781">
                  <wp:simplePos x="0" y="0"/>
                  <wp:positionH relativeFrom="column">
                    <wp:posOffset>-1905</wp:posOffset>
                  </wp:positionH>
                  <wp:positionV relativeFrom="paragraph">
                    <wp:posOffset>0</wp:posOffset>
                  </wp:positionV>
                  <wp:extent cx="2347595" cy="1531620"/>
                  <wp:effectExtent l="0" t="0" r="0" b="0"/>
                  <wp:wrapTight wrapText="bothSides">
                    <wp:wrapPolygon edited="0">
                      <wp:start x="0" y="0"/>
                      <wp:lineTo x="0" y="21224"/>
                      <wp:lineTo x="21384" y="21224"/>
                      <wp:lineTo x="2138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347595" cy="1531620"/>
                          </a:xfrm>
                          <a:prstGeom prst="rect">
                            <a:avLst/>
                          </a:prstGeom>
                        </pic:spPr>
                      </pic:pic>
                    </a:graphicData>
                  </a:graphic>
                  <wp14:sizeRelH relativeFrom="page">
                    <wp14:pctWidth>0</wp14:pctWidth>
                  </wp14:sizeRelH>
                  <wp14:sizeRelV relativeFrom="page">
                    <wp14:pctHeight>0</wp14:pctHeight>
                  </wp14:sizeRelV>
                </wp:anchor>
              </w:drawing>
            </w:r>
          </w:p>
        </w:tc>
      </w:tr>
      <w:tr w:rsidR="00883962" w14:paraId="55F676E1" w14:textId="77777777" w:rsidTr="00173A90">
        <w:tc>
          <w:tcPr>
            <w:tcW w:w="1101" w:type="dxa"/>
          </w:tcPr>
          <w:p w14:paraId="533DDD30" w14:textId="4D5D0FDE" w:rsidR="00883962" w:rsidRDefault="00883962" w:rsidP="009E4B55">
            <w:pPr>
              <w:pStyle w:val="Els-body-text"/>
              <w:ind w:firstLine="0"/>
              <w:rPr>
                <w:sz w:val="20"/>
              </w:rPr>
            </w:pPr>
            <w:r>
              <w:rPr>
                <w:sz w:val="20"/>
              </w:rPr>
              <w:t>Proposed Method Output</w:t>
            </w:r>
          </w:p>
        </w:tc>
        <w:tc>
          <w:tcPr>
            <w:tcW w:w="3896" w:type="dxa"/>
          </w:tcPr>
          <w:p w14:paraId="075B55C7" w14:textId="19691743" w:rsidR="00883962" w:rsidRDefault="00883962" w:rsidP="009E4B55">
            <w:pPr>
              <w:pStyle w:val="Els-body-text"/>
              <w:ind w:firstLine="0"/>
              <w:rPr>
                <w:noProof/>
                <w:lang w:val="en-IN" w:eastAsia="en-IN"/>
              </w:rPr>
            </w:pPr>
            <w:r>
              <w:rPr>
                <w:noProof/>
                <w:lang w:val="en-IN" w:eastAsia="en-IN"/>
              </w:rPr>
              <w:drawing>
                <wp:anchor distT="0" distB="0" distL="114300" distR="114300" simplePos="0" relativeHeight="251694080" behindDoc="1" locked="0" layoutInCell="1" allowOverlap="1" wp14:anchorId="29CFB0C0" wp14:editId="100E81DA">
                  <wp:simplePos x="0" y="0"/>
                  <wp:positionH relativeFrom="column">
                    <wp:posOffset>635</wp:posOffset>
                  </wp:positionH>
                  <wp:positionV relativeFrom="paragraph">
                    <wp:posOffset>635</wp:posOffset>
                  </wp:positionV>
                  <wp:extent cx="2355850" cy="1397635"/>
                  <wp:effectExtent l="0" t="0" r="6350" b="0"/>
                  <wp:wrapTight wrapText="bothSides">
                    <wp:wrapPolygon edited="0">
                      <wp:start x="0" y="0"/>
                      <wp:lineTo x="0" y="21198"/>
                      <wp:lineTo x="21484" y="21198"/>
                      <wp:lineTo x="2148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355850" cy="1397635"/>
                          </a:xfrm>
                          <a:prstGeom prst="rect">
                            <a:avLst/>
                          </a:prstGeom>
                        </pic:spPr>
                      </pic:pic>
                    </a:graphicData>
                  </a:graphic>
                  <wp14:sizeRelH relativeFrom="page">
                    <wp14:pctWidth>0</wp14:pctWidth>
                  </wp14:sizeRelH>
                  <wp14:sizeRelV relativeFrom="page">
                    <wp14:pctHeight>0</wp14:pctHeight>
                  </wp14:sizeRelV>
                </wp:anchor>
              </w:drawing>
            </w:r>
          </w:p>
        </w:tc>
      </w:tr>
      <w:tr w:rsidR="00883962" w14:paraId="3D384752" w14:textId="77777777" w:rsidTr="00173A90">
        <w:tc>
          <w:tcPr>
            <w:tcW w:w="1101" w:type="dxa"/>
          </w:tcPr>
          <w:p w14:paraId="44B41AB6" w14:textId="578D036F" w:rsidR="00883962" w:rsidRDefault="00883962" w:rsidP="009E4B55">
            <w:pPr>
              <w:pStyle w:val="Els-body-text"/>
              <w:ind w:firstLine="0"/>
              <w:rPr>
                <w:sz w:val="20"/>
              </w:rPr>
            </w:pPr>
            <w:r>
              <w:rPr>
                <w:sz w:val="20"/>
              </w:rPr>
              <w:t>Ground Truth</w:t>
            </w:r>
          </w:p>
        </w:tc>
        <w:tc>
          <w:tcPr>
            <w:tcW w:w="3896" w:type="dxa"/>
          </w:tcPr>
          <w:p w14:paraId="4C719A46" w14:textId="02F27714" w:rsidR="00883962" w:rsidRDefault="00883962" w:rsidP="009E4B55">
            <w:pPr>
              <w:pStyle w:val="Els-body-text"/>
              <w:ind w:firstLine="0"/>
              <w:rPr>
                <w:noProof/>
                <w:lang w:val="en-IN" w:eastAsia="en-IN"/>
              </w:rPr>
            </w:pPr>
            <w:r>
              <w:rPr>
                <w:noProof/>
                <w:lang w:val="en-IN" w:eastAsia="en-IN"/>
              </w:rPr>
              <w:drawing>
                <wp:anchor distT="0" distB="0" distL="114300" distR="114300" simplePos="0" relativeHeight="251695104" behindDoc="1" locked="0" layoutInCell="1" allowOverlap="1" wp14:anchorId="5A859A96" wp14:editId="6288895A">
                  <wp:simplePos x="0" y="0"/>
                  <wp:positionH relativeFrom="column">
                    <wp:posOffset>635</wp:posOffset>
                  </wp:positionH>
                  <wp:positionV relativeFrom="paragraph">
                    <wp:posOffset>2540</wp:posOffset>
                  </wp:positionV>
                  <wp:extent cx="2355850" cy="1363345"/>
                  <wp:effectExtent l="0" t="0" r="6350" b="8255"/>
                  <wp:wrapTight wrapText="bothSides">
                    <wp:wrapPolygon edited="0">
                      <wp:start x="0" y="0"/>
                      <wp:lineTo x="0" y="21429"/>
                      <wp:lineTo x="21484" y="21429"/>
                      <wp:lineTo x="2148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5850" cy="1363345"/>
                          </a:xfrm>
                          <a:prstGeom prst="rect">
                            <a:avLst/>
                          </a:prstGeom>
                        </pic:spPr>
                      </pic:pic>
                    </a:graphicData>
                  </a:graphic>
                  <wp14:sizeRelH relativeFrom="page">
                    <wp14:pctWidth>0</wp14:pctWidth>
                  </wp14:sizeRelH>
                  <wp14:sizeRelV relativeFrom="page">
                    <wp14:pctHeight>0</wp14:pctHeight>
                  </wp14:sizeRelV>
                </wp:anchor>
              </w:drawing>
            </w:r>
          </w:p>
        </w:tc>
      </w:tr>
      <w:tr w:rsidR="00883962" w14:paraId="04E3749F" w14:textId="77777777" w:rsidTr="00173A90">
        <w:tc>
          <w:tcPr>
            <w:tcW w:w="1101" w:type="dxa"/>
          </w:tcPr>
          <w:p w14:paraId="05892B16" w14:textId="24A50B21" w:rsidR="00883962" w:rsidRDefault="00883962" w:rsidP="009E4B55">
            <w:pPr>
              <w:pStyle w:val="Els-body-text"/>
              <w:ind w:firstLine="0"/>
              <w:rPr>
                <w:sz w:val="20"/>
              </w:rPr>
            </w:pPr>
            <w:r>
              <w:rPr>
                <w:sz w:val="20"/>
              </w:rPr>
              <w:lastRenderedPageBreak/>
              <w:t>Input - 4</w:t>
            </w:r>
          </w:p>
        </w:tc>
        <w:tc>
          <w:tcPr>
            <w:tcW w:w="3896" w:type="dxa"/>
          </w:tcPr>
          <w:p w14:paraId="7A46B039" w14:textId="594DFC61" w:rsidR="00883962" w:rsidRDefault="00883962" w:rsidP="009E4B55">
            <w:pPr>
              <w:pStyle w:val="Els-body-text"/>
              <w:ind w:firstLine="0"/>
              <w:rPr>
                <w:noProof/>
                <w:lang w:val="en-IN" w:eastAsia="en-IN"/>
              </w:rPr>
            </w:pPr>
            <w:r>
              <w:rPr>
                <w:noProof/>
                <w:lang w:val="en-IN" w:eastAsia="en-IN"/>
              </w:rPr>
              <w:drawing>
                <wp:anchor distT="0" distB="0" distL="114300" distR="114300" simplePos="0" relativeHeight="251696128" behindDoc="1" locked="0" layoutInCell="1" allowOverlap="1" wp14:anchorId="5E50EAD3" wp14:editId="1102863E">
                  <wp:simplePos x="0" y="0"/>
                  <wp:positionH relativeFrom="column">
                    <wp:posOffset>-65405</wp:posOffset>
                  </wp:positionH>
                  <wp:positionV relativeFrom="paragraph">
                    <wp:posOffset>-3810</wp:posOffset>
                  </wp:positionV>
                  <wp:extent cx="2421890" cy="1548130"/>
                  <wp:effectExtent l="0" t="0" r="0" b="0"/>
                  <wp:wrapTight wrapText="bothSides">
                    <wp:wrapPolygon edited="0">
                      <wp:start x="0" y="0"/>
                      <wp:lineTo x="0" y="21263"/>
                      <wp:lineTo x="21407" y="21263"/>
                      <wp:lineTo x="214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21890" cy="1548130"/>
                          </a:xfrm>
                          <a:prstGeom prst="rect">
                            <a:avLst/>
                          </a:prstGeom>
                        </pic:spPr>
                      </pic:pic>
                    </a:graphicData>
                  </a:graphic>
                  <wp14:sizeRelH relativeFrom="page">
                    <wp14:pctWidth>0</wp14:pctWidth>
                  </wp14:sizeRelH>
                  <wp14:sizeRelV relativeFrom="page">
                    <wp14:pctHeight>0</wp14:pctHeight>
                  </wp14:sizeRelV>
                </wp:anchor>
              </w:drawing>
            </w:r>
          </w:p>
        </w:tc>
      </w:tr>
      <w:tr w:rsidR="00883962" w14:paraId="5EAA8770" w14:textId="77777777" w:rsidTr="00173A90">
        <w:tc>
          <w:tcPr>
            <w:tcW w:w="1101" w:type="dxa"/>
          </w:tcPr>
          <w:p w14:paraId="6E7911D2" w14:textId="14CD01A9" w:rsidR="00883962" w:rsidRDefault="00883962" w:rsidP="009E4B55">
            <w:pPr>
              <w:pStyle w:val="Els-body-text"/>
              <w:ind w:firstLine="0"/>
              <w:rPr>
                <w:sz w:val="20"/>
              </w:rPr>
            </w:pPr>
            <w:r>
              <w:rPr>
                <w:sz w:val="20"/>
              </w:rPr>
              <w:t>Proposed Method Output</w:t>
            </w:r>
          </w:p>
        </w:tc>
        <w:tc>
          <w:tcPr>
            <w:tcW w:w="3896" w:type="dxa"/>
          </w:tcPr>
          <w:p w14:paraId="35AD9143" w14:textId="283B5615" w:rsidR="00883962" w:rsidRDefault="00883962" w:rsidP="009E4B55">
            <w:pPr>
              <w:pStyle w:val="Els-body-text"/>
              <w:ind w:firstLine="0"/>
              <w:rPr>
                <w:noProof/>
                <w:lang w:val="en-IN" w:eastAsia="en-IN"/>
              </w:rPr>
            </w:pPr>
            <w:r>
              <w:rPr>
                <w:noProof/>
                <w:lang w:val="en-IN" w:eastAsia="en-IN"/>
              </w:rPr>
              <w:drawing>
                <wp:anchor distT="0" distB="0" distL="114300" distR="114300" simplePos="0" relativeHeight="251697152" behindDoc="1" locked="0" layoutInCell="1" allowOverlap="1" wp14:anchorId="5160C4B7" wp14:editId="6D805307">
                  <wp:simplePos x="0" y="0"/>
                  <wp:positionH relativeFrom="column">
                    <wp:posOffset>-65405</wp:posOffset>
                  </wp:positionH>
                  <wp:positionV relativeFrom="paragraph">
                    <wp:posOffset>0</wp:posOffset>
                  </wp:positionV>
                  <wp:extent cx="2421890" cy="1441450"/>
                  <wp:effectExtent l="0" t="0" r="0" b="6350"/>
                  <wp:wrapTight wrapText="bothSides">
                    <wp:wrapPolygon edited="0">
                      <wp:start x="0" y="0"/>
                      <wp:lineTo x="0" y="21410"/>
                      <wp:lineTo x="21407" y="21410"/>
                      <wp:lineTo x="2140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421890" cy="1441450"/>
                          </a:xfrm>
                          <a:prstGeom prst="rect">
                            <a:avLst/>
                          </a:prstGeom>
                        </pic:spPr>
                      </pic:pic>
                    </a:graphicData>
                  </a:graphic>
                  <wp14:sizeRelH relativeFrom="page">
                    <wp14:pctWidth>0</wp14:pctWidth>
                  </wp14:sizeRelH>
                  <wp14:sizeRelV relativeFrom="page">
                    <wp14:pctHeight>0</wp14:pctHeight>
                  </wp14:sizeRelV>
                </wp:anchor>
              </w:drawing>
            </w:r>
          </w:p>
        </w:tc>
      </w:tr>
      <w:tr w:rsidR="00883962" w14:paraId="4B4D8DC1" w14:textId="77777777" w:rsidTr="00173A90">
        <w:tc>
          <w:tcPr>
            <w:tcW w:w="1101" w:type="dxa"/>
          </w:tcPr>
          <w:p w14:paraId="5576B255" w14:textId="4B4EF566" w:rsidR="00883962" w:rsidRDefault="00883962" w:rsidP="009E4B55">
            <w:pPr>
              <w:pStyle w:val="Els-body-text"/>
              <w:ind w:firstLine="0"/>
              <w:rPr>
                <w:sz w:val="20"/>
              </w:rPr>
            </w:pPr>
            <w:r>
              <w:rPr>
                <w:sz w:val="20"/>
              </w:rPr>
              <w:t>Ground Truth</w:t>
            </w:r>
          </w:p>
        </w:tc>
        <w:tc>
          <w:tcPr>
            <w:tcW w:w="3896" w:type="dxa"/>
          </w:tcPr>
          <w:p w14:paraId="45A44DE8" w14:textId="6EFE36F7" w:rsidR="00883962" w:rsidRDefault="00883962" w:rsidP="009E4B55">
            <w:pPr>
              <w:pStyle w:val="Els-body-text"/>
              <w:ind w:firstLine="0"/>
              <w:rPr>
                <w:noProof/>
                <w:lang w:val="en-IN" w:eastAsia="en-IN"/>
              </w:rPr>
            </w:pPr>
            <w:r>
              <w:rPr>
                <w:noProof/>
                <w:lang w:val="en-IN" w:eastAsia="en-IN"/>
              </w:rPr>
              <w:drawing>
                <wp:anchor distT="0" distB="0" distL="114300" distR="114300" simplePos="0" relativeHeight="251699200" behindDoc="1" locked="0" layoutInCell="1" allowOverlap="1" wp14:anchorId="298F9280" wp14:editId="025DA60F">
                  <wp:simplePos x="0" y="0"/>
                  <wp:positionH relativeFrom="column">
                    <wp:posOffset>-15875</wp:posOffset>
                  </wp:positionH>
                  <wp:positionV relativeFrom="paragraph">
                    <wp:posOffset>1905</wp:posOffset>
                  </wp:positionV>
                  <wp:extent cx="2372360" cy="1334135"/>
                  <wp:effectExtent l="0" t="0" r="8890" b="0"/>
                  <wp:wrapTight wrapText="bothSides">
                    <wp:wrapPolygon edited="0">
                      <wp:start x="0" y="0"/>
                      <wp:lineTo x="0" y="21281"/>
                      <wp:lineTo x="21507" y="21281"/>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72360" cy="1334135"/>
                          </a:xfrm>
                          <a:prstGeom prst="rect">
                            <a:avLst/>
                          </a:prstGeom>
                        </pic:spPr>
                      </pic:pic>
                    </a:graphicData>
                  </a:graphic>
                  <wp14:sizeRelH relativeFrom="page">
                    <wp14:pctWidth>0</wp14:pctWidth>
                  </wp14:sizeRelH>
                  <wp14:sizeRelV relativeFrom="page">
                    <wp14:pctHeight>0</wp14:pctHeight>
                  </wp14:sizeRelV>
                </wp:anchor>
              </w:drawing>
            </w:r>
          </w:p>
        </w:tc>
      </w:tr>
    </w:tbl>
    <w:p w14:paraId="093EBC00" w14:textId="77777777" w:rsidR="0095502F" w:rsidRPr="009E4B55" w:rsidRDefault="0095502F" w:rsidP="009E4B55">
      <w:pPr>
        <w:pStyle w:val="Els-body-text"/>
        <w:rPr>
          <w:sz w:val="20"/>
        </w:rPr>
      </w:pPr>
    </w:p>
    <w:p w14:paraId="7BBEF7B0" w14:textId="740A8629" w:rsidR="0018493E" w:rsidRDefault="00A0728E" w:rsidP="00BE46A2">
      <w:pPr>
        <w:spacing w:before="120" w:after="120" w:line="252" w:lineRule="auto"/>
        <w:jc w:val="both"/>
        <w:rPr>
          <w:bCs/>
          <w:sz w:val="20"/>
        </w:rPr>
      </w:pPr>
      <w:r>
        <w:rPr>
          <w:bCs/>
          <w:sz w:val="20"/>
        </w:rPr>
        <w:t xml:space="preserve">From the above tables table 1, 2 and 3, we can conclude that the proposed method is quite suitable for the natural image and legacy black and white images, but it is not suitable for the man-made objects. </w:t>
      </w:r>
    </w:p>
    <w:p w14:paraId="6F29A58E" w14:textId="2C2821AA" w:rsidR="00545FB0" w:rsidRDefault="00545FB0" w:rsidP="00BE46A2">
      <w:pPr>
        <w:spacing w:before="120" w:after="120" w:line="252" w:lineRule="auto"/>
        <w:jc w:val="both"/>
        <w:rPr>
          <w:bCs/>
          <w:sz w:val="20"/>
        </w:rPr>
      </w:pPr>
      <w:r>
        <w:rPr>
          <w:bCs/>
          <w:sz w:val="20"/>
        </w:rPr>
        <w:tab/>
        <w:t xml:space="preserve">To validate the proposed method we have compare the proposed method with the state of the art methods that used wide variety of the images. The comparison result shown in Table 5. </w:t>
      </w:r>
      <w:r w:rsidR="00582B9F">
        <w:rPr>
          <w:bCs/>
          <w:sz w:val="20"/>
        </w:rPr>
        <w:t xml:space="preserve"> From the table 5, we can conclude that the proposed method gives better result than others. </w:t>
      </w:r>
    </w:p>
    <w:p w14:paraId="76D68AEC" w14:textId="29E3BE44" w:rsidR="00AE4FC1" w:rsidRDefault="00AE4FC1" w:rsidP="00AE4FC1">
      <w:pPr>
        <w:pStyle w:val="Caption"/>
        <w:rPr>
          <w:bCs/>
          <w:sz w:val="20"/>
        </w:rPr>
      </w:pPr>
      <w:proofErr w:type="gramStart"/>
      <w:r>
        <w:t xml:space="preserve">Table </w:t>
      </w:r>
      <w:r>
        <w:fldChar w:fldCharType="begin"/>
      </w:r>
      <w:r>
        <w:instrText xml:space="preserve"> SEQ Table \* ARABIC </w:instrText>
      </w:r>
      <w:r>
        <w:fldChar w:fldCharType="separate"/>
      </w:r>
      <w:r>
        <w:rPr>
          <w:noProof/>
        </w:rPr>
        <w:t>5</w:t>
      </w:r>
      <w:r>
        <w:fldChar w:fldCharType="end"/>
      </w:r>
      <w:r>
        <w:t>: Comparative result of the proposed method with state of the art methods.</w:t>
      </w:r>
      <w:proofErr w:type="gramEnd"/>
    </w:p>
    <w:tbl>
      <w:tblPr>
        <w:tblStyle w:val="TableGrid"/>
        <w:tblW w:w="4786" w:type="dxa"/>
        <w:tblLook w:val="04A0" w:firstRow="1" w:lastRow="0" w:firstColumn="1" w:lastColumn="0" w:noHBand="0" w:noVBand="1"/>
      </w:tblPr>
      <w:tblGrid>
        <w:gridCol w:w="1515"/>
        <w:gridCol w:w="1854"/>
        <w:gridCol w:w="1417"/>
      </w:tblGrid>
      <w:tr w:rsidR="00AC676C" w14:paraId="220A5663" w14:textId="599898A5" w:rsidTr="00AC676C">
        <w:tc>
          <w:tcPr>
            <w:tcW w:w="1515" w:type="dxa"/>
          </w:tcPr>
          <w:p w14:paraId="192B9D5E" w14:textId="7F751506" w:rsidR="00AC676C" w:rsidRDefault="00AC676C" w:rsidP="00BE46A2">
            <w:pPr>
              <w:spacing w:before="120" w:after="120" w:line="252" w:lineRule="auto"/>
              <w:jc w:val="both"/>
              <w:rPr>
                <w:bCs/>
                <w:sz w:val="20"/>
              </w:rPr>
            </w:pPr>
            <w:r>
              <w:rPr>
                <w:bCs/>
                <w:sz w:val="20"/>
              </w:rPr>
              <w:t>Reference</w:t>
            </w:r>
          </w:p>
        </w:tc>
        <w:tc>
          <w:tcPr>
            <w:tcW w:w="1854" w:type="dxa"/>
          </w:tcPr>
          <w:p w14:paraId="3940EF53" w14:textId="2FDB43BB" w:rsidR="00AC676C" w:rsidRDefault="00AC676C" w:rsidP="00BE46A2">
            <w:pPr>
              <w:spacing w:before="120" w:after="120" w:line="252" w:lineRule="auto"/>
              <w:jc w:val="both"/>
              <w:rPr>
                <w:bCs/>
                <w:sz w:val="20"/>
              </w:rPr>
            </w:pPr>
            <w:r>
              <w:rPr>
                <w:bCs/>
                <w:sz w:val="20"/>
              </w:rPr>
              <w:t>Method used</w:t>
            </w:r>
          </w:p>
        </w:tc>
        <w:tc>
          <w:tcPr>
            <w:tcW w:w="1417" w:type="dxa"/>
          </w:tcPr>
          <w:p w14:paraId="4E24E4F5" w14:textId="0A79B0D6" w:rsidR="00AC676C" w:rsidRDefault="00AC676C" w:rsidP="00BE46A2">
            <w:pPr>
              <w:spacing w:before="120" w:after="120" w:line="252" w:lineRule="auto"/>
              <w:jc w:val="both"/>
              <w:rPr>
                <w:bCs/>
                <w:sz w:val="20"/>
              </w:rPr>
            </w:pPr>
            <w:r>
              <w:rPr>
                <w:bCs/>
                <w:sz w:val="20"/>
              </w:rPr>
              <w:t>Overall Accuracy</w:t>
            </w:r>
          </w:p>
        </w:tc>
      </w:tr>
      <w:tr w:rsidR="00AC676C" w14:paraId="34A24DF0" w14:textId="77777777" w:rsidTr="00AC676C">
        <w:tc>
          <w:tcPr>
            <w:tcW w:w="1515" w:type="dxa"/>
          </w:tcPr>
          <w:p w14:paraId="71FB8C2E" w14:textId="74F42494" w:rsidR="00AC676C" w:rsidRDefault="00F37744" w:rsidP="00BE46A2">
            <w:pPr>
              <w:spacing w:before="120" w:after="120" w:line="252" w:lineRule="auto"/>
              <w:jc w:val="both"/>
              <w:rPr>
                <w:bCs/>
                <w:sz w:val="20"/>
              </w:rPr>
            </w:pPr>
            <w:r w:rsidRPr="00F37744">
              <w:rPr>
                <w:bCs/>
                <w:sz w:val="20"/>
              </w:rPr>
              <w:t xml:space="preserve">Zhou et al. </w:t>
            </w:r>
            <w:r w:rsidR="00C73DAF">
              <w:rPr>
                <w:bCs/>
                <w:sz w:val="20"/>
              </w:rPr>
              <w:t>(</w:t>
            </w:r>
            <w:r w:rsidRPr="00F37744">
              <w:rPr>
                <w:bCs/>
                <w:sz w:val="20"/>
              </w:rPr>
              <w:t>2014</w:t>
            </w:r>
            <w:r w:rsidR="00C73DAF">
              <w:rPr>
                <w:bCs/>
                <w:sz w:val="20"/>
              </w:rPr>
              <w:t>)</w:t>
            </w:r>
            <w:r>
              <w:rPr>
                <w:bCs/>
                <w:sz w:val="20"/>
              </w:rPr>
              <w:t xml:space="preserve"> [25]</w:t>
            </w:r>
          </w:p>
        </w:tc>
        <w:tc>
          <w:tcPr>
            <w:tcW w:w="1854" w:type="dxa"/>
          </w:tcPr>
          <w:p w14:paraId="5A3DC0BA" w14:textId="0EA85913" w:rsidR="00AC676C" w:rsidRDefault="00F37744" w:rsidP="00BE46A2">
            <w:pPr>
              <w:spacing w:before="120" w:after="120" w:line="252" w:lineRule="auto"/>
              <w:jc w:val="both"/>
              <w:rPr>
                <w:bCs/>
                <w:sz w:val="20"/>
              </w:rPr>
            </w:pPr>
            <w:r w:rsidRPr="00F37744">
              <w:rPr>
                <w:bCs/>
                <w:sz w:val="20"/>
              </w:rPr>
              <w:t xml:space="preserve">ImageNet CNN </w:t>
            </w:r>
            <w:proofErr w:type="spellStart"/>
            <w:r w:rsidRPr="00F37744">
              <w:rPr>
                <w:bCs/>
                <w:sz w:val="20"/>
              </w:rPr>
              <w:t>feature+SVM</w:t>
            </w:r>
            <w:proofErr w:type="spellEnd"/>
          </w:p>
        </w:tc>
        <w:tc>
          <w:tcPr>
            <w:tcW w:w="1417" w:type="dxa"/>
          </w:tcPr>
          <w:p w14:paraId="0E1772F8" w14:textId="70720329" w:rsidR="00AC676C" w:rsidRDefault="00F37744" w:rsidP="00BE46A2">
            <w:pPr>
              <w:spacing w:before="120" w:after="120" w:line="252" w:lineRule="auto"/>
              <w:jc w:val="both"/>
              <w:rPr>
                <w:bCs/>
                <w:sz w:val="20"/>
              </w:rPr>
            </w:pPr>
            <w:r>
              <w:rPr>
                <w:bCs/>
                <w:sz w:val="20"/>
              </w:rPr>
              <w:t>68.5%</w:t>
            </w:r>
          </w:p>
        </w:tc>
      </w:tr>
      <w:tr w:rsidR="00F37744" w14:paraId="49F14514" w14:textId="77777777" w:rsidTr="00AC676C">
        <w:tc>
          <w:tcPr>
            <w:tcW w:w="1515" w:type="dxa"/>
          </w:tcPr>
          <w:p w14:paraId="2B58D50A" w14:textId="1D8E79C7" w:rsidR="00F37744" w:rsidRPr="00F37744" w:rsidRDefault="00C73DAF" w:rsidP="00BE46A2">
            <w:pPr>
              <w:spacing w:before="120" w:after="120" w:line="252" w:lineRule="auto"/>
              <w:jc w:val="both"/>
              <w:rPr>
                <w:bCs/>
                <w:sz w:val="20"/>
              </w:rPr>
            </w:pPr>
            <w:r>
              <w:rPr>
                <w:bCs/>
                <w:sz w:val="20"/>
              </w:rPr>
              <w:lastRenderedPageBreak/>
              <w:t>Wang et al. (2015) [26]</w:t>
            </w:r>
          </w:p>
        </w:tc>
        <w:tc>
          <w:tcPr>
            <w:tcW w:w="1854" w:type="dxa"/>
          </w:tcPr>
          <w:p w14:paraId="09F1B4DB" w14:textId="0729BB16" w:rsidR="00F37744" w:rsidRPr="00F37744" w:rsidRDefault="00234DBA" w:rsidP="00BE46A2">
            <w:pPr>
              <w:spacing w:before="120" w:after="120" w:line="252" w:lineRule="auto"/>
              <w:jc w:val="both"/>
              <w:rPr>
                <w:bCs/>
                <w:sz w:val="20"/>
              </w:rPr>
            </w:pPr>
            <w:r w:rsidRPr="00234DBA">
              <w:rPr>
                <w:bCs/>
                <w:sz w:val="20"/>
              </w:rPr>
              <w:t>Places205-VGGNet-11</w:t>
            </w:r>
          </w:p>
        </w:tc>
        <w:tc>
          <w:tcPr>
            <w:tcW w:w="1417" w:type="dxa"/>
          </w:tcPr>
          <w:p w14:paraId="18B3EF55" w14:textId="7ACFE90D" w:rsidR="00F37744" w:rsidRDefault="00234DBA" w:rsidP="00BE46A2">
            <w:pPr>
              <w:spacing w:before="120" w:after="120" w:line="252" w:lineRule="auto"/>
              <w:jc w:val="both"/>
              <w:rPr>
                <w:bCs/>
                <w:sz w:val="20"/>
              </w:rPr>
            </w:pPr>
            <w:r>
              <w:rPr>
                <w:bCs/>
                <w:sz w:val="20"/>
              </w:rPr>
              <w:t>82.3%</w:t>
            </w:r>
          </w:p>
        </w:tc>
      </w:tr>
      <w:tr w:rsidR="00234DBA" w14:paraId="4790C8B2" w14:textId="77777777" w:rsidTr="00AC676C">
        <w:tc>
          <w:tcPr>
            <w:tcW w:w="1515" w:type="dxa"/>
          </w:tcPr>
          <w:p w14:paraId="4A66D7C7" w14:textId="001BE41E" w:rsidR="00234DBA" w:rsidRDefault="000E1DFD" w:rsidP="00BE46A2">
            <w:pPr>
              <w:spacing w:before="120" w:after="120" w:line="252" w:lineRule="auto"/>
              <w:jc w:val="both"/>
              <w:rPr>
                <w:bCs/>
                <w:sz w:val="20"/>
              </w:rPr>
            </w:pPr>
            <w:proofErr w:type="spellStart"/>
            <w:r w:rsidRPr="000E1DFD">
              <w:rPr>
                <w:bCs/>
                <w:sz w:val="20"/>
              </w:rPr>
              <w:t>Iizuka</w:t>
            </w:r>
            <w:proofErr w:type="spellEnd"/>
            <w:r>
              <w:rPr>
                <w:bCs/>
                <w:sz w:val="20"/>
              </w:rPr>
              <w:t xml:space="preserve"> et al. (2016)</w:t>
            </w:r>
            <w:r w:rsidR="007D089E">
              <w:rPr>
                <w:bCs/>
                <w:sz w:val="20"/>
              </w:rPr>
              <w:t xml:space="preserve"> [27]</w:t>
            </w:r>
          </w:p>
        </w:tc>
        <w:tc>
          <w:tcPr>
            <w:tcW w:w="1854" w:type="dxa"/>
          </w:tcPr>
          <w:p w14:paraId="6670CC86" w14:textId="66578772" w:rsidR="00234DBA" w:rsidRPr="00234DBA" w:rsidRDefault="000E1DFD" w:rsidP="00BE46A2">
            <w:pPr>
              <w:spacing w:before="120" w:after="120" w:line="252" w:lineRule="auto"/>
              <w:jc w:val="both"/>
              <w:rPr>
                <w:bCs/>
                <w:sz w:val="20"/>
              </w:rPr>
            </w:pPr>
            <w:r>
              <w:rPr>
                <w:bCs/>
                <w:sz w:val="20"/>
              </w:rPr>
              <w:t>CNN</w:t>
            </w:r>
          </w:p>
        </w:tc>
        <w:tc>
          <w:tcPr>
            <w:tcW w:w="1417" w:type="dxa"/>
          </w:tcPr>
          <w:p w14:paraId="10632BB7" w14:textId="4DC7ABF0" w:rsidR="00234DBA" w:rsidRDefault="007D089E" w:rsidP="00BE46A2">
            <w:pPr>
              <w:spacing w:before="120" w:after="120" w:line="252" w:lineRule="auto"/>
              <w:jc w:val="both"/>
              <w:rPr>
                <w:bCs/>
                <w:sz w:val="20"/>
              </w:rPr>
            </w:pPr>
            <w:r>
              <w:rPr>
                <w:bCs/>
                <w:sz w:val="20"/>
              </w:rPr>
              <w:t>80.6%</w:t>
            </w:r>
          </w:p>
        </w:tc>
      </w:tr>
      <w:tr w:rsidR="00EA2101" w14:paraId="7BF4ABA2" w14:textId="77777777" w:rsidTr="00AC676C">
        <w:tc>
          <w:tcPr>
            <w:tcW w:w="1515" w:type="dxa"/>
          </w:tcPr>
          <w:p w14:paraId="08963829" w14:textId="4767D929" w:rsidR="00EA2101" w:rsidRPr="000E1DFD" w:rsidRDefault="00BA2ECE" w:rsidP="00BE46A2">
            <w:pPr>
              <w:spacing w:before="120" w:after="120" w:line="252" w:lineRule="auto"/>
              <w:jc w:val="both"/>
              <w:rPr>
                <w:bCs/>
                <w:sz w:val="20"/>
              </w:rPr>
            </w:pPr>
            <w:r>
              <w:rPr>
                <w:bCs/>
                <w:sz w:val="20"/>
              </w:rPr>
              <w:t>Zhao et al. (2020) [28]</w:t>
            </w:r>
          </w:p>
        </w:tc>
        <w:tc>
          <w:tcPr>
            <w:tcW w:w="1854" w:type="dxa"/>
          </w:tcPr>
          <w:p w14:paraId="05F52E34" w14:textId="798108CF" w:rsidR="00EA2101" w:rsidRDefault="00BA2ECE" w:rsidP="00BE46A2">
            <w:pPr>
              <w:spacing w:before="120" w:after="120" w:line="252" w:lineRule="auto"/>
              <w:jc w:val="both"/>
              <w:rPr>
                <w:bCs/>
                <w:sz w:val="20"/>
              </w:rPr>
            </w:pPr>
            <w:r w:rsidRPr="00BA2ECE">
              <w:rPr>
                <w:bCs/>
                <w:sz w:val="20"/>
              </w:rPr>
              <w:t>Deeplab-ResNet10</w:t>
            </w:r>
            <w:r>
              <w:rPr>
                <w:bCs/>
                <w:sz w:val="20"/>
              </w:rPr>
              <w:t>1</w:t>
            </w:r>
          </w:p>
        </w:tc>
        <w:tc>
          <w:tcPr>
            <w:tcW w:w="1417" w:type="dxa"/>
          </w:tcPr>
          <w:p w14:paraId="29FA21F0" w14:textId="210FF38D" w:rsidR="00EA2101" w:rsidRDefault="00BA2ECE" w:rsidP="00BE46A2">
            <w:pPr>
              <w:spacing w:before="120" w:after="120" w:line="252" w:lineRule="auto"/>
              <w:jc w:val="both"/>
              <w:rPr>
                <w:bCs/>
                <w:sz w:val="20"/>
              </w:rPr>
            </w:pPr>
            <w:r>
              <w:rPr>
                <w:bCs/>
                <w:sz w:val="20"/>
              </w:rPr>
              <w:t>66.9%</w:t>
            </w:r>
          </w:p>
        </w:tc>
      </w:tr>
      <w:tr w:rsidR="007D089E" w14:paraId="77B2270D" w14:textId="77777777" w:rsidTr="00AC676C">
        <w:tc>
          <w:tcPr>
            <w:tcW w:w="1515" w:type="dxa"/>
          </w:tcPr>
          <w:p w14:paraId="055838EA" w14:textId="64F4CBF7" w:rsidR="007D089E" w:rsidRPr="00B43657" w:rsidRDefault="007D089E" w:rsidP="00BE46A2">
            <w:pPr>
              <w:spacing w:before="120" w:after="120" w:line="252" w:lineRule="auto"/>
              <w:jc w:val="both"/>
              <w:rPr>
                <w:b/>
                <w:bCs/>
                <w:sz w:val="20"/>
              </w:rPr>
            </w:pPr>
            <w:r w:rsidRPr="00B43657">
              <w:rPr>
                <w:b/>
                <w:bCs/>
                <w:sz w:val="20"/>
              </w:rPr>
              <w:t>Proposed model</w:t>
            </w:r>
          </w:p>
        </w:tc>
        <w:tc>
          <w:tcPr>
            <w:tcW w:w="1854" w:type="dxa"/>
          </w:tcPr>
          <w:p w14:paraId="248C2C5F" w14:textId="166A2851" w:rsidR="007D089E" w:rsidRPr="00B43657" w:rsidRDefault="007D089E" w:rsidP="00BE46A2">
            <w:pPr>
              <w:spacing w:before="120" w:after="120" w:line="252" w:lineRule="auto"/>
              <w:jc w:val="both"/>
              <w:rPr>
                <w:b/>
                <w:bCs/>
                <w:sz w:val="20"/>
              </w:rPr>
            </w:pPr>
            <w:r w:rsidRPr="00B43657">
              <w:rPr>
                <w:b/>
                <w:bCs/>
                <w:sz w:val="20"/>
              </w:rPr>
              <w:t>CNN+LAB color</w:t>
            </w:r>
          </w:p>
        </w:tc>
        <w:tc>
          <w:tcPr>
            <w:tcW w:w="1417" w:type="dxa"/>
          </w:tcPr>
          <w:p w14:paraId="308EF74E" w14:textId="4A276618" w:rsidR="007D089E" w:rsidRPr="00B43657" w:rsidRDefault="007D089E" w:rsidP="00BE46A2">
            <w:pPr>
              <w:spacing w:before="120" w:after="120" w:line="252" w:lineRule="auto"/>
              <w:jc w:val="both"/>
              <w:rPr>
                <w:b/>
                <w:bCs/>
                <w:sz w:val="20"/>
              </w:rPr>
            </w:pPr>
            <w:r w:rsidRPr="00B43657">
              <w:rPr>
                <w:b/>
                <w:bCs/>
                <w:sz w:val="20"/>
              </w:rPr>
              <w:t>85.47%</w:t>
            </w:r>
          </w:p>
        </w:tc>
      </w:tr>
    </w:tbl>
    <w:p w14:paraId="421B6DAB" w14:textId="77777777" w:rsidR="00545FB0" w:rsidRDefault="00545FB0" w:rsidP="00BE46A2">
      <w:pPr>
        <w:spacing w:before="120" w:after="120" w:line="252" w:lineRule="auto"/>
        <w:jc w:val="both"/>
        <w:rPr>
          <w:bCs/>
          <w:sz w:val="20"/>
        </w:rPr>
      </w:pPr>
    </w:p>
    <w:p w14:paraId="0EBAE81D" w14:textId="77777777" w:rsidR="00EB652A" w:rsidRDefault="00AF20DF" w:rsidP="00EB652A">
      <w:pPr>
        <w:pStyle w:val="Els-1storder-head"/>
        <w:pBdr>
          <w:top w:val="none" w:sz="0" w:space="0" w:color="auto"/>
        </w:pBdr>
        <w:spacing w:before="240" w:after="120" w:line="240" w:lineRule="auto"/>
        <w:rPr>
          <w:bCs/>
          <w:sz w:val="20"/>
        </w:rPr>
      </w:pPr>
      <w:bookmarkStart w:id="1" w:name="_Toc510016828"/>
      <w:r w:rsidRPr="0039348C">
        <w:rPr>
          <w:bCs/>
          <w:sz w:val="20"/>
        </w:rPr>
        <w:t>CONCLUSIONS</w:t>
      </w:r>
      <w:bookmarkEnd w:id="1"/>
    </w:p>
    <w:p w14:paraId="278F1C77" w14:textId="124E2DE0" w:rsidR="00EB652A" w:rsidRDefault="007F36CA" w:rsidP="007F36CA">
      <w:pPr>
        <w:pStyle w:val="Els-1storder-head"/>
        <w:numPr>
          <w:ilvl w:val="0"/>
          <w:numId w:val="0"/>
        </w:numPr>
        <w:pBdr>
          <w:top w:val="none" w:sz="0" w:space="0" w:color="auto"/>
        </w:pBdr>
        <w:spacing w:before="240" w:after="120" w:line="240" w:lineRule="auto"/>
        <w:jc w:val="both"/>
        <w:rPr>
          <w:rFonts w:eastAsia="Times New Roman"/>
          <w:b w:val="0"/>
          <w:sz w:val="20"/>
        </w:rPr>
      </w:pPr>
      <w:r w:rsidRPr="007F36CA">
        <w:rPr>
          <w:rFonts w:eastAsia="Times New Roman"/>
          <w:b w:val="0"/>
          <w:sz w:val="20"/>
        </w:rPr>
        <w:t xml:space="preserve">This research describes a unique, fully automatic colorization approach that use </w:t>
      </w:r>
      <w:r>
        <w:rPr>
          <w:rFonts w:eastAsia="Times New Roman"/>
          <w:b w:val="0"/>
          <w:sz w:val="20"/>
        </w:rPr>
        <w:t xml:space="preserve">CNN </w:t>
      </w:r>
      <w:r w:rsidRPr="007F36CA">
        <w:rPr>
          <w:rFonts w:eastAsia="Times New Roman"/>
          <w:b w:val="0"/>
          <w:sz w:val="20"/>
        </w:rPr>
        <w:t xml:space="preserve">to reduce human effort and </w:t>
      </w:r>
      <w:r>
        <w:rPr>
          <w:rFonts w:eastAsia="Times New Roman"/>
          <w:b w:val="0"/>
          <w:sz w:val="20"/>
        </w:rPr>
        <w:t xml:space="preserve">enhance the image colorization as well as acceptability of the colorization. </w:t>
      </w:r>
      <w:r w:rsidR="00EB652A" w:rsidRPr="00EB652A">
        <w:rPr>
          <w:rFonts w:eastAsia="Times New Roman"/>
          <w:b w:val="0"/>
          <w:sz w:val="20"/>
        </w:rPr>
        <w:t>Image colorization</w:t>
      </w:r>
      <w:r w:rsidR="00EB652A">
        <w:rPr>
          <w:rFonts w:eastAsia="Times New Roman"/>
          <w:b w:val="0"/>
          <w:sz w:val="20"/>
        </w:rPr>
        <w:t xml:space="preserve"> </w:t>
      </w:r>
      <w:r w:rsidR="00EB652A" w:rsidRPr="00EB652A">
        <w:rPr>
          <w:rFonts w:eastAsia="Times New Roman"/>
          <w:b w:val="0"/>
          <w:sz w:val="20"/>
        </w:rPr>
        <w:t>is one method of adding style to a photograph or combining styles. Image colorization</w:t>
      </w:r>
      <w:r w:rsidR="00EB652A">
        <w:rPr>
          <w:rFonts w:eastAsia="Times New Roman"/>
          <w:b w:val="0"/>
          <w:sz w:val="20"/>
        </w:rPr>
        <w:t xml:space="preserve"> </w:t>
      </w:r>
      <w:r w:rsidR="00EB652A" w:rsidRPr="00EB652A">
        <w:rPr>
          <w:rFonts w:eastAsia="Times New Roman"/>
          <w:b w:val="0"/>
          <w:sz w:val="20"/>
        </w:rPr>
        <w:t xml:space="preserve">can also be used to add </w:t>
      </w:r>
      <w:r w:rsidR="00B7600B" w:rsidRPr="00EB652A">
        <w:rPr>
          <w:rFonts w:eastAsia="Times New Roman"/>
          <w:b w:val="0"/>
          <w:sz w:val="20"/>
        </w:rPr>
        <w:t>color</w:t>
      </w:r>
      <w:r w:rsidR="00EB652A" w:rsidRPr="00EB652A">
        <w:rPr>
          <w:rFonts w:eastAsia="Times New Roman"/>
          <w:b w:val="0"/>
          <w:sz w:val="20"/>
        </w:rPr>
        <w:t xml:space="preserve"> to photographs that were previously black and white.</w:t>
      </w:r>
      <w:r w:rsidR="0041112C">
        <w:rPr>
          <w:rFonts w:eastAsia="Times New Roman"/>
          <w:b w:val="0"/>
          <w:sz w:val="20"/>
        </w:rPr>
        <w:t xml:space="preserve"> In this proposed method the RGB color is converted into LAB color and then training and testing of the model is done.</w:t>
      </w:r>
      <w:r w:rsidR="00EB652A" w:rsidRPr="00EB652A">
        <w:rPr>
          <w:rFonts w:eastAsia="Times New Roman"/>
          <w:b w:val="0"/>
          <w:sz w:val="20"/>
        </w:rPr>
        <w:t xml:space="preserve"> By training our model on </w:t>
      </w:r>
      <w:r w:rsidR="004F390E">
        <w:rPr>
          <w:rFonts w:eastAsia="Times New Roman"/>
          <w:b w:val="0"/>
          <w:sz w:val="20"/>
        </w:rPr>
        <w:t>ImageNet images</w:t>
      </w:r>
      <w:r w:rsidR="0041112C">
        <w:rPr>
          <w:rFonts w:eastAsia="Times New Roman"/>
          <w:b w:val="0"/>
          <w:sz w:val="20"/>
        </w:rPr>
        <w:t xml:space="preserve"> dataset</w:t>
      </w:r>
      <w:r w:rsidR="00EB652A" w:rsidRPr="00EB652A">
        <w:rPr>
          <w:rFonts w:eastAsia="Times New Roman"/>
          <w:b w:val="0"/>
          <w:sz w:val="20"/>
        </w:rPr>
        <w:t xml:space="preserve">, we were able to get it to produce shots with realistic hues. Our method </w:t>
      </w:r>
      <w:r w:rsidR="00B7600B">
        <w:rPr>
          <w:rFonts w:eastAsia="Times New Roman"/>
          <w:b w:val="0"/>
          <w:sz w:val="20"/>
        </w:rPr>
        <w:t>achieves 85.47% accuracy</w:t>
      </w:r>
      <w:r w:rsidR="00EB652A" w:rsidRPr="00EB652A">
        <w:rPr>
          <w:rFonts w:eastAsia="Times New Roman"/>
          <w:b w:val="0"/>
          <w:sz w:val="20"/>
        </w:rPr>
        <w:t>, requires fewer hand-tuned parameters and</w:t>
      </w:r>
      <w:r w:rsidR="00EB652A">
        <w:rPr>
          <w:rFonts w:eastAsia="Times New Roman"/>
          <w:b w:val="0"/>
          <w:sz w:val="20"/>
        </w:rPr>
        <w:t xml:space="preserve"> </w:t>
      </w:r>
      <w:r w:rsidR="00EB652A" w:rsidRPr="00EB652A">
        <w:rPr>
          <w:rFonts w:eastAsia="Times New Roman"/>
          <w:b w:val="0"/>
          <w:sz w:val="20"/>
        </w:rPr>
        <w:t>elements, and has been validated on a larger and more diversified set of test samples.</w:t>
      </w:r>
      <w:r w:rsidR="00B7600B">
        <w:rPr>
          <w:rFonts w:eastAsia="Times New Roman"/>
          <w:b w:val="0"/>
          <w:sz w:val="20"/>
        </w:rPr>
        <w:t xml:space="preserve"> Further our proposed method is implemented for legacy black and white images and for man-made images. The proposed model is quite suitable for natural image and legacy black and white image but not much suitable to </w:t>
      </w:r>
      <w:r w:rsidR="0041112C">
        <w:rPr>
          <w:rFonts w:eastAsia="Times New Roman"/>
          <w:b w:val="0"/>
          <w:sz w:val="20"/>
        </w:rPr>
        <w:t>colorize</w:t>
      </w:r>
      <w:r w:rsidR="00B7600B">
        <w:rPr>
          <w:rFonts w:eastAsia="Times New Roman"/>
          <w:b w:val="0"/>
          <w:sz w:val="20"/>
        </w:rPr>
        <w:t xml:space="preserve"> the man-made images.</w:t>
      </w:r>
      <w:r w:rsidR="00BE1BFA">
        <w:rPr>
          <w:rFonts w:eastAsia="Times New Roman"/>
          <w:b w:val="0"/>
          <w:sz w:val="20"/>
        </w:rPr>
        <w:t xml:space="preserve"> This research is limited to implementation of gray scale images, but several man-made images and black and white videos are </w:t>
      </w:r>
      <w:r w:rsidR="00D54979">
        <w:rPr>
          <w:rFonts w:eastAsia="Times New Roman"/>
          <w:b w:val="0"/>
          <w:sz w:val="20"/>
        </w:rPr>
        <w:t xml:space="preserve">also </w:t>
      </w:r>
      <w:r w:rsidR="00BE1BFA">
        <w:rPr>
          <w:rFonts w:eastAsia="Times New Roman"/>
          <w:b w:val="0"/>
          <w:sz w:val="20"/>
        </w:rPr>
        <w:t>available</w:t>
      </w:r>
      <w:r w:rsidR="00D54979">
        <w:rPr>
          <w:rFonts w:eastAsia="Times New Roman"/>
          <w:b w:val="0"/>
          <w:sz w:val="20"/>
        </w:rPr>
        <w:t xml:space="preserve"> required colorization.</w:t>
      </w:r>
      <w:r w:rsidR="00BE1BFA">
        <w:rPr>
          <w:rFonts w:eastAsia="Times New Roman"/>
          <w:b w:val="0"/>
          <w:sz w:val="20"/>
        </w:rPr>
        <w:t xml:space="preserve"> </w:t>
      </w:r>
    </w:p>
    <w:p w14:paraId="67E4B738" w14:textId="3843C531" w:rsidR="00AF20DF" w:rsidRPr="00D97AD5" w:rsidRDefault="00AF20DF" w:rsidP="00EB652A">
      <w:pPr>
        <w:pStyle w:val="Els-1storder-head"/>
        <w:numPr>
          <w:ilvl w:val="0"/>
          <w:numId w:val="0"/>
        </w:numPr>
        <w:pBdr>
          <w:top w:val="none" w:sz="0" w:space="0" w:color="auto"/>
        </w:pBdr>
        <w:spacing w:before="240" w:after="120" w:line="240" w:lineRule="auto"/>
        <w:rPr>
          <w:color w:val="000000"/>
          <w:sz w:val="20"/>
        </w:rPr>
      </w:pPr>
      <w:r w:rsidRPr="00D97AD5">
        <w:rPr>
          <w:color w:val="000000"/>
          <w:sz w:val="20"/>
        </w:rPr>
        <w:t>REFERENCES</w:t>
      </w:r>
    </w:p>
    <w:p w14:paraId="7132477A" w14:textId="1ECA1EDE" w:rsidR="00363FFB" w:rsidRPr="00363FFB" w:rsidRDefault="00AF20DF" w:rsidP="00363FFB">
      <w:pPr>
        <w:widowControl/>
        <w:numPr>
          <w:ilvl w:val="0"/>
          <w:numId w:val="8"/>
        </w:numPr>
        <w:autoSpaceDE w:val="0"/>
        <w:autoSpaceDN w:val="0"/>
        <w:spacing w:line="240" w:lineRule="auto"/>
        <w:jc w:val="both"/>
        <w:rPr>
          <w:sz w:val="18"/>
        </w:rPr>
      </w:pPr>
      <w:r w:rsidRPr="00D97AD5">
        <w:rPr>
          <w:rStyle w:val="5yl5"/>
          <w:sz w:val="18"/>
        </w:rPr>
        <w:fldChar w:fldCharType="begin" w:fldLock="1"/>
      </w:r>
      <w:r w:rsidRPr="006A28DC">
        <w:rPr>
          <w:rStyle w:val="5yl5"/>
          <w:sz w:val="18"/>
        </w:rPr>
        <w:instrText xml:space="preserve">ADDIN Mendeley Bibliography CSL_BIBLIOGRAPHY </w:instrText>
      </w:r>
      <w:r w:rsidRPr="00D97AD5">
        <w:rPr>
          <w:rStyle w:val="5yl5"/>
          <w:sz w:val="18"/>
        </w:rPr>
        <w:fldChar w:fldCharType="separate"/>
      </w:r>
      <w:r w:rsidR="006A28DC" w:rsidRPr="006A28DC">
        <w:t xml:space="preserve"> </w:t>
      </w:r>
      <w:r w:rsidR="00363FFB" w:rsidRPr="00363FFB">
        <w:t>Huang, Y. C., Tung, Y. S., Chen, J. C., Wang, S. W., &amp; Wu, J. L. (2005, November). An adaptive edge detection based colorization algorithm and its applications. In Proceedings of the 13th annual ACM international conference on Multimedia (pp. 351-354).</w:t>
      </w:r>
    </w:p>
    <w:p w14:paraId="2AE73A4B" w14:textId="20B0BDC6" w:rsidR="00363FFB" w:rsidRDefault="00363FFB" w:rsidP="00363FFB">
      <w:pPr>
        <w:widowControl/>
        <w:numPr>
          <w:ilvl w:val="0"/>
          <w:numId w:val="8"/>
        </w:numPr>
        <w:autoSpaceDE w:val="0"/>
        <w:autoSpaceDN w:val="0"/>
        <w:spacing w:line="240" w:lineRule="auto"/>
        <w:jc w:val="both"/>
        <w:rPr>
          <w:sz w:val="18"/>
        </w:rPr>
      </w:pPr>
      <w:r w:rsidRPr="00363FFB">
        <w:rPr>
          <w:sz w:val="18"/>
        </w:rPr>
        <w:t>Levin, A., Lischinski, D., &amp; Weiss, Y. (2004). Colorization using optimization. In ACM SIGGRAPH 2004 Papers (pp. 689-694).</w:t>
      </w:r>
    </w:p>
    <w:p w14:paraId="376D05EF" w14:textId="32D05626" w:rsidR="00363FFB" w:rsidRDefault="00363FFB" w:rsidP="00363FFB">
      <w:pPr>
        <w:widowControl/>
        <w:numPr>
          <w:ilvl w:val="0"/>
          <w:numId w:val="8"/>
        </w:numPr>
        <w:autoSpaceDE w:val="0"/>
        <w:autoSpaceDN w:val="0"/>
        <w:spacing w:line="240" w:lineRule="auto"/>
        <w:jc w:val="both"/>
        <w:rPr>
          <w:sz w:val="18"/>
        </w:rPr>
      </w:pPr>
      <w:r w:rsidRPr="00363FFB">
        <w:rPr>
          <w:sz w:val="18"/>
        </w:rPr>
        <w:t>Luan, Q., Wen, F., Cohen-Or, D., Liang, L., Xu, Y. Q., &amp; Shum, H. Y. (2007, June). Natural image colorization. In Proceedings of the 18th Eurographics conference on Rendering Techniques (pp. 309-320).</w:t>
      </w:r>
    </w:p>
    <w:p w14:paraId="7D85CDE9" w14:textId="0DA34615" w:rsidR="00363FFB" w:rsidRDefault="00363FFB" w:rsidP="00363FFB">
      <w:pPr>
        <w:widowControl/>
        <w:numPr>
          <w:ilvl w:val="0"/>
          <w:numId w:val="8"/>
        </w:numPr>
        <w:autoSpaceDE w:val="0"/>
        <w:autoSpaceDN w:val="0"/>
        <w:spacing w:line="240" w:lineRule="auto"/>
        <w:jc w:val="both"/>
        <w:rPr>
          <w:sz w:val="18"/>
        </w:rPr>
      </w:pPr>
      <w:r w:rsidRPr="00363FFB">
        <w:rPr>
          <w:sz w:val="18"/>
        </w:rPr>
        <w:t>Qu, Y., Wong, T. T., &amp; Heng, P. A. (2006). Manga colorization. ACM Transactions on Graphics (ToG), 25(3), 1214-1220.</w:t>
      </w:r>
    </w:p>
    <w:p w14:paraId="4BC44DC6" w14:textId="3A417111" w:rsidR="00363FFB" w:rsidRDefault="00363FFB" w:rsidP="00363FFB">
      <w:pPr>
        <w:widowControl/>
        <w:numPr>
          <w:ilvl w:val="0"/>
          <w:numId w:val="8"/>
        </w:numPr>
        <w:autoSpaceDE w:val="0"/>
        <w:autoSpaceDN w:val="0"/>
        <w:spacing w:line="240" w:lineRule="auto"/>
        <w:jc w:val="both"/>
        <w:rPr>
          <w:sz w:val="18"/>
        </w:rPr>
      </w:pPr>
      <w:r w:rsidRPr="00363FFB">
        <w:rPr>
          <w:sz w:val="18"/>
        </w:rPr>
        <w:t>Yatziv, L., &amp; Sapiro, G. (2006). Fast image and video colorization using chrominance blending. IEEE transactions on image processing, 15(5), 1120-1129.</w:t>
      </w:r>
    </w:p>
    <w:p w14:paraId="7B9B5E55" w14:textId="44836A6A" w:rsidR="00363FFB" w:rsidRDefault="00363FFB" w:rsidP="00363FFB">
      <w:pPr>
        <w:widowControl/>
        <w:numPr>
          <w:ilvl w:val="0"/>
          <w:numId w:val="8"/>
        </w:numPr>
        <w:autoSpaceDE w:val="0"/>
        <w:autoSpaceDN w:val="0"/>
        <w:spacing w:line="240" w:lineRule="auto"/>
        <w:jc w:val="both"/>
        <w:rPr>
          <w:sz w:val="18"/>
        </w:rPr>
      </w:pPr>
      <w:r w:rsidRPr="00363FFB">
        <w:rPr>
          <w:sz w:val="18"/>
        </w:rPr>
        <w:t xml:space="preserve">Charpiat, G., Hofmann, M., &amp; Schölkopf, B. (2008). Automatic image colorization via multimodal predictions. In Computer Vision–ECCV 2008: 10th European Conference on Computer Vision, Marseille, France, October 12-18, </w:t>
      </w:r>
      <w:r w:rsidRPr="00363FFB">
        <w:rPr>
          <w:sz w:val="18"/>
        </w:rPr>
        <w:lastRenderedPageBreak/>
        <w:t>2008, Proceedings, Part III 10 (pp. 126-139). Springer Berlin Heidelberg.</w:t>
      </w:r>
    </w:p>
    <w:p w14:paraId="00964DC9" w14:textId="0FC2D6C7" w:rsidR="00363FFB" w:rsidRDefault="00363FFB" w:rsidP="00363FFB">
      <w:pPr>
        <w:widowControl/>
        <w:numPr>
          <w:ilvl w:val="0"/>
          <w:numId w:val="8"/>
        </w:numPr>
        <w:autoSpaceDE w:val="0"/>
        <w:autoSpaceDN w:val="0"/>
        <w:spacing w:line="240" w:lineRule="auto"/>
        <w:jc w:val="both"/>
        <w:rPr>
          <w:sz w:val="18"/>
        </w:rPr>
      </w:pPr>
      <w:r w:rsidRPr="00363FFB">
        <w:rPr>
          <w:sz w:val="18"/>
        </w:rPr>
        <w:t>Chia, A. Y. S., Zhuo, S., Gupta, R. K., Tai, Y. W., Cho, S. Y., Tan, P., &amp; Lin, S. (2011). Semantic colorization with internet images. ACM Transactions on Graphics (ToG), 30(6), 1-8.</w:t>
      </w:r>
    </w:p>
    <w:p w14:paraId="40B65899" w14:textId="4938271D" w:rsidR="00363FFB" w:rsidRDefault="00363FFB" w:rsidP="00363FFB">
      <w:pPr>
        <w:widowControl/>
        <w:numPr>
          <w:ilvl w:val="0"/>
          <w:numId w:val="8"/>
        </w:numPr>
        <w:autoSpaceDE w:val="0"/>
        <w:autoSpaceDN w:val="0"/>
        <w:spacing w:line="240" w:lineRule="auto"/>
        <w:jc w:val="both"/>
        <w:rPr>
          <w:sz w:val="18"/>
        </w:rPr>
      </w:pPr>
      <w:r w:rsidRPr="00363FFB">
        <w:rPr>
          <w:sz w:val="18"/>
        </w:rPr>
        <w:t>Gupta, R. K., Chia, A. Y. S., Rajan, D., Ng, E. S., &amp; Zhiyong, H. (2012, October). Image colorization using similar images. In Proceedings of the 20th ACM international conference on Multimedia (pp. 369-378).</w:t>
      </w:r>
    </w:p>
    <w:p w14:paraId="0A417009" w14:textId="574BD8D4" w:rsidR="00363FFB" w:rsidRDefault="00363FFB" w:rsidP="00363FFB">
      <w:pPr>
        <w:widowControl/>
        <w:numPr>
          <w:ilvl w:val="0"/>
          <w:numId w:val="8"/>
        </w:numPr>
        <w:autoSpaceDE w:val="0"/>
        <w:autoSpaceDN w:val="0"/>
        <w:spacing w:line="240" w:lineRule="auto"/>
        <w:jc w:val="both"/>
        <w:rPr>
          <w:sz w:val="18"/>
        </w:rPr>
      </w:pPr>
      <w:r w:rsidRPr="00363FFB">
        <w:rPr>
          <w:sz w:val="18"/>
        </w:rPr>
        <w:t>Ironi, R., Cohen-Or, D., &amp; Lischinski, D. (2005). Colorization by Example. Rendering techniques, 29, 201-210.</w:t>
      </w:r>
    </w:p>
    <w:p w14:paraId="353B087A" w14:textId="2C64ADB7" w:rsidR="002127C7" w:rsidRPr="000407AB" w:rsidRDefault="001D6E41" w:rsidP="000407AB">
      <w:pPr>
        <w:widowControl/>
        <w:numPr>
          <w:ilvl w:val="0"/>
          <w:numId w:val="8"/>
        </w:numPr>
        <w:autoSpaceDE w:val="0"/>
        <w:autoSpaceDN w:val="0"/>
        <w:spacing w:line="240" w:lineRule="auto"/>
        <w:jc w:val="both"/>
        <w:rPr>
          <w:sz w:val="18"/>
        </w:rPr>
      </w:pPr>
      <w:r w:rsidRPr="001D6E41">
        <w:rPr>
          <w:sz w:val="18"/>
        </w:rPr>
        <w:t>Liu, X., Wan, L., Qu, Y., Wong, T. T., Lin, S., Leung, C. S., &amp; Heng, P. A. (2008). Intrinsic colorization. In ACM SIGGRAPH Asia 2008 papers (pp. 1-9).</w:t>
      </w:r>
    </w:p>
    <w:p w14:paraId="1AF641DE" w14:textId="30ED0C7B" w:rsidR="006A28DC" w:rsidRDefault="006A28DC" w:rsidP="006A28DC">
      <w:pPr>
        <w:widowControl/>
        <w:numPr>
          <w:ilvl w:val="0"/>
          <w:numId w:val="8"/>
        </w:numPr>
        <w:autoSpaceDE w:val="0"/>
        <w:autoSpaceDN w:val="0"/>
        <w:spacing w:line="240" w:lineRule="auto"/>
        <w:jc w:val="both"/>
        <w:rPr>
          <w:rStyle w:val="5yl5"/>
          <w:sz w:val="18"/>
        </w:rPr>
      </w:pPr>
      <w:r w:rsidRPr="006A28DC">
        <w:rPr>
          <w:rStyle w:val="5yl5"/>
          <w:sz w:val="18"/>
        </w:rPr>
        <w:t>Welsh, T., Ashikhmin, M., &amp; Mueller, K. (2002, July). Transferring color to greyscale images. In Proceedings of the 29th annual conference on Computer graphics and interactive techniques (pp. 277-280).</w:t>
      </w:r>
    </w:p>
    <w:p w14:paraId="78D72FF4" w14:textId="712B34B8" w:rsidR="000C5E0C" w:rsidRDefault="000C5E0C" w:rsidP="000C5E0C">
      <w:pPr>
        <w:widowControl/>
        <w:numPr>
          <w:ilvl w:val="0"/>
          <w:numId w:val="8"/>
        </w:numPr>
        <w:autoSpaceDE w:val="0"/>
        <w:autoSpaceDN w:val="0"/>
        <w:spacing w:line="240" w:lineRule="auto"/>
        <w:jc w:val="both"/>
        <w:rPr>
          <w:rStyle w:val="5yl5"/>
          <w:sz w:val="18"/>
        </w:rPr>
      </w:pPr>
      <w:r w:rsidRPr="000C5E0C">
        <w:rPr>
          <w:rStyle w:val="5yl5"/>
          <w:sz w:val="18"/>
        </w:rPr>
        <w:t>Gupta, R. K., Chia, A. Y. S., Rajan, D., Ng, E. S., &amp; Zhiyong, H. (2012, October). Image colorization using similar images. In Proceedings of the 20th ACM international conference on Multimedia (pp. 369-378).</w:t>
      </w:r>
    </w:p>
    <w:p w14:paraId="20F8D2C8" w14:textId="3C5ACD6F" w:rsidR="00F66968" w:rsidRDefault="00F66968" w:rsidP="00F66968">
      <w:pPr>
        <w:widowControl/>
        <w:numPr>
          <w:ilvl w:val="0"/>
          <w:numId w:val="8"/>
        </w:numPr>
        <w:autoSpaceDE w:val="0"/>
        <w:autoSpaceDN w:val="0"/>
        <w:spacing w:line="240" w:lineRule="auto"/>
        <w:jc w:val="both"/>
        <w:rPr>
          <w:rStyle w:val="5yl5"/>
          <w:sz w:val="18"/>
        </w:rPr>
      </w:pPr>
      <w:r w:rsidRPr="00F66968">
        <w:rPr>
          <w:rStyle w:val="5yl5"/>
          <w:sz w:val="18"/>
        </w:rPr>
        <w:t>Cheng, Z., Yang, Q., &amp; Sheng, B. (2015). Deep colorization. In Proceedings of the IEEE international conference on computer vision (pp. 415-423).</w:t>
      </w:r>
    </w:p>
    <w:p w14:paraId="7DCD5D85" w14:textId="77777777" w:rsidR="000C5E0C" w:rsidRDefault="000C5E0C" w:rsidP="000C5E0C">
      <w:pPr>
        <w:widowControl/>
        <w:numPr>
          <w:ilvl w:val="0"/>
          <w:numId w:val="8"/>
        </w:numPr>
        <w:autoSpaceDE w:val="0"/>
        <w:autoSpaceDN w:val="0"/>
        <w:spacing w:line="240" w:lineRule="auto"/>
        <w:jc w:val="both"/>
        <w:rPr>
          <w:rStyle w:val="5yl5"/>
          <w:sz w:val="18"/>
        </w:rPr>
      </w:pPr>
      <w:r w:rsidRPr="000407AB">
        <w:rPr>
          <w:rStyle w:val="5yl5"/>
          <w:sz w:val="18"/>
        </w:rPr>
        <w:t>Deshpande, A., Rock, J., &amp; Forsyth, D. (2015). Learning large-scale automatic image colorization. In Proceedings of the IEEE international conference on computer vision (pp. 567-575).</w:t>
      </w:r>
    </w:p>
    <w:p w14:paraId="6795EDB6" w14:textId="577EC28F" w:rsidR="000C5E0C" w:rsidRDefault="004D4165" w:rsidP="004D4165">
      <w:pPr>
        <w:widowControl/>
        <w:numPr>
          <w:ilvl w:val="0"/>
          <w:numId w:val="8"/>
        </w:numPr>
        <w:autoSpaceDE w:val="0"/>
        <w:autoSpaceDN w:val="0"/>
        <w:spacing w:line="240" w:lineRule="auto"/>
        <w:jc w:val="both"/>
        <w:rPr>
          <w:rStyle w:val="5yl5"/>
          <w:sz w:val="18"/>
        </w:rPr>
      </w:pPr>
      <w:r w:rsidRPr="004D4165">
        <w:rPr>
          <w:rStyle w:val="5yl5"/>
          <w:sz w:val="18"/>
        </w:rPr>
        <w:t>Iizuka, S., Simo-Serra, E., &amp; Ishikawa, H. (2016). Let there be color! joint end-to-end learning of global and local image priors for automatic image colorization with simultaneous classification. ACM Transactions on Graphics (ToG), 35(4), 1-11.</w:t>
      </w:r>
    </w:p>
    <w:p w14:paraId="61F70BC6" w14:textId="4EEA897D" w:rsidR="00250751" w:rsidRDefault="00250751" w:rsidP="00250751">
      <w:pPr>
        <w:widowControl/>
        <w:numPr>
          <w:ilvl w:val="0"/>
          <w:numId w:val="8"/>
        </w:numPr>
        <w:autoSpaceDE w:val="0"/>
        <w:autoSpaceDN w:val="0"/>
        <w:spacing w:line="240" w:lineRule="auto"/>
        <w:jc w:val="both"/>
        <w:rPr>
          <w:rStyle w:val="5yl5"/>
          <w:sz w:val="18"/>
        </w:rPr>
      </w:pPr>
      <w:r w:rsidRPr="00250751">
        <w:rPr>
          <w:rStyle w:val="5yl5"/>
          <w:sz w:val="18"/>
        </w:rPr>
        <w:t>Pahal, S., &amp; Sehrawat, P. (2019, December). Image colorization with deep convolutional neural networks. In International Conference on Advanced Communication and Computational Technology (pp. 45-56). Singapore: Springer Nature Singapore.</w:t>
      </w:r>
    </w:p>
    <w:p w14:paraId="247FD59C" w14:textId="02E9C258" w:rsidR="0061745B" w:rsidRDefault="0061745B" w:rsidP="0061745B">
      <w:pPr>
        <w:widowControl/>
        <w:numPr>
          <w:ilvl w:val="0"/>
          <w:numId w:val="8"/>
        </w:numPr>
        <w:autoSpaceDE w:val="0"/>
        <w:autoSpaceDN w:val="0"/>
        <w:spacing w:line="240" w:lineRule="auto"/>
        <w:jc w:val="both"/>
        <w:rPr>
          <w:rStyle w:val="5yl5"/>
          <w:sz w:val="18"/>
        </w:rPr>
      </w:pPr>
      <w:r w:rsidRPr="0061745B">
        <w:rPr>
          <w:rStyle w:val="5yl5"/>
          <w:sz w:val="18"/>
        </w:rPr>
        <w:t>Guadarrama, S., Dahl, R., Bieber, D., Norouzi, M., Shlens, J., &amp; Murphy, K. (2017). Pixcolor: Pixel recursive colorization. arXiv preprint arXiv:1705.07208.</w:t>
      </w:r>
    </w:p>
    <w:p w14:paraId="5918A24D" w14:textId="29B57D81" w:rsidR="001B3E25" w:rsidRDefault="001B3E25" w:rsidP="001B3E25">
      <w:pPr>
        <w:widowControl/>
        <w:numPr>
          <w:ilvl w:val="0"/>
          <w:numId w:val="8"/>
        </w:numPr>
        <w:autoSpaceDE w:val="0"/>
        <w:autoSpaceDN w:val="0"/>
        <w:spacing w:line="240" w:lineRule="auto"/>
        <w:jc w:val="both"/>
        <w:rPr>
          <w:rStyle w:val="5yl5"/>
          <w:sz w:val="18"/>
        </w:rPr>
      </w:pPr>
      <w:r w:rsidRPr="001B3E25">
        <w:rPr>
          <w:rStyle w:val="5yl5"/>
          <w:sz w:val="18"/>
        </w:rPr>
        <w:t>Liu, X., Wan, L., Qu, Y., Wong, T. T., Lin, S., Leung, C. S., &amp; Heng, P. A. (2008). Intrinsic colorization. In ACM SIGGRAPH Asia 2008 papers (pp. 1-9).</w:t>
      </w:r>
    </w:p>
    <w:p w14:paraId="5A43668E" w14:textId="3B9876D0" w:rsidR="00D87687" w:rsidRDefault="00D87687" w:rsidP="00D87687">
      <w:pPr>
        <w:widowControl/>
        <w:numPr>
          <w:ilvl w:val="0"/>
          <w:numId w:val="8"/>
        </w:numPr>
        <w:autoSpaceDE w:val="0"/>
        <w:autoSpaceDN w:val="0"/>
        <w:spacing w:line="240" w:lineRule="auto"/>
        <w:jc w:val="both"/>
        <w:rPr>
          <w:rStyle w:val="5yl5"/>
          <w:sz w:val="18"/>
        </w:rPr>
      </w:pPr>
      <w:r w:rsidRPr="00D87687">
        <w:rPr>
          <w:rStyle w:val="5yl5"/>
          <w:sz w:val="18"/>
        </w:rPr>
        <w:t>Žeger, I., Grgic, S., Vuković, J., &amp; Šišul, G. (2021). Grayscale image colorization methods: Overview and evaluation. IEEE Access, 9, 113326-113346.</w:t>
      </w:r>
    </w:p>
    <w:p w14:paraId="7625F0C6" w14:textId="6DAF59C8" w:rsidR="003940D3" w:rsidRDefault="003940D3" w:rsidP="003940D3">
      <w:pPr>
        <w:widowControl/>
        <w:numPr>
          <w:ilvl w:val="0"/>
          <w:numId w:val="8"/>
        </w:numPr>
        <w:autoSpaceDE w:val="0"/>
        <w:autoSpaceDN w:val="0"/>
        <w:spacing w:line="240" w:lineRule="auto"/>
        <w:jc w:val="both"/>
        <w:rPr>
          <w:rStyle w:val="5yl5"/>
          <w:sz w:val="18"/>
        </w:rPr>
      </w:pPr>
      <w:r w:rsidRPr="003940D3">
        <w:rPr>
          <w:rStyle w:val="5yl5"/>
          <w:sz w:val="18"/>
        </w:rPr>
        <w:t>Deng, J., Dong, W., Socher, R., Li, L. J., Li, K., &amp; Fei-Fei, L. (2009, June). Imagenet: A large-scale hierarchical image database. In 2009 IEEE conference on computer vision and pattern recognition (pp. 248-255). Ieee.</w:t>
      </w:r>
    </w:p>
    <w:p w14:paraId="10689FFC" w14:textId="2840CF02" w:rsidR="00F3051B" w:rsidRDefault="00F3051B" w:rsidP="00F3051B">
      <w:pPr>
        <w:widowControl/>
        <w:numPr>
          <w:ilvl w:val="0"/>
          <w:numId w:val="8"/>
        </w:numPr>
        <w:autoSpaceDE w:val="0"/>
        <w:autoSpaceDN w:val="0"/>
        <w:spacing w:line="240" w:lineRule="auto"/>
        <w:jc w:val="both"/>
        <w:rPr>
          <w:rStyle w:val="5yl5"/>
          <w:sz w:val="18"/>
        </w:rPr>
      </w:pPr>
      <w:r w:rsidRPr="00F3051B">
        <w:rPr>
          <w:rStyle w:val="5yl5"/>
          <w:sz w:val="18"/>
        </w:rPr>
        <w:t>Zhang, R., Isola, P., &amp; Efros, A. A. (2016). Colorful image colorization. In Computer Vision–ECCV 2016: 14th European Conference, Amsterdam, The Netherlands, October 11-14, 2016, Proceedings, Part III 14 (pp. 649-666). Springer International Publishing.</w:t>
      </w:r>
    </w:p>
    <w:p w14:paraId="1A94136B" w14:textId="2CCA72B7" w:rsidR="008206A3" w:rsidRDefault="008206A3" w:rsidP="008206A3">
      <w:pPr>
        <w:widowControl/>
        <w:numPr>
          <w:ilvl w:val="0"/>
          <w:numId w:val="8"/>
        </w:numPr>
        <w:autoSpaceDE w:val="0"/>
        <w:autoSpaceDN w:val="0"/>
        <w:spacing w:line="240" w:lineRule="auto"/>
        <w:jc w:val="both"/>
        <w:rPr>
          <w:rStyle w:val="5yl5"/>
          <w:sz w:val="18"/>
        </w:rPr>
      </w:pPr>
      <w:r w:rsidRPr="008206A3">
        <w:rPr>
          <w:rStyle w:val="5yl5"/>
          <w:sz w:val="18"/>
        </w:rPr>
        <w:t>Fellbaum, C. (Ed.). (1998). WordNet: An electronic lexical database. MIT press.</w:t>
      </w:r>
    </w:p>
    <w:p w14:paraId="6DD57AB8" w14:textId="69974712" w:rsidR="00702F6F" w:rsidRDefault="00702F6F" w:rsidP="00702F6F">
      <w:pPr>
        <w:widowControl/>
        <w:numPr>
          <w:ilvl w:val="0"/>
          <w:numId w:val="8"/>
        </w:numPr>
        <w:autoSpaceDE w:val="0"/>
        <w:autoSpaceDN w:val="0"/>
        <w:spacing w:line="240" w:lineRule="auto"/>
        <w:jc w:val="both"/>
        <w:rPr>
          <w:rStyle w:val="5yl5"/>
          <w:sz w:val="18"/>
        </w:rPr>
      </w:pPr>
      <w:r w:rsidRPr="00702F6F">
        <w:rPr>
          <w:rStyle w:val="5yl5"/>
          <w:sz w:val="18"/>
        </w:rPr>
        <w:t>Goodfellow, I., Bengio, Y., &amp; Courville, A. (2018). Softmax units for multinoulli output distributions. Deep Learning.</w:t>
      </w:r>
    </w:p>
    <w:p w14:paraId="0AFE213C" w14:textId="260FB50A" w:rsidR="005C0901" w:rsidRDefault="005C0901" w:rsidP="005C0901">
      <w:pPr>
        <w:widowControl/>
        <w:numPr>
          <w:ilvl w:val="0"/>
          <w:numId w:val="8"/>
        </w:numPr>
        <w:autoSpaceDE w:val="0"/>
        <w:autoSpaceDN w:val="0"/>
        <w:spacing w:line="240" w:lineRule="auto"/>
        <w:jc w:val="both"/>
        <w:rPr>
          <w:rStyle w:val="5yl5"/>
          <w:sz w:val="18"/>
        </w:rPr>
      </w:pPr>
      <w:r w:rsidRPr="005C0901">
        <w:rPr>
          <w:rStyle w:val="5yl5"/>
          <w:sz w:val="18"/>
        </w:rPr>
        <w:t xml:space="preserve">He, J., Sivanrupan, G., Tsankov, P., &amp; Vechev, M. (2021, November). Learning to explore paths for symbolic execution. In Proceedings of the 2021 ACM SIGSAC </w:t>
      </w:r>
      <w:r w:rsidRPr="005C0901">
        <w:rPr>
          <w:rStyle w:val="5yl5"/>
          <w:sz w:val="18"/>
        </w:rPr>
        <w:lastRenderedPageBreak/>
        <w:t>Conference on Computer and Communications Security (pp. 2526-2540).</w:t>
      </w:r>
    </w:p>
    <w:p w14:paraId="7FDCF95C" w14:textId="77777777" w:rsidR="00F37744" w:rsidRDefault="00AC676C" w:rsidP="006A28DC">
      <w:pPr>
        <w:widowControl/>
        <w:numPr>
          <w:ilvl w:val="0"/>
          <w:numId w:val="8"/>
        </w:numPr>
        <w:autoSpaceDE w:val="0"/>
        <w:autoSpaceDN w:val="0"/>
        <w:spacing w:line="240" w:lineRule="auto"/>
        <w:jc w:val="both"/>
        <w:rPr>
          <w:rStyle w:val="5yl5"/>
          <w:sz w:val="18"/>
        </w:rPr>
      </w:pPr>
      <w:r w:rsidRPr="00AC676C">
        <w:rPr>
          <w:rStyle w:val="5yl5"/>
          <w:sz w:val="18"/>
        </w:rPr>
        <w:t>Zhou, B., Lapedriza, A., Xiao, J., Torralba, A., &amp; Oliva, A. (2014). Learning deep features for scene recognition using places database. Advances in neural information processing systems, 27.</w:t>
      </w:r>
    </w:p>
    <w:p w14:paraId="27A63F2E" w14:textId="5B5733A5" w:rsidR="006A28DC" w:rsidRDefault="00F37744" w:rsidP="006A28DC">
      <w:pPr>
        <w:widowControl/>
        <w:numPr>
          <w:ilvl w:val="0"/>
          <w:numId w:val="8"/>
        </w:numPr>
        <w:autoSpaceDE w:val="0"/>
        <w:autoSpaceDN w:val="0"/>
        <w:spacing w:line="240" w:lineRule="auto"/>
        <w:jc w:val="both"/>
        <w:rPr>
          <w:rStyle w:val="5yl5"/>
          <w:sz w:val="18"/>
        </w:rPr>
      </w:pPr>
      <w:r w:rsidRPr="00F37744">
        <w:rPr>
          <w:rStyle w:val="5yl5"/>
          <w:sz w:val="18"/>
        </w:rPr>
        <w:t>Wang, L., Guo, S., Huang, W., &amp; Qiao, Y. (2015). Places205-vggnet models for scene recognition. arXiv preprint arXiv:1508.01667.</w:t>
      </w:r>
    </w:p>
    <w:p w14:paraId="18703DDE" w14:textId="4011E01C" w:rsidR="00234DBA" w:rsidRDefault="00234DBA" w:rsidP="00234DBA">
      <w:pPr>
        <w:widowControl/>
        <w:numPr>
          <w:ilvl w:val="0"/>
          <w:numId w:val="8"/>
        </w:numPr>
        <w:autoSpaceDE w:val="0"/>
        <w:autoSpaceDN w:val="0"/>
        <w:spacing w:line="240" w:lineRule="auto"/>
        <w:jc w:val="both"/>
        <w:rPr>
          <w:rStyle w:val="5yl5"/>
          <w:sz w:val="18"/>
        </w:rPr>
      </w:pPr>
      <w:r w:rsidRPr="00234DBA">
        <w:rPr>
          <w:rStyle w:val="5yl5"/>
          <w:sz w:val="18"/>
        </w:rPr>
        <w:t xml:space="preserve">Iizuka, S., Simo-Serra, E., &amp; Ishikawa, H. (2016). Let there be color! joint end-to-end learning of global and local image </w:t>
      </w:r>
      <w:r w:rsidRPr="00234DBA">
        <w:rPr>
          <w:rStyle w:val="5yl5"/>
          <w:sz w:val="18"/>
        </w:rPr>
        <w:lastRenderedPageBreak/>
        <w:t>priors for automatic image colorization with simultaneous classification. ACM Transactions on Graphics (ToG), 35(4), 1-11.</w:t>
      </w:r>
    </w:p>
    <w:p w14:paraId="63D8E884" w14:textId="7BFFC632" w:rsidR="00EA2101" w:rsidRPr="00F37744" w:rsidRDefault="00EA2101" w:rsidP="00EA2101">
      <w:pPr>
        <w:widowControl/>
        <w:numPr>
          <w:ilvl w:val="0"/>
          <w:numId w:val="8"/>
        </w:numPr>
        <w:autoSpaceDE w:val="0"/>
        <w:autoSpaceDN w:val="0"/>
        <w:spacing w:line="240" w:lineRule="auto"/>
        <w:jc w:val="both"/>
        <w:rPr>
          <w:rStyle w:val="5yl5"/>
          <w:sz w:val="18"/>
        </w:rPr>
      </w:pPr>
      <w:r w:rsidRPr="00EA2101">
        <w:rPr>
          <w:rStyle w:val="5yl5"/>
          <w:sz w:val="18"/>
        </w:rPr>
        <w:t>Zhao, J., Han, J., Shao, L., &amp; Snoek, C. G. (2020). Pixelated semantic colorization. International Journal of Computer Vision, 128, 818-834.</w:t>
      </w:r>
    </w:p>
    <w:p w14:paraId="2FD29D0E" w14:textId="77777777" w:rsidR="006A28DC" w:rsidRDefault="006A28DC" w:rsidP="006A28DC">
      <w:pPr>
        <w:widowControl/>
        <w:autoSpaceDE w:val="0"/>
        <w:autoSpaceDN w:val="0"/>
        <w:spacing w:line="240" w:lineRule="auto"/>
        <w:jc w:val="both"/>
        <w:rPr>
          <w:rStyle w:val="5yl5"/>
          <w:sz w:val="18"/>
        </w:rPr>
      </w:pPr>
    </w:p>
    <w:p w14:paraId="3DDFF7A8" w14:textId="77777777" w:rsidR="006A28DC" w:rsidRDefault="006A28DC" w:rsidP="006A28DC">
      <w:pPr>
        <w:widowControl/>
        <w:autoSpaceDE w:val="0"/>
        <w:autoSpaceDN w:val="0"/>
        <w:spacing w:line="240" w:lineRule="auto"/>
        <w:jc w:val="both"/>
        <w:rPr>
          <w:rStyle w:val="5yl5"/>
          <w:sz w:val="18"/>
        </w:rPr>
      </w:pPr>
    </w:p>
    <w:p w14:paraId="542CAC24" w14:textId="77777777" w:rsidR="006A28DC" w:rsidRPr="00D97AD5" w:rsidRDefault="006A28DC" w:rsidP="006A28DC">
      <w:pPr>
        <w:widowControl/>
        <w:autoSpaceDE w:val="0"/>
        <w:autoSpaceDN w:val="0"/>
        <w:spacing w:line="240" w:lineRule="auto"/>
        <w:jc w:val="both"/>
        <w:rPr>
          <w:rStyle w:val="5yl5"/>
          <w:sz w:val="18"/>
        </w:rPr>
      </w:pPr>
    </w:p>
    <w:p w14:paraId="518123AB" w14:textId="77777777" w:rsidR="004E7E5F" w:rsidRDefault="00AF20DF" w:rsidP="00AF20DF">
      <w:pPr>
        <w:pStyle w:val="Text"/>
        <w:ind w:firstLine="0"/>
        <w:rPr>
          <w:rStyle w:val="5yl5"/>
          <w:rFonts w:cs="Times New Roman"/>
          <w:sz w:val="18"/>
        </w:rPr>
        <w:sectPr w:rsidR="004E7E5F" w:rsidSect="00B125E4">
          <w:footnotePr>
            <w:numFmt w:val="chicago"/>
          </w:footnotePr>
          <w:type w:val="continuous"/>
          <w:pgSz w:w="11907" w:h="15876"/>
          <w:pgMar w:top="77" w:right="947" w:bottom="879" w:left="1038" w:header="907" w:footer="1253" w:gutter="0"/>
          <w:pgNumType w:start="115"/>
          <w:cols w:num="2" w:space="360"/>
        </w:sectPr>
      </w:pPr>
      <w:r w:rsidRPr="00D97AD5">
        <w:rPr>
          <w:rStyle w:val="5yl5"/>
          <w:rFonts w:cs="Times New Roman"/>
          <w:sz w:val="18"/>
        </w:rPr>
        <w:fldChar w:fldCharType="end"/>
      </w:r>
    </w:p>
    <w:p w14:paraId="5F464A41" w14:textId="58ABCA6A" w:rsidR="00AF20DF" w:rsidRPr="00D97AD5" w:rsidRDefault="00AF20DF" w:rsidP="00AF20DF">
      <w:pPr>
        <w:pStyle w:val="Text"/>
        <w:ind w:firstLine="0"/>
        <w:rPr>
          <w:rStyle w:val="5yl5"/>
          <w:rFonts w:cs="Times New Roman"/>
        </w:rPr>
      </w:pPr>
    </w:p>
    <w:sectPr w:rsidR="00AF20DF" w:rsidRPr="00D97AD5" w:rsidSect="004E7E5F">
      <w:footnotePr>
        <w:numFmt w:val="chicago"/>
      </w:footnotePr>
      <w:type w:val="continuous"/>
      <w:pgSz w:w="11907" w:h="15876"/>
      <w:pgMar w:top="77" w:right="947" w:bottom="879" w:left="1038" w:header="907" w:footer="1253" w:gutter="0"/>
      <w:pgNumType w:start="1"/>
      <w:cols w:space="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6CB5C0" w14:textId="77777777" w:rsidR="008E2EB3" w:rsidRDefault="008E2EB3">
      <w:r>
        <w:separator/>
      </w:r>
    </w:p>
    <w:p w14:paraId="538560AA" w14:textId="77777777" w:rsidR="008E2EB3" w:rsidRDefault="008E2EB3"/>
    <w:p w14:paraId="3EDA3266" w14:textId="77777777" w:rsidR="008E2EB3" w:rsidRDefault="008E2EB3"/>
  </w:endnote>
  <w:endnote w:type="continuationSeparator" w:id="0">
    <w:p w14:paraId="5EFF66C0" w14:textId="77777777" w:rsidR="008E2EB3" w:rsidRDefault="008E2EB3">
      <w:r>
        <w:continuationSeparator/>
      </w:r>
    </w:p>
    <w:p w14:paraId="0715C259" w14:textId="77777777" w:rsidR="008E2EB3" w:rsidRDefault="008E2EB3"/>
    <w:p w14:paraId="68CD87B4" w14:textId="77777777" w:rsidR="008E2EB3" w:rsidRDefault="008E2E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Frutiger 45 Light">
    <w:altName w:val="Calibri"/>
    <w:charset w:val="00"/>
    <w:family w:val="swiss"/>
    <w:pitch w:val="variable"/>
    <w:sig w:usb0="80000027" w:usb1="00000000" w:usb2="00000000" w:usb3="00000000" w:csb0="0000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libri">
    <w:panose1 w:val="020F0502020204030204"/>
    <w:charset w:val="00"/>
    <w:family w:val="swiss"/>
    <w:pitch w:val="variable"/>
    <w:sig w:usb0="E4002EFF" w:usb1="C000247B" w:usb2="00000009" w:usb3="00000000" w:csb0="000001FF" w:csb1="00000000"/>
    <w:embedRegular r:id="rId1" w:fontKey="{B6A3AAEA-647A-4E90-9E41-A53C02371A86}"/>
    <w:embedBold r:id="rId2" w:fontKey="{B8C8AC98-360F-4E62-8578-B07239152968}"/>
    <w:embedBoldItalic r:id="rId3" w:fontKey="{A96B10EA-8D56-4370-8AF7-9641BCF52F57}"/>
  </w:font>
  <w:font w:name="Helvetica">
    <w:panose1 w:val="020B0604020202020204"/>
    <w:charset w:val="00"/>
    <w:family w:val="swiss"/>
    <w:notTrueType/>
    <w:pitch w:val="variable"/>
    <w:sig w:usb0="00000003" w:usb1="00000000" w:usb2="00000000" w:usb3="00000000" w:csb0="00000001" w:csb1="00000000"/>
  </w:font>
  <w:font w:name="Univers">
    <w:charset w:val="00"/>
    <w:family w:val="swiss"/>
    <w:pitch w:val="variable"/>
    <w:sig w:usb0="80000287" w:usb1="00000000" w:usb2="00000000" w:usb3="00000000" w:csb0="0000000F" w:csb1="00000000"/>
    <w:embedRegular r:id="rId4" w:fontKey="{F97386B8-5D76-4DFD-94B2-48FDAF0B1879}"/>
  </w:font>
  <w:font w:name="Tahoma">
    <w:panose1 w:val="020B0604030504040204"/>
    <w:charset w:val="00"/>
    <w:family w:val="swiss"/>
    <w:pitch w:val="variable"/>
    <w:sig w:usb0="E1002EFF" w:usb1="C000605B" w:usb2="00000029" w:usb3="00000000" w:csb0="000101FF" w:csb1="00000000"/>
    <w:embedRegular r:id="rId5" w:fontKey="{CF4EF416-A31C-4450-A081-AAEAC6389B31}"/>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PDEC A+ Gulliver">
    <w:altName w:val="Cambria"/>
    <w:panose1 w:val="00000000000000000000"/>
    <w:charset w:val="00"/>
    <w:family w:val="roman"/>
    <w:notTrueType/>
    <w:pitch w:val="default"/>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Comic Sans MS">
    <w:panose1 w:val="030F0702030302020204"/>
    <w:charset w:val="00"/>
    <w:family w:val="script"/>
    <w:pitch w:val="variable"/>
    <w:sig w:usb0="00000287" w:usb1="00000013" w:usb2="00000000" w:usb3="00000000" w:csb0="0000009F" w:csb1="00000000"/>
    <w:embedRegular r:id="rId6" w:fontKey="{0B36CCE8-6D4A-4832-80DB-85249992F9B8}"/>
  </w:font>
  <w:font w:name="Yu Mincho">
    <w:charset w:val="80"/>
    <w:family w:val="roman"/>
    <w:pitch w:val="variable"/>
    <w:sig w:usb0="800002E7" w:usb1="2AC7FCF0" w:usb2="00000012" w:usb3="00000000" w:csb0="0002009F" w:csb1="00000000"/>
  </w:font>
  <w:font w:name="Times">
    <w:panose1 w:val="02020603050405020304"/>
    <w:charset w:val="00"/>
    <w:family w:val="roman"/>
    <w:pitch w:val="variable"/>
    <w:sig w:usb0="E0002EFF" w:usb1="C000785B" w:usb2="00000009" w:usb3="00000000" w:csb0="000001FF" w:csb1="00000000"/>
    <w:embedRegular r:id="rId7" w:fontKey="{8651DCAB-0D84-4C6B-8B43-C33892E65CE1}"/>
  </w:font>
  <w:font w:name="TimesNewRomanPS-ItalicMT">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8" w:fontKey="{F239C11E-18B5-45BB-B779-47129DEBE2D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F76432" w14:textId="77777777" w:rsidR="001F1E43" w:rsidRDefault="008E2EB3" w:rsidP="00621A00">
    <w:pPr>
      <w:pStyle w:val="Footer"/>
      <w:spacing w:before="230"/>
      <w:rPr>
        <w:i w:val="0"/>
        <w:sz w:val="15"/>
        <w:szCs w:val="15"/>
      </w:rPr>
    </w:pPr>
    <w:r>
      <w:rPr>
        <w:iCs/>
      </w:rPr>
      <w:pict w14:anchorId="6E300318">
        <v:rect id="_x0000_i1027" style="width:36pt;height:.5pt" o:hrpct="0" o:hrstd="t" o:hrnoshade="t" o:hr="t" fillcolor="black [3213]" stroked="f"/>
      </w:pict>
    </w:r>
  </w:p>
  <w:p w14:paraId="04F71A08" w14:textId="625FE556" w:rsidR="001F1E43" w:rsidRPr="007D23A4" w:rsidRDefault="00816FF1" w:rsidP="0023423E">
    <w:pPr>
      <w:pStyle w:val="Footer"/>
      <w:spacing w:before="0"/>
      <w:ind w:firstLine="238"/>
      <w:jc w:val="both"/>
      <w:rPr>
        <w:sz w:val="16"/>
        <w:szCs w:val="16"/>
      </w:rPr>
    </w:pPr>
    <w:r w:rsidRPr="00816FF1">
      <w:rPr>
        <w:sz w:val="16"/>
        <w:szCs w:val="16"/>
        <w:vertAlign w:val="superscript"/>
      </w:rPr>
      <w:t>1</w:t>
    </w:r>
    <w:r w:rsidR="00632872">
      <w:rPr>
        <w:sz w:val="16"/>
        <w:szCs w:val="16"/>
      </w:rPr>
      <w:t xml:space="preserve">School of </w:t>
    </w:r>
    <w:r w:rsidR="00B02464">
      <w:rPr>
        <w:sz w:val="16"/>
        <w:szCs w:val="16"/>
      </w:rPr>
      <w:t>Computer Science and Engineering</w:t>
    </w:r>
    <w:r w:rsidR="00632872">
      <w:rPr>
        <w:sz w:val="16"/>
        <w:szCs w:val="16"/>
      </w:rPr>
      <w:t xml:space="preserve">, </w:t>
    </w:r>
    <w:r w:rsidR="00B02464">
      <w:rPr>
        <w:sz w:val="16"/>
        <w:szCs w:val="16"/>
      </w:rPr>
      <w:t xml:space="preserve">Vellore Institute of </w:t>
    </w:r>
    <w:r w:rsidR="00632872">
      <w:rPr>
        <w:sz w:val="16"/>
        <w:szCs w:val="16"/>
      </w:rPr>
      <w:t xml:space="preserve">Technology, </w:t>
    </w:r>
    <w:r w:rsidR="00B02464">
      <w:rPr>
        <w:sz w:val="16"/>
        <w:szCs w:val="16"/>
      </w:rPr>
      <w:t>Vellore</w:t>
    </w:r>
    <w:r w:rsidR="00632872">
      <w:rPr>
        <w:sz w:val="16"/>
        <w:szCs w:val="16"/>
      </w:rPr>
      <w:t>,</w:t>
    </w:r>
    <w:r w:rsidR="00B02464">
      <w:rPr>
        <w:sz w:val="16"/>
        <w:szCs w:val="16"/>
      </w:rPr>
      <w:t xml:space="preserve"> Tanilnadu</w:t>
    </w:r>
    <w:r w:rsidR="00632872">
      <w:rPr>
        <w:sz w:val="16"/>
        <w:szCs w:val="16"/>
      </w:rPr>
      <w:t xml:space="preserve"> </w:t>
    </w:r>
    <w:r w:rsidR="00B02464">
      <w:rPr>
        <w:sz w:val="16"/>
        <w:szCs w:val="16"/>
      </w:rPr>
      <w:t>632014</w:t>
    </w:r>
    <w:r w:rsidR="00632872">
      <w:rPr>
        <w:sz w:val="16"/>
        <w:szCs w:val="16"/>
      </w:rPr>
      <w:t xml:space="preserve">, </w:t>
    </w:r>
    <w:r w:rsidR="00B02464">
      <w:rPr>
        <w:sz w:val="16"/>
        <w:szCs w:val="16"/>
      </w:rPr>
      <w:t>India</w:t>
    </w:r>
    <w:r w:rsidR="007D23A4" w:rsidRPr="007D23A4">
      <w:rPr>
        <w:sz w:val="16"/>
        <w:szCs w:val="16"/>
      </w:rPr>
      <w:t>.</w:t>
    </w:r>
  </w:p>
  <w:p w14:paraId="6F5DDCCF" w14:textId="28A6DA92" w:rsidR="001F1E43" w:rsidRPr="007D23A4" w:rsidRDefault="001F1E43" w:rsidP="0023423E">
    <w:pPr>
      <w:pStyle w:val="Footer"/>
      <w:spacing w:before="0"/>
      <w:ind w:firstLine="238"/>
      <w:jc w:val="both"/>
      <w:rPr>
        <w:i w:val="0"/>
        <w:iCs/>
        <w:sz w:val="16"/>
        <w:szCs w:val="16"/>
      </w:rPr>
    </w:pPr>
    <w:r w:rsidRPr="007D23A4">
      <w:rPr>
        <w:i w:val="0"/>
        <w:sz w:val="16"/>
        <w:szCs w:val="16"/>
      </w:rPr>
      <w:t>*</w:t>
    </w:r>
    <w:r w:rsidRPr="007D23A4">
      <w:rPr>
        <w:sz w:val="16"/>
        <w:szCs w:val="16"/>
      </w:rPr>
      <w:t xml:space="preserve">Corresponding author: </w:t>
    </w:r>
    <w:r w:rsidR="00B02464">
      <w:rPr>
        <w:i w:val="0"/>
        <w:sz w:val="16"/>
      </w:rPr>
      <w:t>Anand Bihari;</w:t>
    </w:r>
    <w:r w:rsidR="00632872" w:rsidRPr="00632872">
      <w:rPr>
        <w:i w:val="0"/>
        <w:sz w:val="16"/>
      </w:rPr>
      <w:t xml:space="preserve"> Email: </w:t>
    </w:r>
    <w:hyperlink r:id="rId1" w:history="1">
      <w:r w:rsidR="00B02464" w:rsidRPr="00DD2421">
        <w:rPr>
          <w:rStyle w:val="Hyperlink"/>
          <w:i w:val="0"/>
        </w:rPr>
        <w:t>anand.bihari@vit.ac.in</w:t>
      </w:r>
    </w:hyperlink>
    <w:r w:rsidR="00B02464">
      <w:rPr>
        <w:i w:val="0"/>
        <w:sz w:val="16"/>
      </w:rPr>
      <w:t>, csanandk@gmail.com</w:t>
    </w:r>
    <w:r w:rsidRPr="007D23A4">
      <w:rPr>
        <w:i w:val="0"/>
        <w:iCs/>
        <w:sz w:val="16"/>
        <w:szCs w:val="1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D6FD5B" w14:textId="77777777" w:rsidR="008E2EB3" w:rsidRDefault="008E2EB3" w:rsidP="00783D5B">
      <w:pPr>
        <w:pStyle w:val="Footer"/>
        <w:spacing w:before="230"/>
        <w:rPr>
          <w:lang w:val="en-GB"/>
        </w:rPr>
      </w:pPr>
      <w:r>
        <w:rPr>
          <w:lang w:val="en-IN" w:eastAsia="en-IN"/>
        </w:rPr>
        <w:drawing>
          <wp:inline distT="0" distB="0" distL="0" distR="0" wp14:anchorId="099251FB" wp14:editId="4D5FC168">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28C268F9" w14:textId="77777777" w:rsidR="008E2EB3" w:rsidRDefault="008E2EB3"/>
    <w:p w14:paraId="4541D4ED" w14:textId="77777777" w:rsidR="008E2EB3" w:rsidRDefault="008E2EB3"/>
  </w:footnote>
  <w:footnote w:type="continuationSeparator" w:id="0">
    <w:p w14:paraId="1CDDEA1A" w14:textId="77777777" w:rsidR="008E2EB3" w:rsidRDefault="008E2EB3">
      <w:r>
        <w:continuationSeparator/>
      </w:r>
    </w:p>
    <w:p w14:paraId="086AA21E" w14:textId="77777777" w:rsidR="008E2EB3" w:rsidRDefault="008E2EB3"/>
    <w:p w14:paraId="7DDA14FD" w14:textId="77777777" w:rsidR="008E2EB3" w:rsidRDefault="008E2EB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92733276"/>
      <w:docPartObj>
        <w:docPartGallery w:val="Page Numbers (Top of Page)"/>
        <w:docPartUnique/>
      </w:docPartObj>
    </w:sdtPr>
    <w:sdtEndPr>
      <w:rPr>
        <w:noProof/>
      </w:rPr>
    </w:sdtEndPr>
    <w:sdtContent>
      <w:p w14:paraId="2DE7C03B" w14:textId="2987606F" w:rsidR="001F1E43" w:rsidRDefault="001F1E43" w:rsidP="00366F72">
        <w:pPr>
          <w:pStyle w:val="Header"/>
          <w:tabs>
            <w:tab w:val="clear" w:pos="4706"/>
            <w:tab w:val="clear" w:pos="9356"/>
            <w:tab w:val="right" w:pos="9922"/>
          </w:tabs>
        </w:pPr>
      </w:p>
      <w:p w14:paraId="2EC65494" w14:textId="697EBFB9" w:rsidR="001F1E43" w:rsidRDefault="008E2EB3" w:rsidP="000E1EF3">
        <w:pPr>
          <w:pStyle w:val="Header"/>
          <w:spacing w:after="210" w:line="240" w:lineRule="auto"/>
        </w:pPr>
        <w:r>
          <w:rPr>
            <w:iCs/>
          </w:rPr>
          <w:pict w14:anchorId="1FDF9030">
            <v:rect id="_x0000_i1025"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12244E" w14:textId="77777777" w:rsidR="001F1E43" w:rsidRDefault="008E2EB3" w:rsidP="000E1EF3">
    <w:pPr>
      <w:pStyle w:val="Header"/>
      <w:spacing w:after="210" w:line="240" w:lineRule="auto"/>
      <w:jc w:val="right"/>
    </w:pPr>
    <w:r>
      <w:rPr>
        <w:iCs/>
      </w:rPr>
      <w:pict w14:anchorId="5EAB56DB">
        <v:rect id="_x0000_i1026"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52" w:type="dxa"/>
      <w:jc w:val="center"/>
      <w:tblBorders>
        <w:bottom w:val="single" w:sz="36" w:space="0" w:color="auto"/>
      </w:tblBorders>
      <w:shd w:val="pct10" w:color="F2F2F2" w:themeColor="background1" w:themeShade="F2" w:fill="auto"/>
      <w:tblLayout w:type="fixed"/>
      <w:tblLook w:val="04A0" w:firstRow="1" w:lastRow="0" w:firstColumn="1" w:lastColumn="0" w:noHBand="0" w:noVBand="1"/>
    </w:tblPr>
    <w:tblGrid>
      <w:gridCol w:w="9952"/>
    </w:tblGrid>
    <w:tr w:rsidR="001F1E43" w:rsidRPr="00C76368" w14:paraId="64D8C6AF" w14:textId="77777777" w:rsidTr="00C22713">
      <w:trPr>
        <w:trHeight w:val="57"/>
        <w:jc w:val="center"/>
      </w:trPr>
      <w:tc>
        <w:tcPr>
          <w:tcW w:w="9952" w:type="dxa"/>
          <w:tcBorders>
            <w:bottom w:val="single" w:sz="2" w:space="0" w:color="auto"/>
          </w:tcBorders>
          <w:shd w:val="pct10" w:color="F2F2F2" w:themeColor="background1" w:themeShade="F2" w:fill="auto"/>
        </w:tcPr>
        <w:p w14:paraId="58DB0196" w14:textId="1621CB77" w:rsidR="001F1E43" w:rsidRPr="007C5552" w:rsidRDefault="001F1E43" w:rsidP="00D06160">
          <w:pPr>
            <w:pStyle w:val="Header"/>
            <w:tabs>
              <w:tab w:val="left" w:pos="6804"/>
            </w:tabs>
            <w:jc w:val="center"/>
            <w:rPr>
              <w:i/>
              <w:sz w:val="18"/>
              <w:szCs w:val="18"/>
            </w:rPr>
          </w:pPr>
        </w:p>
      </w:tc>
    </w:tr>
  </w:tbl>
  <w:p w14:paraId="6B4B16B1" w14:textId="77777777" w:rsidR="001F1E43" w:rsidRDefault="001F1E43"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64111D9"/>
    <w:multiLevelType w:val="hybridMultilevel"/>
    <w:tmpl w:val="EA92AA8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0E83A3E"/>
    <w:multiLevelType w:val="hybridMultilevel"/>
    <w:tmpl w:val="2BB4284C"/>
    <w:lvl w:ilvl="0" w:tplc="40266276">
      <w:start w:val="1"/>
      <w:numFmt w:val="bullet"/>
      <w:lvlText w:val=""/>
      <w:lvlJc w:val="left"/>
      <w:pPr>
        <w:tabs>
          <w:tab w:val="num" w:pos="576"/>
        </w:tabs>
        <w:ind w:left="57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D376A2"/>
    <w:multiLevelType w:val="hybridMultilevel"/>
    <w:tmpl w:val="F6248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5">
    <w:nsid w:val="22F12833"/>
    <w:multiLevelType w:val="hybridMultilevel"/>
    <w:tmpl w:val="F2A2C728"/>
    <w:lvl w:ilvl="0" w:tplc="6C486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17274C"/>
    <w:multiLevelType w:val="singleLevel"/>
    <w:tmpl w:val="04090011"/>
    <w:lvl w:ilvl="0">
      <w:start w:val="1"/>
      <w:numFmt w:val="decimal"/>
      <w:lvlText w:val="%1)"/>
      <w:lvlJc w:val="left"/>
      <w:pPr>
        <w:tabs>
          <w:tab w:val="num" w:pos="360"/>
        </w:tabs>
        <w:ind w:left="360" w:hanging="360"/>
      </w:pPr>
    </w:lvl>
  </w:abstractNum>
  <w:abstractNum w:abstractNumId="7">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nsid w:val="3BC65927"/>
    <w:multiLevelType w:val="hybridMultilevel"/>
    <w:tmpl w:val="E7AC5B4E"/>
    <w:lvl w:ilvl="0" w:tplc="B9B4C512">
      <w:start w:val="224"/>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1">
    <w:nsid w:val="553B7E72"/>
    <w:multiLevelType w:val="hybridMultilevel"/>
    <w:tmpl w:val="C60C6AFC"/>
    <w:lvl w:ilvl="0" w:tplc="BBBEEE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1st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3">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4">
    <w:nsid w:val="5E884538"/>
    <w:multiLevelType w:val="hybridMultilevel"/>
    <w:tmpl w:val="7F0A1124"/>
    <w:lvl w:ilvl="0" w:tplc="D5FCB96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5EF53453"/>
    <w:multiLevelType w:val="hybridMultilevel"/>
    <w:tmpl w:val="541879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C3293B"/>
    <w:multiLevelType w:val="singleLevel"/>
    <w:tmpl w:val="FC528E46"/>
    <w:lvl w:ilvl="0">
      <w:start w:val="1"/>
      <w:numFmt w:val="decimal"/>
      <w:lvlText w:val="[%1]"/>
      <w:lvlJc w:val="left"/>
      <w:pPr>
        <w:tabs>
          <w:tab w:val="num" w:pos="360"/>
        </w:tabs>
        <w:ind w:left="360" w:hanging="360"/>
      </w:pPr>
      <w:rPr>
        <w:sz w:val="18"/>
        <w:szCs w:val="20"/>
      </w:rPr>
    </w:lvl>
  </w:abstractNum>
  <w:abstractNum w:abstractNumId="17">
    <w:nsid w:val="6E0D3E94"/>
    <w:multiLevelType w:val="hybridMultilevel"/>
    <w:tmpl w:val="C96A86AA"/>
    <w:lvl w:ilvl="0" w:tplc="0409000F">
      <w:start w:val="1"/>
      <w:numFmt w:val="decimal"/>
      <w:lvlText w:val="%1."/>
      <w:lvlJc w:val="left"/>
      <w:pPr>
        <w:ind w:left="919" w:hanging="360"/>
      </w:pPr>
    </w:lvl>
    <w:lvl w:ilvl="1" w:tplc="04090019">
      <w:start w:val="1"/>
      <w:numFmt w:val="lowerLetter"/>
      <w:lvlText w:val="%2."/>
      <w:lvlJc w:val="left"/>
      <w:pPr>
        <w:ind w:left="1639" w:hanging="360"/>
      </w:pPr>
    </w:lvl>
    <w:lvl w:ilvl="2" w:tplc="0409001B" w:tentative="1">
      <w:start w:val="1"/>
      <w:numFmt w:val="lowerRoman"/>
      <w:lvlText w:val="%3."/>
      <w:lvlJc w:val="right"/>
      <w:pPr>
        <w:ind w:left="2359" w:hanging="180"/>
      </w:pPr>
    </w:lvl>
    <w:lvl w:ilvl="3" w:tplc="0409000F" w:tentative="1">
      <w:start w:val="1"/>
      <w:numFmt w:val="decimal"/>
      <w:lvlText w:val="%4."/>
      <w:lvlJc w:val="left"/>
      <w:pPr>
        <w:ind w:left="3079" w:hanging="360"/>
      </w:pPr>
    </w:lvl>
    <w:lvl w:ilvl="4" w:tplc="04090019" w:tentative="1">
      <w:start w:val="1"/>
      <w:numFmt w:val="lowerLetter"/>
      <w:lvlText w:val="%5."/>
      <w:lvlJc w:val="left"/>
      <w:pPr>
        <w:ind w:left="3799" w:hanging="360"/>
      </w:pPr>
    </w:lvl>
    <w:lvl w:ilvl="5" w:tplc="0409001B" w:tentative="1">
      <w:start w:val="1"/>
      <w:numFmt w:val="lowerRoman"/>
      <w:lvlText w:val="%6."/>
      <w:lvlJc w:val="right"/>
      <w:pPr>
        <w:ind w:left="4519" w:hanging="180"/>
      </w:pPr>
    </w:lvl>
    <w:lvl w:ilvl="6" w:tplc="0409000F" w:tentative="1">
      <w:start w:val="1"/>
      <w:numFmt w:val="decimal"/>
      <w:lvlText w:val="%7."/>
      <w:lvlJc w:val="left"/>
      <w:pPr>
        <w:ind w:left="5239" w:hanging="360"/>
      </w:pPr>
    </w:lvl>
    <w:lvl w:ilvl="7" w:tplc="04090019" w:tentative="1">
      <w:start w:val="1"/>
      <w:numFmt w:val="lowerLetter"/>
      <w:lvlText w:val="%8."/>
      <w:lvlJc w:val="left"/>
      <w:pPr>
        <w:ind w:left="5959" w:hanging="360"/>
      </w:pPr>
    </w:lvl>
    <w:lvl w:ilvl="8" w:tplc="0409001B" w:tentative="1">
      <w:start w:val="1"/>
      <w:numFmt w:val="lowerRoman"/>
      <w:lvlText w:val="%9."/>
      <w:lvlJc w:val="right"/>
      <w:pPr>
        <w:ind w:left="6679" w:hanging="180"/>
      </w:pPr>
    </w:lvl>
  </w:abstractNum>
  <w:num w:numId="1">
    <w:abstractNumId w:val="7"/>
  </w:num>
  <w:num w:numId="2">
    <w:abstractNumId w:val="13"/>
  </w:num>
  <w:num w:numId="3">
    <w:abstractNumId w:val="4"/>
  </w:num>
  <w:num w:numId="4">
    <w:abstractNumId w:val="10"/>
  </w:num>
  <w:num w:numId="5">
    <w:abstractNumId w:val="12"/>
  </w:num>
  <w:num w:numId="6">
    <w:abstractNumId w:val="12"/>
  </w:num>
  <w:num w:numId="7">
    <w:abstractNumId w:val="8"/>
  </w:num>
  <w:num w:numId="8">
    <w:abstractNumId w:val="16"/>
  </w:num>
  <w:num w:numId="9">
    <w:abstractNumId w:val="14"/>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0"/>
    <w:lvlOverride w:ilvl="0">
      <w:lvl w:ilvl="0">
        <w:numFmt w:val="bullet"/>
        <w:lvlText w:val=""/>
        <w:legacy w:legacy="1" w:legacySpace="0" w:legacyIndent="360"/>
        <w:lvlJc w:val="left"/>
        <w:pPr>
          <w:ind w:left="720" w:hanging="360"/>
        </w:pPr>
        <w:rPr>
          <w:rFonts w:ascii="Symbol" w:hAnsi="Symbol" w:hint="default"/>
        </w:rPr>
      </w:lvl>
    </w:lvlOverride>
  </w:num>
  <w:num w:numId="21">
    <w:abstractNumId w:val="6"/>
  </w:num>
  <w:num w:numId="22">
    <w:abstractNumId w:val="2"/>
  </w:num>
  <w:num w:numId="23">
    <w:abstractNumId w:val="1"/>
  </w:num>
  <w:num w:numId="24">
    <w:abstractNumId w:val="5"/>
  </w:num>
  <w:num w:numId="25">
    <w:abstractNumId w:val="17"/>
  </w:num>
  <w:num w:numId="26">
    <w:abstractNumId w:val="15"/>
  </w:num>
  <w:num w:numId="27">
    <w:abstractNumId w:val="11"/>
  </w:num>
  <w:num w:numId="28">
    <w:abstractNumId w:val="12"/>
  </w:num>
  <w:num w:numId="29">
    <w:abstractNumId w:val="12"/>
  </w:num>
  <w:num w:numId="30">
    <w:abstractNumId w:val="12"/>
  </w:num>
  <w:num w:numId="31">
    <w:abstractNumId w:val="12"/>
  </w:num>
  <w:num w:numId="32">
    <w:abstractNumId w:val="12"/>
  </w:num>
  <w:num w:numId="33">
    <w:abstractNumId w:val="3"/>
  </w:num>
  <w:num w:numId="34">
    <w:abstractNumId w:val="9"/>
  </w:num>
  <w:num w:numId="35">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rI0MrcAkiYmhgZmFko6SsGpxcWZ+XkgBYZGtQCcCyKiLQAAAA=="/>
  </w:docVars>
  <w:rsids>
    <w:rsidRoot w:val="000C1409"/>
    <w:rsid w:val="00000D5F"/>
    <w:rsid w:val="00010DCE"/>
    <w:rsid w:val="00011B4B"/>
    <w:rsid w:val="00011C98"/>
    <w:rsid w:val="00014765"/>
    <w:rsid w:val="00014B28"/>
    <w:rsid w:val="00014F09"/>
    <w:rsid w:val="00016C72"/>
    <w:rsid w:val="00017B85"/>
    <w:rsid w:val="00022C27"/>
    <w:rsid w:val="00025F30"/>
    <w:rsid w:val="0002617F"/>
    <w:rsid w:val="0002766B"/>
    <w:rsid w:val="00030D1F"/>
    <w:rsid w:val="000311FD"/>
    <w:rsid w:val="000315C7"/>
    <w:rsid w:val="0003173D"/>
    <w:rsid w:val="00031DA1"/>
    <w:rsid w:val="000328D8"/>
    <w:rsid w:val="00033F04"/>
    <w:rsid w:val="0003406C"/>
    <w:rsid w:val="00035593"/>
    <w:rsid w:val="00035920"/>
    <w:rsid w:val="00036880"/>
    <w:rsid w:val="00036A35"/>
    <w:rsid w:val="00040353"/>
    <w:rsid w:val="000403A7"/>
    <w:rsid w:val="000407AB"/>
    <w:rsid w:val="00040DC5"/>
    <w:rsid w:val="0004139D"/>
    <w:rsid w:val="00044A17"/>
    <w:rsid w:val="000457C8"/>
    <w:rsid w:val="00045AB9"/>
    <w:rsid w:val="0004637C"/>
    <w:rsid w:val="00047C45"/>
    <w:rsid w:val="00050249"/>
    <w:rsid w:val="00050BFC"/>
    <w:rsid w:val="000518F0"/>
    <w:rsid w:val="00052B25"/>
    <w:rsid w:val="0005306A"/>
    <w:rsid w:val="000560E2"/>
    <w:rsid w:val="00056920"/>
    <w:rsid w:val="00060619"/>
    <w:rsid w:val="00061134"/>
    <w:rsid w:val="000613DA"/>
    <w:rsid w:val="00064A0B"/>
    <w:rsid w:val="0006684C"/>
    <w:rsid w:val="00067CE7"/>
    <w:rsid w:val="00067E37"/>
    <w:rsid w:val="00072AAA"/>
    <w:rsid w:val="00076EC6"/>
    <w:rsid w:val="00077CD7"/>
    <w:rsid w:val="00081B61"/>
    <w:rsid w:val="00081F7D"/>
    <w:rsid w:val="00083565"/>
    <w:rsid w:val="000841CE"/>
    <w:rsid w:val="0008532A"/>
    <w:rsid w:val="000853BD"/>
    <w:rsid w:val="00086217"/>
    <w:rsid w:val="00086236"/>
    <w:rsid w:val="00090493"/>
    <w:rsid w:val="00091A53"/>
    <w:rsid w:val="00092030"/>
    <w:rsid w:val="000939FF"/>
    <w:rsid w:val="00093F79"/>
    <w:rsid w:val="000948A7"/>
    <w:rsid w:val="00095446"/>
    <w:rsid w:val="000971BF"/>
    <w:rsid w:val="000973C8"/>
    <w:rsid w:val="00097594"/>
    <w:rsid w:val="000A221F"/>
    <w:rsid w:val="000A2A3A"/>
    <w:rsid w:val="000A55BD"/>
    <w:rsid w:val="000A65D4"/>
    <w:rsid w:val="000B060F"/>
    <w:rsid w:val="000B137C"/>
    <w:rsid w:val="000B1B96"/>
    <w:rsid w:val="000B21E1"/>
    <w:rsid w:val="000B2D31"/>
    <w:rsid w:val="000B5E84"/>
    <w:rsid w:val="000B70F1"/>
    <w:rsid w:val="000C06E9"/>
    <w:rsid w:val="000C1409"/>
    <w:rsid w:val="000C3885"/>
    <w:rsid w:val="000C3AA9"/>
    <w:rsid w:val="000C5E0C"/>
    <w:rsid w:val="000C6DD8"/>
    <w:rsid w:val="000C7CC7"/>
    <w:rsid w:val="000D0074"/>
    <w:rsid w:val="000D07A1"/>
    <w:rsid w:val="000D2F0F"/>
    <w:rsid w:val="000D32D4"/>
    <w:rsid w:val="000D395C"/>
    <w:rsid w:val="000D53E3"/>
    <w:rsid w:val="000D59F2"/>
    <w:rsid w:val="000D6001"/>
    <w:rsid w:val="000D67C6"/>
    <w:rsid w:val="000E0091"/>
    <w:rsid w:val="000E0F54"/>
    <w:rsid w:val="000E1DFD"/>
    <w:rsid w:val="000E1EF3"/>
    <w:rsid w:val="000E212B"/>
    <w:rsid w:val="000E258D"/>
    <w:rsid w:val="000E3D85"/>
    <w:rsid w:val="000E4CEF"/>
    <w:rsid w:val="000F31B1"/>
    <w:rsid w:val="000F3A0B"/>
    <w:rsid w:val="000F699F"/>
    <w:rsid w:val="000F6B42"/>
    <w:rsid w:val="000F71E3"/>
    <w:rsid w:val="00100E25"/>
    <w:rsid w:val="001036CC"/>
    <w:rsid w:val="00103BBE"/>
    <w:rsid w:val="0010685F"/>
    <w:rsid w:val="00107D9F"/>
    <w:rsid w:val="0011024F"/>
    <w:rsid w:val="00110A26"/>
    <w:rsid w:val="00111CA4"/>
    <w:rsid w:val="001120C1"/>
    <w:rsid w:val="001121D0"/>
    <w:rsid w:val="00112F35"/>
    <w:rsid w:val="00113D8C"/>
    <w:rsid w:val="0011461E"/>
    <w:rsid w:val="00114D92"/>
    <w:rsid w:val="001163BA"/>
    <w:rsid w:val="001167D6"/>
    <w:rsid w:val="00116B58"/>
    <w:rsid w:val="0011723A"/>
    <w:rsid w:val="00117A48"/>
    <w:rsid w:val="00117E53"/>
    <w:rsid w:val="001203E2"/>
    <w:rsid w:val="00122279"/>
    <w:rsid w:val="00122F45"/>
    <w:rsid w:val="00122FA4"/>
    <w:rsid w:val="00122FB2"/>
    <w:rsid w:val="00123AD8"/>
    <w:rsid w:val="00125423"/>
    <w:rsid w:val="00125655"/>
    <w:rsid w:val="00126A63"/>
    <w:rsid w:val="001274B8"/>
    <w:rsid w:val="00131C6F"/>
    <w:rsid w:val="001323CB"/>
    <w:rsid w:val="00132F86"/>
    <w:rsid w:val="00132F95"/>
    <w:rsid w:val="0013578C"/>
    <w:rsid w:val="0013612B"/>
    <w:rsid w:val="00136D96"/>
    <w:rsid w:val="00136DB9"/>
    <w:rsid w:val="00136FA5"/>
    <w:rsid w:val="00141760"/>
    <w:rsid w:val="00142DE8"/>
    <w:rsid w:val="0014460D"/>
    <w:rsid w:val="001446AE"/>
    <w:rsid w:val="00145B3C"/>
    <w:rsid w:val="00147C85"/>
    <w:rsid w:val="0015046D"/>
    <w:rsid w:val="00154692"/>
    <w:rsid w:val="00156B12"/>
    <w:rsid w:val="00160666"/>
    <w:rsid w:val="00161F9D"/>
    <w:rsid w:val="00163A94"/>
    <w:rsid w:val="001666C6"/>
    <w:rsid w:val="00166B1F"/>
    <w:rsid w:val="00166E32"/>
    <w:rsid w:val="0017199C"/>
    <w:rsid w:val="00173A90"/>
    <w:rsid w:val="00174173"/>
    <w:rsid w:val="0017435C"/>
    <w:rsid w:val="00176548"/>
    <w:rsid w:val="001779B1"/>
    <w:rsid w:val="00180AA5"/>
    <w:rsid w:val="0018493E"/>
    <w:rsid w:val="001857B6"/>
    <w:rsid w:val="00187A19"/>
    <w:rsid w:val="00190C33"/>
    <w:rsid w:val="0019211F"/>
    <w:rsid w:val="001933FA"/>
    <w:rsid w:val="00194B23"/>
    <w:rsid w:val="00194D46"/>
    <w:rsid w:val="00194FED"/>
    <w:rsid w:val="001955FF"/>
    <w:rsid w:val="00195876"/>
    <w:rsid w:val="00196058"/>
    <w:rsid w:val="0019712D"/>
    <w:rsid w:val="00197840"/>
    <w:rsid w:val="00197E2D"/>
    <w:rsid w:val="001A0738"/>
    <w:rsid w:val="001A0783"/>
    <w:rsid w:val="001A54A9"/>
    <w:rsid w:val="001A6ABB"/>
    <w:rsid w:val="001B10D2"/>
    <w:rsid w:val="001B120A"/>
    <w:rsid w:val="001B3E25"/>
    <w:rsid w:val="001B6E7B"/>
    <w:rsid w:val="001B735B"/>
    <w:rsid w:val="001B79B4"/>
    <w:rsid w:val="001C23B9"/>
    <w:rsid w:val="001C253E"/>
    <w:rsid w:val="001C2569"/>
    <w:rsid w:val="001C3AD7"/>
    <w:rsid w:val="001C44C9"/>
    <w:rsid w:val="001C51CC"/>
    <w:rsid w:val="001C5606"/>
    <w:rsid w:val="001C578C"/>
    <w:rsid w:val="001C606C"/>
    <w:rsid w:val="001C6C45"/>
    <w:rsid w:val="001C7414"/>
    <w:rsid w:val="001C7AB7"/>
    <w:rsid w:val="001D0346"/>
    <w:rsid w:val="001D0783"/>
    <w:rsid w:val="001D32CE"/>
    <w:rsid w:val="001D3D24"/>
    <w:rsid w:val="001D6E41"/>
    <w:rsid w:val="001D6EE2"/>
    <w:rsid w:val="001D70ED"/>
    <w:rsid w:val="001E011E"/>
    <w:rsid w:val="001E033B"/>
    <w:rsid w:val="001E05B3"/>
    <w:rsid w:val="001E1C0F"/>
    <w:rsid w:val="001E2A4D"/>
    <w:rsid w:val="001E32DF"/>
    <w:rsid w:val="001E4995"/>
    <w:rsid w:val="001E4CDB"/>
    <w:rsid w:val="001E54F8"/>
    <w:rsid w:val="001E6B50"/>
    <w:rsid w:val="001E71BA"/>
    <w:rsid w:val="001F03AF"/>
    <w:rsid w:val="001F168C"/>
    <w:rsid w:val="001F1A24"/>
    <w:rsid w:val="001F1E43"/>
    <w:rsid w:val="001F3001"/>
    <w:rsid w:val="001F43D7"/>
    <w:rsid w:val="001F49A0"/>
    <w:rsid w:val="001F4C52"/>
    <w:rsid w:val="001F77E9"/>
    <w:rsid w:val="001F7B98"/>
    <w:rsid w:val="001F7CF3"/>
    <w:rsid w:val="00200150"/>
    <w:rsid w:val="002007AD"/>
    <w:rsid w:val="00200D7A"/>
    <w:rsid w:val="00201EA2"/>
    <w:rsid w:val="00202131"/>
    <w:rsid w:val="00203197"/>
    <w:rsid w:val="00203509"/>
    <w:rsid w:val="00203BA9"/>
    <w:rsid w:val="002042CC"/>
    <w:rsid w:val="00205238"/>
    <w:rsid w:val="0020556C"/>
    <w:rsid w:val="00205F4F"/>
    <w:rsid w:val="00206040"/>
    <w:rsid w:val="002071AD"/>
    <w:rsid w:val="0020720D"/>
    <w:rsid w:val="00207A67"/>
    <w:rsid w:val="00207C49"/>
    <w:rsid w:val="00207D92"/>
    <w:rsid w:val="00210135"/>
    <w:rsid w:val="00210448"/>
    <w:rsid w:val="002109E3"/>
    <w:rsid w:val="0021262C"/>
    <w:rsid w:val="002127C7"/>
    <w:rsid w:val="0021406F"/>
    <w:rsid w:val="00214700"/>
    <w:rsid w:val="00215CDB"/>
    <w:rsid w:val="002178ED"/>
    <w:rsid w:val="0022015C"/>
    <w:rsid w:val="002222D9"/>
    <w:rsid w:val="0022232D"/>
    <w:rsid w:val="00224644"/>
    <w:rsid w:val="002251D0"/>
    <w:rsid w:val="00226649"/>
    <w:rsid w:val="0022704B"/>
    <w:rsid w:val="0023027C"/>
    <w:rsid w:val="002302A1"/>
    <w:rsid w:val="002303A0"/>
    <w:rsid w:val="00234053"/>
    <w:rsid w:val="0023423E"/>
    <w:rsid w:val="00234DBA"/>
    <w:rsid w:val="002359F1"/>
    <w:rsid w:val="00240153"/>
    <w:rsid w:val="00240B68"/>
    <w:rsid w:val="002411F5"/>
    <w:rsid w:val="002414FF"/>
    <w:rsid w:val="002424BA"/>
    <w:rsid w:val="00244687"/>
    <w:rsid w:val="00244CC2"/>
    <w:rsid w:val="0024580D"/>
    <w:rsid w:val="0024636F"/>
    <w:rsid w:val="00246442"/>
    <w:rsid w:val="00247538"/>
    <w:rsid w:val="00247539"/>
    <w:rsid w:val="00247961"/>
    <w:rsid w:val="00247BE6"/>
    <w:rsid w:val="00250751"/>
    <w:rsid w:val="00250B45"/>
    <w:rsid w:val="00250D20"/>
    <w:rsid w:val="0025106B"/>
    <w:rsid w:val="00251C0E"/>
    <w:rsid w:val="00251C9C"/>
    <w:rsid w:val="002529FE"/>
    <w:rsid w:val="00252B1A"/>
    <w:rsid w:val="00257318"/>
    <w:rsid w:val="00257A87"/>
    <w:rsid w:val="00260B35"/>
    <w:rsid w:val="002610C9"/>
    <w:rsid w:val="002614CA"/>
    <w:rsid w:val="00261662"/>
    <w:rsid w:val="00261CAB"/>
    <w:rsid w:val="0026239E"/>
    <w:rsid w:val="002625F0"/>
    <w:rsid w:val="0026295B"/>
    <w:rsid w:val="00263D4E"/>
    <w:rsid w:val="00264443"/>
    <w:rsid w:val="00266218"/>
    <w:rsid w:val="00266BAF"/>
    <w:rsid w:val="0027088F"/>
    <w:rsid w:val="00276BA7"/>
    <w:rsid w:val="00277C56"/>
    <w:rsid w:val="002836F5"/>
    <w:rsid w:val="002848D8"/>
    <w:rsid w:val="00284AD4"/>
    <w:rsid w:val="00285B51"/>
    <w:rsid w:val="0028667D"/>
    <w:rsid w:val="00290BB6"/>
    <w:rsid w:val="00290F37"/>
    <w:rsid w:val="002912ED"/>
    <w:rsid w:val="00291375"/>
    <w:rsid w:val="002929CA"/>
    <w:rsid w:val="002932B1"/>
    <w:rsid w:val="00294127"/>
    <w:rsid w:val="0029466B"/>
    <w:rsid w:val="00294FC6"/>
    <w:rsid w:val="00297547"/>
    <w:rsid w:val="002A0D78"/>
    <w:rsid w:val="002A1D7C"/>
    <w:rsid w:val="002A2438"/>
    <w:rsid w:val="002A3FEC"/>
    <w:rsid w:val="002A44E8"/>
    <w:rsid w:val="002A7F97"/>
    <w:rsid w:val="002B1C97"/>
    <w:rsid w:val="002B34F5"/>
    <w:rsid w:val="002B3F7D"/>
    <w:rsid w:val="002B3F9E"/>
    <w:rsid w:val="002B4C5E"/>
    <w:rsid w:val="002B5CCF"/>
    <w:rsid w:val="002B6C9C"/>
    <w:rsid w:val="002B7B7C"/>
    <w:rsid w:val="002C1321"/>
    <w:rsid w:val="002C2C70"/>
    <w:rsid w:val="002C5F86"/>
    <w:rsid w:val="002C5FCB"/>
    <w:rsid w:val="002C6A64"/>
    <w:rsid w:val="002C74A2"/>
    <w:rsid w:val="002D0C65"/>
    <w:rsid w:val="002D177E"/>
    <w:rsid w:val="002D4878"/>
    <w:rsid w:val="002D54B1"/>
    <w:rsid w:val="002D6D9F"/>
    <w:rsid w:val="002D7F5F"/>
    <w:rsid w:val="002E2029"/>
    <w:rsid w:val="002E206D"/>
    <w:rsid w:val="002E4F05"/>
    <w:rsid w:val="002E57FD"/>
    <w:rsid w:val="002E600A"/>
    <w:rsid w:val="002E6DEB"/>
    <w:rsid w:val="002E75D5"/>
    <w:rsid w:val="002F0F6F"/>
    <w:rsid w:val="002F2019"/>
    <w:rsid w:val="002F49EA"/>
    <w:rsid w:val="002F4C5C"/>
    <w:rsid w:val="002F5683"/>
    <w:rsid w:val="002F6A97"/>
    <w:rsid w:val="002F7050"/>
    <w:rsid w:val="002F751D"/>
    <w:rsid w:val="00300055"/>
    <w:rsid w:val="00302E7A"/>
    <w:rsid w:val="003048D4"/>
    <w:rsid w:val="0030578E"/>
    <w:rsid w:val="0030780E"/>
    <w:rsid w:val="00310F7F"/>
    <w:rsid w:val="0031270D"/>
    <w:rsid w:val="00312BAB"/>
    <w:rsid w:val="00313F0A"/>
    <w:rsid w:val="0031401A"/>
    <w:rsid w:val="0031483D"/>
    <w:rsid w:val="00315AC3"/>
    <w:rsid w:val="00315E09"/>
    <w:rsid w:val="0031626B"/>
    <w:rsid w:val="00317AEE"/>
    <w:rsid w:val="00322A87"/>
    <w:rsid w:val="00323E9A"/>
    <w:rsid w:val="003242B3"/>
    <w:rsid w:val="00326690"/>
    <w:rsid w:val="003312B7"/>
    <w:rsid w:val="00331A1E"/>
    <w:rsid w:val="00334EF0"/>
    <w:rsid w:val="003353FE"/>
    <w:rsid w:val="00335665"/>
    <w:rsid w:val="003400D6"/>
    <w:rsid w:val="003412D3"/>
    <w:rsid w:val="0034135C"/>
    <w:rsid w:val="00341FD7"/>
    <w:rsid w:val="00344835"/>
    <w:rsid w:val="00345AAF"/>
    <w:rsid w:val="003460E5"/>
    <w:rsid w:val="00347584"/>
    <w:rsid w:val="003502D7"/>
    <w:rsid w:val="00350DE6"/>
    <w:rsid w:val="00351C10"/>
    <w:rsid w:val="00352EBB"/>
    <w:rsid w:val="00353598"/>
    <w:rsid w:val="003536E9"/>
    <w:rsid w:val="0035416A"/>
    <w:rsid w:val="003547D5"/>
    <w:rsid w:val="003560A3"/>
    <w:rsid w:val="003560E1"/>
    <w:rsid w:val="00357015"/>
    <w:rsid w:val="00357812"/>
    <w:rsid w:val="0036004D"/>
    <w:rsid w:val="0036101B"/>
    <w:rsid w:val="003617C7"/>
    <w:rsid w:val="00362732"/>
    <w:rsid w:val="00362B0B"/>
    <w:rsid w:val="00363BA7"/>
    <w:rsid w:val="00363FFB"/>
    <w:rsid w:val="003643A1"/>
    <w:rsid w:val="00365871"/>
    <w:rsid w:val="00366D7B"/>
    <w:rsid w:val="00366F72"/>
    <w:rsid w:val="00367649"/>
    <w:rsid w:val="0037086A"/>
    <w:rsid w:val="00370E43"/>
    <w:rsid w:val="0037159A"/>
    <w:rsid w:val="00371AF5"/>
    <w:rsid w:val="0037346D"/>
    <w:rsid w:val="00373EB3"/>
    <w:rsid w:val="003742F7"/>
    <w:rsid w:val="00374413"/>
    <w:rsid w:val="003747AD"/>
    <w:rsid w:val="003748BB"/>
    <w:rsid w:val="003750C4"/>
    <w:rsid w:val="00377733"/>
    <w:rsid w:val="003806A4"/>
    <w:rsid w:val="003816DD"/>
    <w:rsid w:val="00382978"/>
    <w:rsid w:val="00383A9F"/>
    <w:rsid w:val="00384ECE"/>
    <w:rsid w:val="0038510E"/>
    <w:rsid w:val="00386084"/>
    <w:rsid w:val="00386ADF"/>
    <w:rsid w:val="00392CFB"/>
    <w:rsid w:val="0039348C"/>
    <w:rsid w:val="0039381D"/>
    <w:rsid w:val="003940D3"/>
    <w:rsid w:val="00394156"/>
    <w:rsid w:val="00395233"/>
    <w:rsid w:val="00395891"/>
    <w:rsid w:val="003A0429"/>
    <w:rsid w:val="003A242F"/>
    <w:rsid w:val="003A275D"/>
    <w:rsid w:val="003A3AE9"/>
    <w:rsid w:val="003A4604"/>
    <w:rsid w:val="003A58EA"/>
    <w:rsid w:val="003A74F9"/>
    <w:rsid w:val="003B1775"/>
    <w:rsid w:val="003B249E"/>
    <w:rsid w:val="003B4140"/>
    <w:rsid w:val="003C3004"/>
    <w:rsid w:val="003C552C"/>
    <w:rsid w:val="003C56AE"/>
    <w:rsid w:val="003C7605"/>
    <w:rsid w:val="003D169D"/>
    <w:rsid w:val="003D2B7E"/>
    <w:rsid w:val="003D2D51"/>
    <w:rsid w:val="003D341A"/>
    <w:rsid w:val="003D6FE7"/>
    <w:rsid w:val="003D704E"/>
    <w:rsid w:val="003D7D09"/>
    <w:rsid w:val="003E19F9"/>
    <w:rsid w:val="003E3745"/>
    <w:rsid w:val="003E3BB1"/>
    <w:rsid w:val="003E41F2"/>
    <w:rsid w:val="003E51F7"/>
    <w:rsid w:val="003E523B"/>
    <w:rsid w:val="003E5600"/>
    <w:rsid w:val="003E57F1"/>
    <w:rsid w:val="003E65DF"/>
    <w:rsid w:val="003E6C51"/>
    <w:rsid w:val="003F04DD"/>
    <w:rsid w:val="003F1BB1"/>
    <w:rsid w:val="003F254E"/>
    <w:rsid w:val="003F28D4"/>
    <w:rsid w:val="003F3C63"/>
    <w:rsid w:val="003F500A"/>
    <w:rsid w:val="003F59E7"/>
    <w:rsid w:val="003F64EC"/>
    <w:rsid w:val="003F69ED"/>
    <w:rsid w:val="003F7138"/>
    <w:rsid w:val="004007A1"/>
    <w:rsid w:val="004014ED"/>
    <w:rsid w:val="00404044"/>
    <w:rsid w:val="00404182"/>
    <w:rsid w:val="004045C4"/>
    <w:rsid w:val="00405C54"/>
    <w:rsid w:val="00406E30"/>
    <w:rsid w:val="0041112C"/>
    <w:rsid w:val="00411A42"/>
    <w:rsid w:val="00411E0B"/>
    <w:rsid w:val="00412426"/>
    <w:rsid w:val="00413265"/>
    <w:rsid w:val="00413C0F"/>
    <w:rsid w:val="00414DAB"/>
    <w:rsid w:val="0041505E"/>
    <w:rsid w:val="00415CB1"/>
    <w:rsid w:val="00417CBC"/>
    <w:rsid w:val="00421A38"/>
    <w:rsid w:val="00422082"/>
    <w:rsid w:val="00422B11"/>
    <w:rsid w:val="00423638"/>
    <w:rsid w:val="00423EF1"/>
    <w:rsid w:val="00423F17"/>
    <w:rsid w:val="00424F04"/>
    <w:rsid w:val="0042515C"/>
    <w:rsid w:val="0042659F"/>
    <w:rsid w:val="00426ADF"/>
    <w:rsid w:val="0043137C"/>
    <w:rsid w:val="0043226F"/>
    <w:rsid w:val="00435429"/>
    <w:rsid w:val="00435896"/>
    <w:rsid w:val="004365DC"/>
    <w:rsid w:val="004369B9"/>
    <w:rsid w:val="00437735"/>
    <w:rsid w:val="004406B6"/>
    <w:rsid w:val="00440F92"/>
    <w:rsid w:val="00441AA5"/>
    <w:rsid w:val="00442ACD"/>
    <w:rsid w:val="00442FF1"/>
    <w:rsid w:val="00443668"/>
    <w:rsid w:val="00443862"/>
    <w:rsid w:val="00450791"/>
    <w:rsid w:val="00450C4F"/>
    <w:rsid w:val="00450DE6"/>
    <w:rsid w:val="00450F0A"/>
    <w:rsid w:val="0045103B"/>
    <w:rsid w:val="00451819"/>
    <w:rsid w:val="00451ACE"/>
    <w:rsid w:val="00451CEA"/>
    <w:rsid w:val="004530E6"/>
    <w:rsid w:val="00453A48"/>
    <w:rsid w:val="00453DCF"/>
    <w:rsid w:val="0045416E"/>
    <w:rsid w:val="00454CDF"/>
    <w:rsid w:val="004573CC"/>
    <w:rsid w:val="004600E9"/>
    <w:rsid w:val="004609C0"/>
    <w:rsid w:val="00460D61"/>
    <w:rsid w:val="0046156D"/>
    <w:rsid w:val="004618F3"/>
    <w:rsid w:val="00463DF3"/>
    <w:rsid w:val="00464715"/>
    <w:rsid w:val="0046512E"/>
    <w:rsid w:val="0046604B"/>
    <w:rsid w:val="0046700F"/>
    <w:rsid w:val="00467379"/>
    <w:rsid w:val="0047056A"/>
    <w:rsid w:val="00471246"/>
    <w:rsid w:val="004728FD"/>
    <w:rsid w:val="00475605"/>
    <w:rsid w:val="00476ECF"/>
    <w:rsid w:val="00480646"/>
    <w:rsid w:val="00481F38"/>
    <w:rsid w:val="00482DF5"/>
    <w:rsid w:val="004845B0"/>
    <w:rsid w:val="004847E2"/>
    <w:rsid w:val="00485784"/>
    <w:rsid w:val="00485787"/>
    <w:rsid w:val="00487046"/>
    <w:rsid w:val="004875F0"/>
    <w:rsid w:val="00490FBF"/>
    <w:rsid w:val="00491908"/>
    <w:rsid w:val="00492420"/>
    <w:rsid w:val="00492C1B"/>
    <w:rsid w:val="00495462"/>
    <w:rsid w:val="004969E0"/>
    <w:rsid w:val="00497364"/>
    <w:rsid w:val="004A1650"/>
    <w:rsid w:val="004A179E"/>
    <w:rsid w:val="004A1E8A"/>
    <w:rsid w:val="004A43A1"/>
    <w:rsid w:val="004A52CA"/>
    <w:rsid w:val="004A535D"/>
    <w:rsid w:val="004A59CB"/>
    <w:rsid w:val="004A65BC"/>
    <w:rsid w:val="004A723E"/>
    <w:rsid w:val="004A7A86"/>
    <w:rsid w:val="004A7DA5"/>
    <w:rsid w:val="004B0055"/>
    <w:rsid w:val="004B24D2"/>
    <w:rsid w:val="004B3555"/>
    <w:rsid w:val="004B6044"/>
    <w:rsid w:val="004C1408"/>
    <w:rsid w:val="004C181B"/>
    <w:rsid w:val="004C2F01"/>
    <w:rsid w:val="004C3ED5"/>
    <w:rsid w:val="004D192D"/>
    <w:rsid w:val="004D2896"/>
    <w:rsid w:val="004D4165"/>
    <w:rsid w:val="004D7A4E"/>
    <w:rsid w:val="004D7D95"/>
    <w:rsid w:val="004E4340"/>
    <w:rsid w:val="004E5AC2"/>
    <w:rsid w:val="004E70C9"/>
    <w:rsid w:val="004E7E5F"/>
    <w:rsid w:val="004E7E74"/>
    <w:rsid w:val="004F0C5A"/>
    <w:rsid w:val="004F1358"/>
    <w:rsid w:val="004F1C0C"/>
    <w:rsid w:val="004F1E57"/>
    <w:rsid w:val="004F2465"/>
    <w:rsid w:val="004F390E"/>
    <w:rsid w:val="004F3A33"/>
    <w:rsid w:val="004F3D79"/>
    <w:rsid w:val="004F5FDA"/>
    <w:rsid w:val="004F65ED"/>
    <w:rsid w:val="0050187A"/>
    <w:rsid w:val="00501A6B"/>
    <w:rsid w:val="00502197"/>
    <w:rsid w:val="00503B24"/>
    <w:rsid w:val="00504459"/>
    <w:rsid w:val="005045F6"/>
    <w:rsid w:val="00504D72"/>
    <w:rsid w:val="005106FB"/>
    <w:rsid w:val="00510F73"/>
    <w:rsid w:val="0051359E"/>
    <w:rsid w:val="00515462"/>
    <w:rsid w:val="00516666"/>
    <w:rsid w:val="00520B80"/>
    <w:rsid w:val="00524BB4"/>
    <w:rsid w:val="005250D2"/>
    <w:rsid w:val="005251B4"/>
    <w:rsid w:val="00526338"/>
    <w:rsid w:val="00526CE7"/>
    <w:rsid w:val="005276BF"/>
    <w:rsid w:val="00527ADD"/>
    <w:rsid w:val="00532468"/>
    <w:rsid w:val="00534347"/>
    <w:rsid w:val="005364A6"/>
    <w:rsid w:val="00536923"/>
    <w:rsid w:val="00536BCF"/>
    <w:rsid w:val="00536DB3"/>
    <w:rsid w:val="00541480"/>
    <w:rsid w:val="00542565"/>
    <w:rsid w:val="00545FB0"/>
    <w:rsid w:val="0054654D"/>
    <w:rsid w:val="00547AF8"/>
    <w:rsid w:val="00547C17"/>
    <w:rsid w:val="00551CEE"/>
    <w:rsid w:val="00551D7A"/>
    <w:rsid w:val="0055210F"/>
    <w:rsid w:val="005529B8"/>
    <w:rsid w:val="00553762"/>
    <w:rsid w:val="005542CE"/>
    <w:rsid w:val="00555801"/>
    <w:rsid w:val="00556F36"/>
    <w:rsid w:val="00557225"/>
    <w:rsid w:val="0055772B"/>
    <w:rsid w:val="005578F9"/>
    <w:rsid w:val="00557F8D"/>
    <w:rsid w:val="005605E7"/>
    <w:rsid w:val="0056185E"/>
    <w:rsid w:val="00561D5B"/>
    <w:rsid w:val="005622D2"/>
    <w:rsid w:val="0056302F"/>
    <w:rsid w:val="0056370F"/>
    <w:rsid w:val="00564896"/>
    <w:rsid w:val="00567C47"/>
    <w:rsid w:val="005715D1"/>
    <w:rsid w:val="00571713"/>
    <w:rsid w:val="00571887"/>
    <w:rsid w:val="00571921"/>
    <w:rsid w:val="00571DA4"/>
    <w:rsid w:val="00573991"/>
    <w:rsid w:val="00573FB3"/>
    <w:rsid w:val="00575621"/>
    <w:rsid w:val="00577365"/>
    <w:rsid w:val="0058054D"/>
    <w:rsid w:val="005807FA"/>
    <w:rsid w:val="005829E8"/>
    <w:rsid w:val="00582B9F"/>
    <w:rsid w:val="00584714"/>
    <w:rsid w:val="00584BBF"/>
    <w:rsid w:val="00586813"/>
    <w:rsid w:val="00586ACC"/>
    <w:rsid w:val="005901B7"/>
    <w:rsid w:val="0059035D"/>
    <w:rsid w:val="00590B7B"/>
    <w:rsid w:val="00591121"/>
    <w:rsid w:val="00592147"/>
    <w:rsid w:val="00592569"/>
    <w:rsid w:val="00592C72"/>
    <w:rsid w:val="00594BB5"/>
    <w:rsid w:val="00594BF1"/>
    <w:rsid w:val="00594C63"/>
    <w:rsid w:val="005968EA"/>
    <w:rsid w:val="00597D2C"/>
    <w:rsid w:val="005A0F5C"/>
    <w:rsid w:val="005A1307"/>
    <w:rsid w:val="005A2162"/>
    <w:rsid w:val="005A439D"/>
    <w:rsid w:val="005A5B31"/>
    <w:rsid w:val="005A5E2C"/>
    <w:rsid w:val="005A5EFD"/>
    <w:rsid w:val="005A609F"/>
    <w:rsid w:val="005A60EA"/>
    <w:rsid w:val="005A68F0"/>
    <w:rsid w:val="005A7ADB"/>
    <w:rsid w:val="005B0584"/>
    <w:rsid w:val="005B0A66"/>
    <w:rsid w:val="005B18E1"/>
    <w:rsid w:val="005B1F08"/>
    <w:rsid w:val="005B237E"/>
    <w:rsid w:val="005B293B"/>
    <w:rsid w:val="005B2954"/>
    <w:rsid w:val="005B368C"/>
    <w:rsid w:val="005B4703"/>
    <w:rsid w:val="005B4918"/>
    <w:rsid w:val="005B5BF7"/>
    <w:rsid w:val="005B64E4"/>
    <w:rsid w:val="005B6FD6"/>
    <w:rsid w:val="005B73E7"/>
    <w:rsid w:val="005C0597"/>
    <w:rsid w:val="005C067D"/>
    <w:rsid w:val="005C08CF"/>
    <w:rsid w:val="005C0901"/>
    <w:rsid w:val="005C1FC7"/>
    <w:rsid w:val="005C2DCB"/>
    <w:rsid w:val="005C460A"/>
    <w:rsid w:val="005C4A9F"/>
    <w:rsid w:val="005C5216"/>
    <w:rsid w:val="005C5221"/>
    <w:rsid w:val="005C59DF"/>
    <w:rsid w:val="005C63B8"/>
    <w:rsid w:val="005C7384"/>
    <w:rsid w:val="005C7F08"/>
    <w:rsid w:val="005D0C1E"/>
    <w:rsid w:val="005D247D"/>
    <w:rsid w:val="005D26A9"/>
    <w:rsid w:val="005D33D9"/>
    <w:rsid w:val="005D6AAE"/>
    <w:rsid w:val="005E0056"/>
    <w:rsid w:val="005E017D"/>
    <w:rsid w:val="005E0F3D"/>
    <w:rsid w:val="005E1263"/>
    <w:rsid w:val="005E1D5B"/>
    <w:rsid w:val="005E2428"/>
    <w:rsid w:val="005E3799"/>
    <w:rsid w:val="005E41DC"/>
    <w:rsid w:val="005E469D"/>
    <w:rsid w:val="005E7993"/>
    <w:rsid w:val="005E7CE3"/>
    <w:rsid w:val="005F1484"/>
    <w:rsid w:val="005F208F"/>
    <w:rsid w:val="005F31C6"/>
    <w:rsid w:val="005F5C20"/>
    <w:rsid w:val="005F72C5"/>
    <w:rsid w:val="005F74AA"/>
    <w:rsid w:val="005F7A9D"/>
    <w:rsid w:val="00600029"/>
    <w:rsid w:val="0060028D"/>
    <w:rsid w:val="0060029C"/>
    <w:rsid w:val="00601A9F"/>
    <w:rsid w:val="00604EEB"/>
    <w:rsid w:val="00606469"/>
    <w:rsid w:val="006066CB"/>
    <w:rsid w:val="0060799D"/>
    <w:rsid w:val="00611178"/>
    <w:rsid w:val="00611267"/>
    <w:rsid w:val="00611D1B"/>
    <w:rsid w:val="006142D1"/>
    <w:rsid w:val="006151B2"/>
    <w:rsid w:val="00616624"/>
    <w:rsid w:val="0061745B"/>
    <w:rsid w:val="00621A00"/>
    <w:rsid w:val="00623084"/>
    <w:rsid w:val="006232C8"/>
    <w:rsid w:val="0062681A"/>
    <w:rsid w:val="00627C47"/>
    <w:rsid w:val="00630286"/>
    <w:rsid w:val="00632872"/>
    <w:rsid w:val="00633842"/>
    <w:rsid w:val="006342FA"/>
    <w:rsid w:val="00634D48"/>
    <w:rsid w:val="00635C68"/>
    <w:rsid w:val="006375B4"/>
    <w:rsid w:val="00637817"/>
    <w:rsid w:val="006406A9"/>
    <w:rsid w:val="00640855"/>
    <w:rsid w:val="00641157"/>
    <w:rsid w:val="00642F50"/>
    <w:rsid w:val="00643185"/>
    <w:rsid w:val="00645114"/>
    <w:rsid w:val="00645244"/>
    <w:rsid w:val="006459C2"/>
    <w:rsid w:val="006463BF"/>
    <w:rsid w:val="00646D49"/>
    <w:rsid w:val="006474B1"/>
    <w:rsid w:val="00650008"/>
    <w:rsid w:val="00651432"/>
    <w:rsid w:val="00654328"/>
    <w:rsid w:val="00655535"/>
    <w:rsid w:val="00660FB5"/>
    <w:rsid w:val="00662326"/>
    <w:rsid w:val="00662B8B"/>
    <w:rsid w:val="00663B0F"/>
    <w:rsid w:val="00665852"/>
    <w:rsid w:val="00666AF0"/>
    <w:rsid w:val="00672326"/>
    <w:rsid w:val="006763FC"/>
    <w:rsid w:val="00677008"/>
    <w:rsid w:val="00680B4A"/>
    <w:rsid w:val="00682488"/>
    <w:rsid w:val="006837F9"/>
    <w:rsid w:val="00684AC1"/>
    <w:rsid w:val="00685F38"/>
    <w:rsid w:val="006878B6"/>
    <w:rsid w:val="00690B08"/>
    <w:rsid w:val="0069161B"/>
    <w:rsid w:val="0069448D"/>
    <w:rsid w:val="006969D6"/>
    <w:rsid w:val="00697047"/>
    <w:rsid w:val="006976F5"/>
    <w:rsid w:val="00697855"/>
    <w:rsid w:val="006A227C"/>
    <w:rsid w:val="006A25AF"/>
    <w:rsid w:val="006A28DC"/>
    <w:rsid w:val="006A363C"/>
    <w:rsid w:val="006A427D"/>
    <w:rsid w:val="006A574D"/>
    <w:rsid w:val="006A5E03"/>
    <w:rsid w:val="006A63E8"/>
    <w:rsid w:val="006A66E6"/>
    <w:rsid w:val="006A6EAE"/>
    <w:rsid w:val="006A7898"/>
    <w:rsid w:val="006A7CDF"/>
    <w:rsid w:val="006B0000"/>
    <w:rsid w:val="006B0FCD"/>
    <w:rsid w:val="006B1D93"/>
    <w:rsid w:val="006B258C"/>
    <w:rsid w:val="006B3DDB"/>
    <w:rsid w:val="006B4FD4"/>
    <w:rsid w:val="006B5F69"/>
    <w:rsid w:val="006B6073"/>
    <w:rsid w:val="006C0513"/>
    <w:rsid w:val="006C09DB"/>
    <w:rsid w:val="006C0E8D"/>
    <w:rsid w:val="006C2BD0"/>
    <w:rsid w:val="006C43CE"/>
    <w:rsid w:val="006C5317"/>
    <w:rsid w:val="006C5D08"/>
    <w:rsid w:val="006C7BB4"/>
    <w:rsid w:val="006D04AD"/>
    <w:rsid w:val="006D096B"/>
    <w:rsid w:val="006D21FD"/>
    <w:rsid w:val="006D2E27"/>
    <w:rsid w:val="006D301F"/>
    <w:rsid w:val="006D392B"/>
    <w:rsid w:val="006D3A95"/>
    <w:rsid w:val="006D46CD"/>
    <w:rsid w:val="006D5253"/>
    <w:rsid w:val="006D681D"/>
    <w:rsid w:val="006E1195"/>
    <w:rsid w:val="006E1DAF"/>
    <w:rsid w:val="006E1E4B"/>
    <w:rsid w:val="006E2C89"/>
    <w:rsid w:val="006E45A3"/>
    <w:rsid w:val="006E4BD3"/>
    <w:rsid w:val="006E4EAB"/>
    <w:rsid w:val="006E50A5"/>
    <w:rsid w:val="006E5E86"/>
    <w:rsid w:val="006E686F"/>
    <w:rsid w:val="006E6B67"/>
    <w:rsid w:val="006F0A59"/>
    <w:rsid w:val="006F3304"/>
    <w:rsid w:val="006F402F"/>
    <w:rsid w:val="006F49A2"/>
    <w:rsid w:val="006F4B05"/>
    <w:rsid w:val="006F5C40"/>
    <w:rsid w:val="006F7075"/>
    <w:rsid w:val="006F760D"/>
    <w:rsid w:val="00701895"/>
    <w:rsid w:val="00701B41"/>
    <w:rsid w:val="00702F6F"/>
    <w:rsid w:val="00704186"/>
    <w:rsid w:val="00704660"/>
    <w:rsid w:val="007052F3"/>
    <w:rsid w:val="00705FA3"/>
    <w:rsid w:val="00710838"/>
    <w:rsid w:val="007117FA"/>
    <w:rsid w:val="00712C49"/>
    <w:rsid w:val="007131DD"/>
    <w:rsid w:val="007145B3"/>
    <w:rsid w:val="00716737"/>
    <w:rsid w:val="0071714B"/>
    <w:rsid w:val="00720489"/>
    <w:rsid w:val="00723227"/>
    <w:rsid w:val="0072368E"/>
    <w:rsid w:val="00723D71"/>
    <w:rsid w:val="00724074"/>
    <w:rsid w:val="0072446C"/>
    <w:rsid w:val="007246E1"/>
    <w:rsid w:val="00725AFB"/>
    <w:rsid w:val="00727872"/>
    <w:rsid w:val="00727EED"/>
    <w:rsid w:val="0073190E"/>
    <w:rsid w:val="00731B4B"/>
    <w:rsid w:val="00731E08"/>
    <w:rsid w:val="00731F2E"/>
    <w:rsid w:val="00732E03"/>
    <w:rsid w:val="007333E5"/>
    <w:rsid w:val="00735B49"/>
    <w:rsid w:val="00737A1B"/>
    <w:rsid w:val="007405BB"/>
    <w:rsid w:val="00741933"/>
    <w:rsid w:val="00742B38"/>
    <w:rsid w:val="00742C53"/>
    <w:rsid w:val="00743BC8"/>
    <w:rsid w:val="0074533E"/>
    <w:rsid w:val="007463BA"/>
    <w:rsid w:val="00747C6D"/>
    <w:rsid w:val="00750114"/>
    <w:rsid w:val="00750C3B"/>
    <w:rsid w:val="00750D24"/>
    <w:rsid w:val="007510D5"/>
    <w:rsid w:val="007519D1"/>
    <w:rsid w:val="00752748"/>
    <w:rsid w:val="00752BB8"/>
    <w:rsid w:val="007552B5"/>
    <w:rsid w:val="00755A56"/>
    <w:rsid w:val="00757D4F"/>
    <w:rsid w:val="00763741"/>
    <w:rsid w:val="00764181"/>
    <w:rsid w:val="00764518"/>
    <w:rsid w:val="00764EC8"/>
    <w:rsid w:val="00767E69"/>
    <w:rsid w:val="007707D5"/>
    <w:rsid w:val="0077091D"/>
    <w:rsid w:val="007721A6"/>
    <w:rsid w:val="00772414"/>
    <w:rsid w:val="007734F8"/>
    <w:rsid w:val="00773730"/>
    <w:rsid w:val="00774452"/>
    <w:rsid w:val="00774E9E"/>
    <w:rsid w:val="00775B72"/>
    <w:rsid w:val="007767E3"/>
    <w:rsid w:val="00776BBE"/>
    <w:rsid w:val="007770D2"/>
    <w:rsid w:val="007822DE"/>
    <w:rsid w:val="007831D7"/>
    <w:rsid w:val="00783998"/>
    <w:rsid w:val="00783D5B"/>
    <w:rsid w:val="0078531C"/>
    <w:rsid w:val="00785615"/>
    <w:rsid w:val="00785E90"/>
    <w:rsid w:val="007863C3"/>
    <w:rsid w:val="00786AE9"/>
    <w:rsid w:val="00790C5D"/>
    <w:rsid w:val="00791372"/>
    <w:rsid w:val="00791424"/>
    <w:rsid w:val="007925ED"/>
    <w:rsid w:val="0079407F"/>
    <w:rsid w:val="00795D08"/>
    <w:rsid w:val="00795E07"/>
    <w:rsid w:val="00796CE9"/>
    <w:rsid w:val="007A0408"/>
    <w:rsid w:val="007A16AC"/>
    <w:rsid w:val="007A16E0"/>
    <w:rsid w:val="007A32D6"/>
    <w:rsid w:val="007A43D2"/>
    <w:rsid w:val="007A4E3E"/>
    <w:rsid w:val="007A57DD"/>
    <w:rsid w:val="007B161A"/>
    <w:rsid w:val="007B1C3D"/>
    <w:rsid w:val="007B397A"/>
    <w:rsid w:val="007B3FA3"/>
    <w:rsid w:val="007B4855"/>
    <w:rsid w:val="007B554C"/>
    <w:rsid w:val="007B56C0"/>
    <w:rsid w:val="007B70C9"/>
    <w:rsid w:val="007B7FEE"/>
    <w:rsid w:val="007C129B"/>
    <w:rsid w:val="007C5552"/>
    <w:rsid w:val="007C579F"/>
    <w:rsid w:val="007D05FA"/>
    <w:rsid w:val="007D0697"/>
    <w:rsid w:val="007D089E"/>
    <w:rsid w:val="007D0948"/>
    <w:rsid w:val="007D23A4"/>
    <w:rsid w:val="007D254A"/>
    <w:rsid w:val="007D25DC"/>
    <w:rsid w:val="007D3754"/>
    <w:rsid w:val="007D3DC0"/>
    <w:rsid w:val="007D43FA"/>
    <w:rsid w:val="007D554C"/>
    <w:rsid w:val="007D6D68"/>
    <w:rsid w:val="007E0E33"/>
    <w:rsid w:val="007E19CC"/>
    <w:rsid w:val="007E1D3F"/>
    <w:rsid w:val="007E2A82"/>
    <w:rsid w:val="007E3E69"/>
    <w:rsid w:val="007E4C2D"/>
    <w:rsid w:val="007E6045"/>
    <w:rsid w:val="007E6E44"/>
    <w:rsid w:val="007F0EAF"/>
    <w:rsid w:val="007F2A95"/>
    <w:rsid w:val="007F36CA"/>
    <w:rsid w:val="007F5D2F"/>
    <w:rsid w:val="007F6948"/>
    <w:rsid w:val="007F6A71"/>
    <w:rsid w:val="007F7460"/>
    <w:rsid w:val="00802E4B"/>
    <w:rsid w:val="00804117"/>
    <w:rsid w:val="00805E7C"/>
    <w:rsid w:val="00806CC0"/>
    <w:rsid w:val="00807774"/>
    <w:rsid w:val="00810C39"/>
    <w:rsid w:val="00811DDA"/>
    <w:rsid w:val="00811F87"/>
    <w:rsid w:val="00815B14"/>
    <w:rsid w:val="00816027"/>
    <w:rsid w:val="00816330"/>
    <w:rsid w:val="008166DB"/>
    <w:rsid w:val="0081671F"/>
    <w:rsid w:val="00816FF1"/>
    <w:rsid w:val="00817E17"/>
    <w:rsid w:val="008206A3"/>
    <w:rsid w:val="00821881"/>
    <w:rsid w:val="00821F27"/>
    <w:rsid w:val="0082300C"/>
    <w:rsid w:val="0082310C"/>
    <w:rsid w:val="0082315E"/>
    <w:rsid w:val="008231DC"/>
    <w:rsid w:val="00825355"/>
    <w:rsid w:val="00826241"/>
    <w:rsid w:val="0083155E"/>
    <w:rsid w:val="008317E8"/>
    <w:rsid w:val="0083216E"/>
    <w:rsid w:val="00832EE1"/>
    <w:rsid w:val="008345D6"/>
    <w:rsid w:val="008346D6"/>
    <w:rsid w:val="0083529A"/>
    <w:rsid w:val="008355AA"/>
    <w:rsid w:val="008361BF"/>
    <w:rsid w:val="008363BC"/>
    <w:rsid w:val="00837AC2"/>
    <w:rsid w:val="0084055E"/>
    <w:rsid w:val="008408A6"/>
    <w:rsid w:val="00840E5D"/>
    <w:rsid w:val="008430CB"/>
    <w:rsid w:val="00843656"/>
    <w:rsid w:val="0084436E"/>
    <w:rsid w:val="00844CB0"/>
    <w:rsid w:val="00845C5E"/>
    <w:rsid w:val="008463FD"/>
    <w:rsid w:val="0084644D"/>
    <w:rsid w:val="00850E7B"/>
    <w:rsid w:val="00851868"/>
    <w:rsid w:val="008526B7"/>
    <w:rsid w:val="00852B9D"/>
    <w:rsid w:val="00856174"/>
    <w:rsid w:val="00856B64"/>
    <w:rsid w:val="00861051"/>
    <w:rsid w:val="008616CD"/>
    <w:rsid w:val="008624BD"/>
    <w:rsid w:val="008629EE"/>
    <w:rsid w:val="00864EF0"/>
    <w:rsid w:val="00865AFB"/>
    <w:rsid w:val="008663E7"/>
    <w:rsid w:val="00867038"/>
    <w:rsid w:val="008675B1"/>
    <w:rsid w:val="00870848"/>
    <w:rsid w:val="00871325"/>
    <w:rsid w:val="00871C74"/>
    <w:rsid w:val="0087313F"/>
    <w:rsid w:val="00875150"/>
    <w:rsid w:val="00875640"/>
    <w:rsid w:val="00876012"/>
    <w:rsid w:val="0088082E"/>
    <w:rsid w:val="00880FBE"/>
    <w:rsid w:val="008810F0"/>
    <w:rsid w:val="00881ACD"/>
    <w:rsid w:val="00882A19"/>
    <w:rsid w:val="00882FAE"/>
    <w:rsid w:val="00883962"/>
    <w:rsid w:val="00884F31"/>
    <w:rsid w:val="00885BF4"/>
    <w:rsid w:val="00886FE0"/>
    <w:rsid w:val="008870D5"/>
    <w:rsid w:val="00890FCD"/>
    <w:rsid w:val="00892388"/>
    <w:rsid w:val="00893E69"/>
    <w:rsid w:val="00893FD5"/>
    <w:rsid w:val="0089401E"/>
    <w:rsid w:val="00896A8C"/>
    <w:rsid w:val="008A099A"/>
    <w:rsid w:val="008A354C"/>
    <w:rsid w:val="008A371E"/>
    <w:rsid w:val="008A3D16"/>
    <w:rsid w:val="008A47C5"/>
    <w:rsid w:val="008A64D7"/>
    <w:rsid w:val="008A7091"/>
    <w:rsid w:val="008A7130"/>
    <w:rsid w:val="008B0ABD"/>
    <w:rsid w:val="008B1153"/>
    <w:rsid w:val="008B1544"/>
    <w:rsid w:val="008B1EF2"/>
    <w:rsid w:val="008B25A1"/>
    <w:rsid w:val="008B317E"/>
    <w:rsid w:val="008B33B6"/>
    <w:rsid w:val="008B350A"/>
    <w:rsid w:val="008B42A9"/>
    <w:rsid w:val="008B4882"/>
    <w:rsid w:val="008B531D"/>
    <w:rsid w:val="008B553D"/>
    <w:rsid w:val="008B5FBE"/>
    <w:rsid w:val="008B602F"/>
    <w:rsid w:val="008B66FC"/>
    <w:rsid w:val="008C17AD"/>
    <w:rsid w:val="008C2504"/>
    <w:rsid w:val="008C2535"/>
    <w:rsid w:val="008C2FD2"/>
    <w:rsid w:val="008C36A9"/>
    <w:rsid w:val="008C5604"/>
    <w:rsid w:val="008C5D6D"/>
    <w:rsid w:val="008C78E9"/>
    <w:rsid w:val="008D19C0"/>
    <w:rsid w:val="008D2F4F"/>
    <w:rsid w:val="008D4108"/>
    <w:rsid w:val="008D4460"/>
    <w:rsid w:val="008D5A6C"/>
    <w:rsid w:val="008D5A74"/>
    <w:rsid w:val="008D703A"/>
    <w:rsid w:val="008D74A9"/>
    <w:rsid w:val="008E0C47"/>
    <w:rsid w:val="008E2EB3"/>
    <w:rsid w:val="008E5C4A"/>
    <w:rsid w:val="008E65E7"/>
    <w:rsid w:val="008E6652"/>
    <w:rsid w:val="008E6A68"/>
    <w:rsid w:val="008E6F4F"/>
    <w:rsid w:val="008E78DC"/>
    <w:rsid w:val="008F056B"/>
    <w:rsid w:val="008F0D31"/>
    <w:rsid w:val="008F0D55"/>
    <w:rsid w:val="008F222A"/>
    <w:rsid w:val="008F2656"/>
    <w:rsid w:val="008F6676"/>
    <w:rsid w:val="008F6A48"/>
    <w:rsid w:val="008F6BBB"/>
    <w:rsid w:val="008F7F59"/>
    <w:rsid w:val="009003F7"/>
    <w:rsid w:val="009024A1"/>
    <w:rsid w:val="00902534"/>
    <w:rsid w:val="009030D8"/>
    <w:rsid w:val="00903BCD"/>
    <w:rsid w:val="00903F1E"/>
    <w:rsid w:val="0091099A"/>
    <w:rsid w:val="00911D58"/>
    <w:rsid w:val="0091203F"/>
    <w:rsid w:val="0091216C"/>
    <w:rsid w:val="00912899"/>
    <w:rsid w:val="00912D20"/>
    <w:rsid w:val="00913271"/>
    <w:rsid w:val="00913465"/>
    <w:rsid w:val="00914A57"/>
    <w:rsid w:val="00915734"/>
    <w:rsid w:val="0091660E"/>
    <w:rsid w:val="00916E39"/>
    <w:rsid w:val="00916EDA"/>
    <w:rsid w:val="0091788F"/>
    <w:rsid w:val="00917EE1"/>
    <w:rsid w:val="009203AC"/>
    <w:rsid w:val="00923BC1"/>
    <w:rsid w:val="00923DEB"/>
    <w:rsid w:val="00924F6A"/>
    <w:rsid w:val="00925A11"/>
    <w:rsid w:val="00926E46"/>
    <w:rsid w:val="00927DCF"/>
    <w:rsid w:val="00927F86"/>
    <w:rsid w:val="00931D1F"/>
    <w:rsid w:val="009321FE"/>
    <w:rsid w:val="00932949"/>
    <w:rsid w:val="009344BB"/>
    <w:rsid w:val="00936052"/>
    <w:rsid w:val="00940C7A"/>
    <w:rsid w:val="009415EE"/>
    <w:rsid w:val="00941EA8"/>
    <w:rsid w:val="00942DA0"/>
    <w:rsid w:val="009463C1"/>
    <w:rsid w:val="0094670C"/>
    <w:rsid w:val="009476A2"/>
    <w:rsid w:val="00953809"/>
    <w:rsid w:val="00954376"/>
    <w:rsid w:val="0095502F"/>
    <w:rsid w:val="00955132"/>
    <w:rsid w:val="00955562"/>
    <w:rsid w:val="00960617"/>
    <w:rsid w:val="0096164B"/>
    <w:rsid w:val="00962404"/>
    <w:rsid w:val="0096584A"/>
    <w:rsid w:val="00966E67"/>
    <w:rsid w:val="00973199"/>
    <w:rsid w:val="00973F3B"/>
    <w:rsid w:val="0097463B"/>
    <w:rsid w:val="00974F68"/>
    <w:rsid w:val="0097605A"/>
    <w:rsid w:val="009761D0"/>
    <w:rsid w:val="0097659F"/>
    <w:rsid w:val="0097678F"/>
    <w:rsid w:val="00977598"/>
    <w:rsid w:val="009775E3"/>
    <w:rsid w:val="0098019E"/>
    <w:rsid w:val="00984C40"/>
    <w:rsid w:val="009868EF"/>
    <w:rsid w:val="00987AF1"/>
    <w:rsid w:val="009901B4"/>
    <w:rsid w:val="00991256"/>
    <w:rsid w:val="00991406"/>
    <w:rsid w:val="00991D22"/>
    <w:rsid w:val="009920BB"/>
    <w:rsid w:val="00992F3A"/>
    <w:rsid w:val="00992FBD"/>
    <w:rsid w:val="00993676"/>
    <w:rsid w:val="0099418A"/>
    <w:rsid w:val="00994DFF"/>
    <w:rsid w:val="00997B8B"/>
    <w:rsid w:val="009A336E"/>
    <w:rsid w:val="009A39F9"/>
    <w:rsid w:val="009A59A7"/>
    <w:rsid w:val="009A646F"/>
    <w:rsid w:val="009A6914"/>
    <w:rsid w:val="009A6D87"/>
    <w:rsid w:val="009A74B5"/>
    <w:rsid w:val="009A79BC"/>
    <w:rsid w:val="009A7B38"/>
    <w:rsid w:val="009B0791"/>
    <w:rsid w:val="009B0AAD"/>
    <w:rsid w:val="009B51AA"/>
    <w:rsid w:val="009B6F5B"/>
    <w:rsid w:val="009B76C3"/>
    <w:rsid w:val="009B77EF"/>
    <w:rsid w:val="009B7CF7"/>
    <w:rsid w:val="009C0658"/>
    <w:rsid w:val="009C1E80"/>
    <w:rsid w:val="009C2D28"/>
    <w:rsid w:val="009C3127"/>
    <w:rsid w:val="009C419E"/>
    <w:rsid w:val="009C4553"/>
    <w:rsid w:val="009C5C39"/>
    <w:rsid w:val="009C6F37"/>
    <w:rsid w:val="009C6FB6"/>
    <w:rsid w:val="009D006F"/>
    <w:rsid w:val="009D1DC8"/>
    <w:rsid w:val="009D26E2"/>
    <w:rsid w:val="009D3CD0"/>
    <w:rsid w:val="009D48A6"/>
    <w:rsid w:val="009D51A3"/>
    <w:rsid w:val="009D5382"/>
    <w:rsid w:val="009D5D17"/>
    <w:rsid w:val="009D643F"/>
    <w:rsid w:val="009D6A20"/>
    <w:rsid w:val="009D709C"/>
    <w:rsid w:val="009D747E"/>
    <w:rsid w:val="009D74C0"/>
    <w:rsid w:val="009E0B4E"/>
    <w:rsid w:val="009E2665"/>
    <w:rsid w:val="009E36F7"/>
    <w:rsid w:val="009E4B55"/>
    <w:rsid w:val="009E58BD"/>
    <w:rsid w:val="009E7FCC"/>
    <w:rsid w:val="009F33C8"/>
    <w:rsid w:val="009F39F7"/>
    <w:rsid w:val="009F480A"/>
    <w:rsid w:val="009F4BA0"/>
    <w:rsid w:val="009F58DD"/>
    <w:rsid w:val="009F5D6E"/>
    <w:rsid w:val="009F6455"/>
    <w:rsid w:val="009F7901"/>
    <w:rsid w:val="00A00E8C"/>
    <w:rsid w:val="00A02DD6"/>
    <w:rsid w:val="00A042A3"/>
    <w:rsid w:val="00A0474D"/>
    <w:rsid w:val="00A06650"/>
    <w:rsid w:val="00A06DD4"/>
    <w:rsid w:val="00A0728E"/>
    <w:rsid w:val="00A0793C"/>
    <w:rsid w:val="00A07DFD"/>
    <w:rsid w:val="00A10956"/>
    <w:rsid w:val="00A11678"/>
    <w:rsid w:val="00A132BB"/>
    <w:rsid w:val="00A1434E"/>
    <w:rsid w:val="00A163B4"/>
    <w:rsid w:val="00A16626"/>
    <w:rsid w:val="00A167BC"/>
    <w:rsid w:val="00A174FA"/>
    <w:rsid w:val="00A179C0"/>
    <w:rsid w:val="00A20208"/>
    <w:rsid w:val="00A212D5"/>
    <w:rsid w:val="00A218A4"/>
    <w:rsid w:val="00A21CCD"/>
    <w:rsid w:val="00A22164"/>
    <w:rsid w:val="00A236AB"/>
    <w:rsid w:val="00A24F77"/>
    <w:rsid w:val="00A26257"/>
    <w:rsid w:val="00A26ED1"/>
    <w:rsid w:val="00A27A70"/>
    <w:rsid w:val="00A27C7E"/>
    <w:rsid w:val="00A3013F"/>
    <w:rsid w:val="00A30CEF"/>
    <w:rsid w:val="00A3144E"/>
    <w:rsid w:val="00A31A60"/>
    <w:rsid w:val="00A32103"/>
    <w:rsid w:val="00A32942"/>
    <w:rsid w:val="00A359A7"/>
    <w:rsid w:val="00A36009"/>
    <w:rsid w:val="00A37211"/>
    <w:rsid w:val="00A3726B"/>
    <w:rsid w:val="00A37C74"/>
    <w:rsid w:val="00A40899"/>
    <w:rsid w:val="00A42F28"/>
    <w:rsid w:val="00A431ED"/>
    <w:rsid w:val="00A43C52"/>
    <w:rsid w:val="00A43DF5"/>
    <w:rsid w:val="00A45689"/>
    <w:rsid w:val="00A512A8"/>
    <w:rsid w:val="00A51C93"/>
    <w:rsid w:val="00A52554"/>
    <w:rsid w:val="00A52F96"/>
    <w:rsid w:val="00A5315E"/>
    <w:rsid w:val="00A54ADC"/>
    <w:rsid w:val="00A55869"/>
    <w:rsid w:val="00A56885"/>
    <w:rsid w:val="00A604AF"/>
    <w:rsid w:val="00A60CA5"/>
    <w:rsid w:val="00A62755"/>
    <w:rsid w:val="00A627BD"/>
    <w:rsid w:val="00A6350D"/>
    <w:rsid w:val="00A638AD"/>
    <w:rsid w:val="00A70448"/>
    <w:rsid w:val="00A70595"/>
    <w:rsid w:val="00A7131E"/>
    <w:rsid w:val="00A721F5"/>
    <w:rsid w:val="00A73377"/>
    <w:rsid w:val="00A742B6"/>
    <w:rsid w:val="00A759D4"/>
    <w:rsid w:val="00A769EA"/>
    <w:rsid w:val="00A76C63"/>
    <w:rsid w:val="00A778FC"/>
    <w:rsid w:val="00A7794E"/>
    <w:rsid w:val="00A81369"/>
    <w:rsid w:val="00A826B1"/>
    <w:rsid w:val="00A8301E"/>
    <w:rsid w:val="00A84651"/>
    <w:rsid w:val="00A85272"/>
    <w:rsid w:val="00A87B6A"/>
    <w:rsid w:val="00A91DA0"/>
    <w:rsid w:val="00A929BC"/>
    <w:rsid w:val="00A92C49"/>
    <w:rsid w:val="00A95540"/>
    <w:rsid w:val="00A9654D"/>
    <w:rsid w:val="00A97AEB"/>
    <w:rsid w:val="00AA0570"/>
    <w:rsid w:val="00AA0813"/>
    <w:rsid w:val="00AA0CB5"/>
    <w:rsid w:val="00AA1B4B"/>
    <w:rsid w:val="00AA1D6F"/>
    <w:rsid w:val="00AA3C85"/>
    <w:rsid w:val="00AA3E32"/>
    <w:rsid w:val="00AA5BDD"/>
    <w:rsid w:val="00AA5EEE"/>
    <w:rsid w:val="00AA61A3"/>
    <w:rsid w:val="00AA6FE7"/>
    <w:rsid w:val="00AA7068"/>
    <w:rsid w:val="00AB0B2D"/>
    <w:rsid w:val="00AB1CF8"/>
    <w:rsid w:val="00AB4672"/>
    <w:rsid w:val="00AB4B1A"/>
    <w:rsid w:val="00AB4E07"/>
    <w:rsid w:val="00AB5BB7"/>
    <w:rsid w:val="00AC0087"/>
    <w:rsid w:val="00AC0547"/>
    <w:rsid w:val="00AC384D"/>
    <w:rsid w:val="00AC47D2"/>
    <w:rsid w:val="00AC676C"/>
    <w:rsid w:val="00AD06CC"/>
    <w:rsid w:val="00AD1407"/>
    <w:rsid w:val="00AD17F4"/>
    <w:rsid w:val="00AD2006"/>
    <w:rsid w:val="00AD3F08"/>
    <w:rsid w:val="00AD460B"/>
    <w:rsid w:val="00AD4E45"/>
    <w:rsid w:val="00AD556C"/>
    <w:rsid w:val="00AD5B6D"/>
    <w:rsid w:val="00AD6A7B"/>
    <w:rsid w:val="00AD6F25"/>
    <w:rsid w:val="00AD74D1"/>
    <w:rsid w:val="00AE2AE3"/>
    <w:rsid w:val="00AE36BA"/>
    <w:rsid w:val="00AE4FC1"/>
    <w:rsid w:val="00AE6107"/>
    <w:rsid w:val="00AE6E48"/>
    <w:rsid w:val="00AE773D"/>
    <w:rsid w:val="00AF1908"/>
    <w:rsid w:val="00AF1CB5"/>
    <w:rsid w:val="00AF20DF"/>
    <w:rsid w:val="00AF3684"/>
    <w:rsid w:val="00AF3FF8"/>
    <w:rsid w:val="00AF6B1B"/>
    <w:rsid w:val="00B004E6"/>
    <w:rsid w:val="00B00EF9"/>
    <w:rsid w:val="00B02464"/>
    <w:rsid w:val="00B03735"/>
    <w:rsid w:val="00B04A58"/>
    <w:rsid w:val="00B05D9D"/>
    <w:rsid w:val="00B06326"/>
    <w:rsid w:val="00B06B2F"/>
    <w:rsid w:val="00B078AD"/>
    <w:rsid w:val="00B07D48"/>
    <w:rsid w:val="00B07F90"/>
    <w:rsid w:val="00B11064"/>
    <w:rsid w:val="00B125E4"/>
    <w:rsid w:val="00B129D3"/>
    <w:rsid w:val="00B130B3"/>
    <w:rsid w:val="00B141B1"/>
    <w:rsid w:val="00B1450C"/>
    <w:rsid w:val="00B14A20"/>
    <w:rsid w:val="00B15DC5"/>
    <w:rsid w:val="00B165FF"/>
    <w:rsid w:val="00B20990"/>
    <w:rsid w:val="00B21877"/>
    <w:rsid w:val="00B2273F"/>
    <w:rsid w:val="00B23EF1"/>
    <w:rsid w:val="00B24218"/>
    <w:rsid w:val="00B2481F"/>
    <w:rsid w:val="00B24DFC"/>
    <w:rsid w:val="00B25AA1"/>
    <w:rsid w:val="00B25ACC"/>
    <w:rsid w:val="00B26D72"/>
    <w:rsid w:val="00B3071E"/>
    <w:rsid w:val="00B31746"/>
    <w:rsid w:val="00B32486"/>
    <w:rsid w:val="00B34644"/>
    <w:rsid w:val="00B356C8"/>
    <w:rsid w:val="00B35929"/>
    <w:rsid w:val="00B35B52"/>
    <w:rsid w:val="00B35CD9"/>
    <w:rsid w:val="00B36CD6"/>
    <w:rsid w:val="00B374E2"/>
    <w:rsid w:val="00B41D94"/>
    <w:rsid w:val="00B43657"/>
    <w:rsid w:val="00B43816"/>
    <w:rsid w:val="00B4627C"/>
    <w:rsid w:val="00B46580"/>
    <w:rsid w:val="00B47023"/>
    <w:rsid w:val="00B47660"/>
    <w:rsid w:val="00B47778"/>
    <w:rsid w:val="00B545E1"/>
    <w:rsid w:val="00B54AF2"/>
    <w:rsid w:val="00B55BB0"/>
    <w:rsid w:val="00B56BCD"/>
    <w:rsid w:val="00B57673"/>
    <w:rsid w:val="00B5778A"/>
    <w:rsid w:val="00B57CFD"/>
    <w:rsid w:val="00B57E23"/>
    <w:rsid w:val="00B602DC"/>
    <w:rsid w:val="00B6166E"/>
    <w:rsid w:val="00B63AA0"/>
    <w:rsid w:val="00B64D8A"/>
    <w:rsid w:val="00B65AA5"/>
    <w:rsid w:val="00B664A3"/>
    <w:rsid w:val="00B66B10"/>
    <w:rsid w:val="00B66F83"/>
    <w:rsid w:val="00B67BF8"/>
    <w:rsid w:val="00B7009F"/>
    <w:rsid w:val="00B709D4"/>
    <w:rsid w:val="00B716A9"/>
    <w:rsid w:val="00B72A14"/>
    <w:rsid w:val="00B72C9E"/>
    <w:rsid w:val="00B734D9"/>
    <w:rsid w:val="00B7600B"/>
    <w:rsid w:val="00B77A4D"/>
    <w:rsid w:val="00B77F2D"/>
    <w:rsid w:val="00B80847"/>
    <w:rsid w:val="00B81674"/>
    <w:rsid w:val="00B824DB"/>
    <w:rsid w:val="00B82593"/>
    <w:rsid w:val="00B86F61"/>
    <w:rsid w:val="00B9367D"/>
    <w:rsid w:val="00B937E1"/>
    <w:rsid w:val="00B946E7"/>
    <w:rsid w:val="00B953E5"/>
    <w:rsid w:val="00B957D0"/>
    <w:rsid w:val="00B95F2E"/>
    <w:rsid w:val="00B978AC"/>
    <w:rsid w:val="00BA127C"/>
    <w:rsid w:val="00BA2ECE"/>
    <w:rsid w:val="00BA4BFC"/>
    <w:rsid w:val="00BA4FF3"/>
    <w:rsid w:val="00BA7171"/>
    <w:rsid w:val="00BA79A2"/>
    <w:rsid w:val="00BB03D0"/>
    <w:rsid w:val="00BB0A9B"/>
    <w:rsid w:val="00BB0C08"/>
    <w:rsid w:val="00BB46E6"/>
    <w:rsid w:val="00BB4F2C"/>
    <w:rsid w:val="00BB52D0"/>
    <w:rsid w:val="00BB5786"/>
    <w:rsid w:val="00BC01C9"/>
    <w:rsid w:val="00BC049E"/>
    <w:rsid w:val="00BC0D88"/>
    <w:rsid w:val="00BC23C7"/>
    <w:rsid w:val="00BC43FF"/>
    <w:rsid w:val="00BC585D"/>
    <w:rsid w:val="00BD03AB"/>
    <w:rsid w:val="00BD0562"/>
    <w:rsid w:val="00BD0ED8"/>
    <w:rsid w:val="00BD1688"/>
    <w:rsid w:val="00BD1BED"/>
    <w:rsid w:val="00BD1CB1"/>
    <w:rsid w:val="00BD22E9"/>
    <w:rsid w:val="00BD24D6"/>
    <w:rsid w:val="00BD43D2"/>
    <w:rsid w:val="00BD4852"/>
    <w:rsid w:val="00BD5E07"/>
    <w:rsid w:val="00BE0358"/>
    <w:rsid w:val="00BE0598"/>
    <w:rsid w:val="00BE1BFA"/>
    <w:rsid w:val="00BE1E7B"/>
    <w:rsid w:val="00BE2A52"/>
    <w:rsid w:val="00BE2CB7"/>
    <w:rsid w:val="00BE2F65"/>
    <w:rsid w:val="00BE351E"/>
    <w:rsid w:val="00BE3E60"/>
    <w:rsid w:val="00BE4640"/>
    <w:rsid w:val="00BE46A2"/>
    <w:rsid w:val="00BF2AB6"/>
    <w:rsid w:val="00BF3E37"/>
    <w:rsid w:val="00BF3FC4"/>
    <w:rsid w:val="00BF458F"/>
    <w:rsid w:val="00BF78AC"/>
    <w:rsid w:val="00C02E76"/>
    <w:rsid w:val="00C050C0"/>
    <w:rsid w:val="00C0751F"/>
    <w:rsid w:val="00C078F6"/>
    <w:rsid w:val="00C10C4F"/>
    <w:rsid w:val="00C11D3B"/>
    <w:rsid w:val="00C13D6B"/>
    <w:rsid w:val="00C14B3C"/>
    <w:rsid w:val="00C16BD4"/>
    <w:rsid w:val="00C17E76"/>
    <w:rsid w:val="00C21714"/>
    <w:rsid w:val="00C221A8"/>
    <w:rsid w:val="00C222D7"/>
    <w:rsid w:val="00C22713"/>
    <w:rsid w:val="00C2527E"/>
    <w:rsid w:val="00C26FA0"/>
    <w:rsid w:val="00C356BE"/>
    <w:rsid w:val="00C36976"/>
    <w:rsid w:val="00C413D5"/>
    <w:rsid w:val="00C4354E"/>
    <w:rsid w:val="00C43554"/>
    <w:rsid w:val="00C46AE1"/>
    <w:rsid w:val="00C47EB9"/>
    <w:rsid w:val="00C5089A"/>
    <w:rsid w:val="00C50AF0"/>
    <w:rsid w:val="00C5226A"/>
    <w:rsid w:val="00C52F7E"/>
    <w:rsid w:val="00C530BC"/>
    <w:rsid w:val="00C57F3A"/>
    <w:rsid w:val="00C60783"/>
    <w:rsid w:val="00C607F6"/>
    <w:rsid w:val="00C616F5"/>
    <w:rsid w:val="00C61A19"/>
    <w:rsid w:val="00C639BF"/>
    <w:rsid w:val="00C66A7E"/>
    <w:rsid w:val="00C70DEE"/>
    <w:rsid w:val="00C72046"/>
    <w:rsid w:val="00C72234"/>
    <w:rsid w:val="00C73320"/>
    <w:rsid w:val="00C73967"/>
    <w:rsid w:val="00C73DAF"/>
    <w:rsid w:val="00C74EBE"/>
    <w:rsid w:val="00C75683"/>
    <w:rsid w:val="00C756E3"/>
    <w:rsid w:val="00C76368"/>
    <w:rsid w:val="00C76F3E"/>
    <w:rsid w:val="00C7758F"/>
    <w:rsid w:val="00C77BC2"/>
    <w:rsid w:val="00C8002A"/>
    <w:rsid w:val="00C825F0"/>
    <w:rsid w:val="00C82955"/>
    <w:rsid w:val="00C82B1F"/>
    <w:rsid w:val="00C8545E"/>
    <w:rsid w:val="00C85867"/>
    <w:rsid w:val="00C869A3"/>
    <w:rsid w:val="00C86DDD"/>
    <w:rsid w:val="00C877E9"/>
    <w:rsid w:val="00C93805"/>
    <w:rsid w:val="00C93E14"/>
    <w:rsid w:val="00C95C5C"/>
    <w:rsid w:val="00C96ACF"/>
    <w:rsid w:val="00C97466"/>
    <w:rsid w:val="00C9755C"/>
    <w:rsid w:val="00CA0A29"/>
    <w:rsid w:val="00CA30D1"/>
    <w:rsid w:val="00CA53AA"/>
    <w:rsid w:val="00CA7084"/>
    <w:rsid w:val="00CA7DD0"/>
    <w:rsid w:val="00CA7F5A"/>
    <w:rsid w:val="00CB0794"/>
    <w:rsid w:val="00CB50D1"/>
    <w:rsid w:val="00CB592E"/>
    <w:rsid w:val="00CB5EE7"/>
    <w:rsid w:val="00CB74A6"/>
    <w:rsid w:val="00CB783E"/>
    <w:rsid w:val="00CB7C1F"/>
    <w:rsid w:val="00CC0681"/>
    <w:rsid w:val="00CC12A1"/>
    <w:rsid w:val="00CC27E0"/>
    <w:rsid w:val="00CC2CFF"/>
    <w:rsid w:val="00CC4D67"/>
    <w:rsid w:val="00CC53E6"/>
    <w:rsid w:val="00CC548B"/>
    <w:rsid w:val="00CC6221"/>
    <w:rsid w:val="00CC6B7C"/>
    <w:rsid w:val="00CD1499"/>
    <w:rsid w:val="00CD285C"/>
    <w:rsid w:val="00CD335C"/>
    <w:rsid w:val="00CD3567"/>
    <w:rsid w:val="00CD3DF3"/>
    <w:rsid w:val="00CD76F2"/>
    <w:rsid w:val="00CE34CE"/>
    <w:rsid w:val="00CE4556"/>
    <w:rsid w:val="00CE5960"/>
    <w:rsid w:val="00CE60B0"/>
    <w:rsid w:val="00CE62F1"/>
    <w:rsid w:val="00CE666F"/>
    <w:rsid w:val="00CE6D03"/>
    <w:rsid w:val="00CF01F4"/>
    <w:rsid w:val="00CF09F3"/>
    <w:rsid w:val="00CF24F4"/>
    <w:rsid w:val="00CF3488"/>
    <w:rsid w:val="00CF6546"/>
    <w:rsid w:val="00CF760B"/>
    <w:rsid w:val="00D01660"/>
    <w:rsid w:val="00D06160"/>
    <w:rsid w:val="00D07522"/>
    <w:rsid w:val="00D07947"/>
    <w:rsid w:val="00D10A4F"/>
    <w:rsid w:val="00D123D8"/>
    <w:rsid w:val="00D12ADF"/>
    <w:rsid w:val="00D12C73"/>
    <w:rsid w:val="00D131C5"/>
    <w:rsid w:val="00D1385A"/>
    <w:rsid w:val="00D15653"/>
    <w:rsid w:val="00D2112D"/>
    <w:rsid w:val="00D23992"/>
    <w:rsid w:val="00D2455A"/>
    <w:rsid w:val="00D25131"/>
    <w:rsid w:val="00D267B4"/>
    <w:rsid w:val="00D30502"/>
    <w:rsid w:val="00D31505"/>
    <w:rsid w:val="00D331E2"/>
    <w:rsid w:val="00D33A5F"/>
    <w:rsid w:val="00D33CCC"/>
    <w:rsid w:val="00D346EC"/>
    <w:rsid w:val="00D361D7"/>
    <w:rsid w:val="00D372A7"/>
    <w:rsid w:val="00D418B1"/>
    <w:rsid w:val="00D46138"/>
    <w:rsid w:val="00D468FD"/>
    <w:rsid w:val="00D5026F"/>
    <w:rsid w:val="00D51BB4"/>
    <w:rsid w:val="00D539E9"/>
    <w:rsid w:val="00D54417"/>
    <w:rsid w:val="00D54979"/>
    <w:rsid w:val="00D54FF3"/>
    <w:rsid w:val="00D55153"/>
    <w:rsid w:val="00D56A23"/>
    <w:rsid w:val="00D61189"/>
    <w:rsid w:val="00D625FC"/>
    <w:rsid w:val="00D62A64"/>
    <w:rsid w:val="00D63168"/>
    <w:rsid w:val="00D63204"/>
    <w:rsid w:val="00D63EE3"/>
    <w:rsid w:val="00D66563"/>
    <w:rsid w:val="00D66824"/>
    <w:rsid w:val="00D66A6E"/>
    <w:rsid w:val="00D709CB"/>
    <w:rsid w:val="00D7176E"/>
    <w:rsid w:val="00D74151"/>
    <w:rsid w:val="00D75894"/>
    <w:rsid w:val="00D76010"/>
    <w:rsid w:val="00D77E29"/>
    <w:rsid w:val="00D8010E"/>
    <w:rsid w:val="00D80400"/>
    <w:rsid w:val="00D82DB2"/>
    <w:rsid w:val="00D83D27"/>
    <w:rsid w:val="00D83D43"/>
    <w:rsid w:val="00D84C8B"/>
    <w:rsid w:val="00D8596F"/>
    <w:rsid w:val="00D859FA"/>
    <w:rsid w:val="00D87687"/>
    <w:rsid w:val="00D90058"/>
    <w:rsid w:val="00D9011C"/>
    <w:rsid w:val="00D913DA"/>
    <w:rsid w:val="00D91684"/>
    <w:rsid w:val="00D9175D"/>
    <w:rsid w:val="00D9381C"/>
    <w:rsid w:val="00D94B57"/>
    <w:rsid w:val="00D955C1"/>
    <w:rsid w:val="00D96A59"/>
    <w:rsid w:val="00D97AD5"/>
    <w:rsid w:val="00D97EB3"/>
    <w:rsid w:val="00DA09E4"/>
    <w:rsid w:val="00DA1827"/>
    <w:rsid w:val="00DA22EA"/>
    <w:rsid w:val="00DA39F1"/>
    <w:rsid w:val="00DA4C34"/>
    <w:rsid w:val="00DA67DA"/>
    <w:rsid w:val="00DA7447"/>
    <w:rsid w:val="00DA7AE1"/>
    <w:rsid w:val="00DA7E97"/>
    <w:rsid w:val="00DB0362"/>
    <w:rsid w:val="00DB13D7"/>
    <w:rsid w:val="00DB219E"/>
    <w:rsid w:val="00DB53FA"/>
    <w:rsid w:val="00DB5DB4"/>
    <w:rsid w:val="00DB7950"/>
    <w:rsid w:val="00DB7F00"/>
    <w:rsid w:val="00DC08BF"/>
    <w:rsid w:val="00DC2947"/>
    <w:rsid w:val="00DC3EC2"/>
    <w:rsid w:val="00DC4E4D"/>
    <w:rsid w:val="00DC5EE7"/>
    <w:rsid w:val="00DD108E"/>
    <w:rsid w:val="00DD1622"/>
    <w:rsid w:val="00DD3693"/>
    <w:rsid w:val="00DD5A39"/>
    <w:rsid w:val="00DD5CCD"/>
    <w:rsid w:val="00DD74B4"/>
    <w:rsid w:val="00DD76A9"/>
    <w:rsid w:val="00DD7F28"/>
    <w:rsid w:val="00DE0558"/>
    <w:rsid w:val="00DE256F"/>
    <w:rsid w:val="00DE2AB2"/>
    <w:rsid w:val="00DE2E58"/>
    <w:rsid w:val="00DE4B45"/>
    <w:rsid w:val="00DF083C"/>
    <w:rsid w:val="00DF16D4"/>
    <w:rsid w:val="00DF20EB"/>
    <w:rsid w:val="00DF2896"/>
    <w:rsid w:val="00DF2D55"/>
    <w:rsid w:val="00DF3F68"/>
    <w:rsid w:val="00DF4FD3"/>
    <w:rsid w:val="00DF67D9"/>
    <w:rsid w:val="00DF749C"/>
    <w:rsid w:val="00DF765E"/>
    <w:rsid w:val="00E00931"/>
    <w:rsid w:val="00E00A8E"/>
    <w:rsid w:val="00E03B03"/>
    <w:rsid w:val="00E03DF5"/>
    <w:rsid w:val="00E05349"/>
    <w:rsid w:val="00E06733"/>
    <w:rsid w:val="00E07BC6"/>
    <w:rsid w:val="00E07C48"/>
    <w:rsid w:val="00E100CE"/>
    <w:rsid w:val="00E109A1"/>
    <w:rsid w:val="00E10B93"/>
    <w:rsid w:val="00E1152C"/>
    <w:rsid w:val="00E12B04"/>
    <w:rsid w:val="00E1309B"/>
    <w:rsid w:val="00E131C3"/>
    <w:rsid w:val="00E13817"/>
    <w:rsid w:val="00E1676C"/>
    <w:rsid w:val="00E20E3D"/>
    <w:rsid w:val="00E2137A"/>
    <w:rsid w:val="00E22BD2"/>
    <w:rsid w:val="00E23CBD"/>
    <w:rsid w:val="00E26BF3"/>
    <w:rsid w:val="00E26FFB"/>
    <w:rsid w:val="00E275B9"/>
    <w:rsid w:val="00E30CF7"/>
    <w:rsid w:val="00E312C1"/>
    <w:rsid w:val="00E321ED"/>
    <w:rsid w:val="00E32F61"/>
    <w:rsid w:val="00E35C4E"/>
    <w:rsid w:val="00E35D12"/>
    <w:rsid w:val="00E3641B"/>
    <w:rsid w:val="00E365FE"/>
    <w:rsid w:val="00E40344"/>
    <w:rsid w:val="00E40559"/>
    <w:rsid w:val="00E4072A"/>
    <w:rsid w:val="00E409B7"/>
    <w:rsid w:val="00E40C81"/>
    <w:rsid w:val="00E412C4"/>
    <w:rsid w:val="00E41FAC"/>
    <w:rsid w:val="00E43751"/>
    <w:rsid w:val="00E4473D"/>
    <w:rsid w:val="00E4508B"/>
    <w:rsid w:val="00E455E9"/>
    <w:rsid w:val="00E45CE0"/>
    <w:rsid w:val="00E46901"/>
    <w:rsid w:val="00E46DA6"/>
    <w:rsid w:val="00E4718C"/>
    <w:rsid w:val="00E523FF"/>
    <w:rsid w:val="00E53860"/>
    <w:rsid w:val="00E53B74"/>
    <w:rsid w:val="00E5726D"/>
    <w:rsid w:val="00E609F9"/>
    <w:rsid w:val="00E653E0"/>
    <w:rsid w:val="00E66086"/>
    <w:rsid w:val="00E66B96"/>
    <w:rsid w:val="00E67B6B"/>
    <w:rsid w:val="00E71857"/>
    <w:rsid w:val="00E71A19"/>
    <w:rsid w:val="00E7722C"/>
    <w:rsid w:val="00E81694"/>
    <w:rsid w:val="00E83440"/>
    <w:rsid w:val="00E84AC8"/>
    <w:rsid w:val="00E87BA1"/>
    <w:rsid w:val="00E90F8E"/>
    <w:rsid w:val="00E942FA"/>
    <w:rsid w:val="00E96151"/>
    <w:rsid w:val="00EA089C"/>
    <w:rsid w:val="00EA09B5"/>
    <w:rsid w:val="00EA1759"/>
    <w:rsid w:val="00EA1CFA"/>
    <w:rsid w:val="00EA2101"/>
    <w:rsid w:val="00EA2622"/>
    <w:rsid w:val="00EA2790"/>
    <w:rsid w:val="00EA47E3"/>
    <w:rsid w:val="00EA4D1B"/>
    <w:rsid w:val="00EB19AE"/>
    <w:rsid w:val="00EB39A0"/>
    <w:rsid w:val="00EB3C24"/>
    <w:rsid w:val="00EB5F86"/>
    <w:rsid w:val="00EB6353"/>
    <w:rsid w:val="00EB652A"/>
    <w:rsid w:val="00EB6FDB"/>
    <w:rsid w:val="00EC0684"/>
    <w:rsid w:val="00EC1272"/>
    <w:rsid w:val="00EC4712"/>
    <w:rsid w:val="00EC4FD5"/>
    <w:rsid w:val="00EC6914"/>
    <w:rsid w:val="00EC6C0B"/>
    <w:rsid w:val="00EC6FDC"/>
    <w:rsid w:val="00EC7266"/>
    <w:rsid w:val="00EC7426"/>
    <w:rsid w:val="00ED048B"/>
    <w:rsid w:val="00ED08B4"/>
    <w:rsid w:val="00ED0F07"/>
    <w:rsid w:val="00ED0F6C"/>
    <w:rsid w:val="00ED11E9"/>
    <w:rsid w:val="00ED16E9"/>
    <w:rsid w:val="00ED1E20"/>
    <w:rsid w:val="00ED2457"/>
    <w:rsid w:val="00ED32BC"/>
    <w:rsid w:val="00ED5BBA"/>
    <w:rsid w:val="00ED5D49"/>
    <w:rsid w:val="00ED5F2A"/>
    <w:rsid w:val="00ED6091"/>
    <w:rsid w:val="00ED70EC"/>
    <w:rsid w:val="00ED7C9A"/>
    <w:rsid w:val="00EE093F"/>
    <w:rsid w:val="00EE1B51"/>
    <w:rsid w:val="00EE36F6"/>
    <w:rsid w:val="00EE48B3"/>
    <w:rsid w:val="00EE5866"/>
    <w:rsid w:val="00EE5DEF"/>
    <w:rsid w:val="00EE5FA6"/>
    <w:rsid w:val="00EE70DD"/>
    <w:rsid w:val="00EE729D"/>
    <w:rsid w:val="00EF0A15"/>
    <w:rsid w:val="00EF0CAC"/>
    <w:rsid w:val="00EF136E"/>
    <w:rsid w:val="00EF2538"/>
    <w:rsid w:val="00EF263A"/>
    <w:rsid w:val="00EF308C"/>
    <w:rsid w:val="00EF4B4F"/>
    <w:rsid w:val="00EF7C08"/>
    <w:rsid w:val="00F0248B"/>
    <w:rsid w:val="00F02829"/>
    <w:rsid w:val="00F0301F"/>
    <w:rsid w:val="00F055EF"/>
    <w:rsid w:val="00F05830"/>
    <w:rsid w:val="00F05F2A"/>
    <w:rsid w:val="00F0732D"/>
    <w:rsid w:val="00F07702"/>
    <w:rsid w:val="00F07A04"/>
    <w:rsid w:val="00F10A70"/>
    <w:rsid w:val="00F1115C"/>
    <w:rsid w:val="00F116BE"/>
    <w:rsid w:val="00F127F6"/>
    <w:rsid w:val="00F12C1B"/>
    <w:rsid w:val="00F13616"/>
    <w:rsid w:val="00F14383"/>
    <w:rsid w:val="00F1517F"/>
    <w:rsid w:val="00F155EA"/>
    <w:rsid w:val="00F16F22"/>
    <w:rsid w:val="00F17629"/>
    <w:rsid w:val="00F21C66"/>
    <w:rsid w:val="00F23666"/>
    <w:rsid w:val="00F25219"/>
    <w:rsid w:val="00F26011"/>
    <w:rsid w:val="00F2727B"/>
    <w:rsid w:val="00F27D84"/>
    <w:rsid w:val="00F27F2F"/>
    <w:rsid w:val="00F303A1"/>
    <w:rsid w:val="00F3051B"/>
    <w:rsid w:val="00F30A88"/>
    <w:rsid w:val="00F30F22"/>
    <w:rsid w:val="00F31094"/>
    <w:rsid w:val="00F31723"/>
    <w:rsid w:val="00F33782"/>
    <w:rsid w:val="00F338EE"/>
    <w:rsid w:val="00F33E07"/>
    <w:rsid w:val="00F3435E"/>
    <w:rsid w:val="00F34A0A"/>
    <w:rsid w:val="00F35A97"/>
    <w:rsid w:val="00F35FB5"/>
    <w:rsid w:val="00F37744"/>
    <w:rsid w:val="00F37BB7"/>
    <w:rsid w:val="00F37C0A"/>
    <w:rsid w:val="00F41166"/>
    <w:rsid w:val="00F41EBF"/>
    <w:rsid w:val="00F43501"/>
    <w:rsid w:val="00F45965"/>
    <w:rsid w:val="00F45E41"/>
    <w:rsid w:val="00F46C08"/>
    <w:rsid w:val="00F5053C"/>
    <w:rsid w:val="00F516A8"/>
    <w:rsid w:val="00F51BCE"/>
    <w:rsid w:val="00F51DE2"/>
    <w:rsid w:val="00F53604"/>
    <w:rsid w:val="00F53CC5"/>
    <w:rsid w:val="00F53FA3"/>
    <w:rsid w:val="00F5444D"/>
    <w:rsid w:val="00F546CE"/>
    <w:rsid w:val="00F558A4"/>
    <w:rsid w:val="00F56C73"/>
    <w:rsid w:val="00F576A4"/>
    <w:rsid w:val="00F602B5"/>
    <w:rsid w:val="00F61D71"/>
    <w:rsid w:val="00F622FC"/>
    <w:rsid w:val="00F64481"/>
    <w:rsid w:val="00F64A21"/>
    <w:rsid w:val="00F65C63"/>
    <w:rsid w:val="00F662D7"/>
    <w:rsid w:val="00F66968"/>
    <w:rsid w:val="00F66BFB"/>
    <w:rsid w:val="00F66CDF"/>
    <w:rsid w:val="00F67FDE"/>
    <w:rsid w:val="00F722E1"/>
    <w:rsid w:val="00F725C1"/>
    <w:rsid w:val="00F74640"/>
    <w:rsid w:val="00F77ADE"/>
    <w:rsid w:val="00F80947"/>
    <w:rsid w:val="00F81106"/>
    <w:rsid w:val="00F8123F"/>
    <w:rsid w:val="00F81637"/>
    <w:rsid w:val="00F83BBC"/>
    <w:rsid w:val="00F83C02"/>
    <w:rsid w:val="00F83DF9"/>
    <w:rsid w:val="00F84C08"/>
    <w:rsid w:val="00F85B54"/>
    <w:rsid w:val="00F85F36"/>
    <w:rsid w:val="00F8664E"/>
    <w:rsid w:val="00F869F7"/>
    <w:rsid w:val="00F86AB3"/>
    <w:rsid w:val="00F86B53"/>
    <w:rsid w:val="00F86E7B"/>
    <w:rsid w:val="00F87BD1"/>
    <w:rsid w:val="00F905ED"/>
    <w:rsid w:val="00F90693"/>
    <w:rsid w:val="00F946DD"/>
    <w:rsid w:val="00F949DA"/>
    <w:rsid w:val="00F94FA2"/>
    <w:rsid w:val="00F95DCA"/>
    <w:rsid w:val="00F96C89"/>
    <w:rsid w:val="00FA03F5"/>
    <w:rsid w:val="00FA0C31"/>
    <w:rsid w:val="00FA1BDA"/>
    <w:rsid w:val="00FA1C0B"/>
    <w:rsid w:val="00FA1EC0"/>
    <w:rsid w:val="00FA3425"/>
    <w:rsid w:val="00FA38DA"/>
    <w:rsid w:val="00FA4249"/>
    <w:rsid w:val="00FA4386"/>
    <w:rsid w:val="00FA453B"/>
    <w:rsid w:val="00FA474A"/>
    <w:rsid w:val="00FA5090"/>
    <w:rsid w:val="00FA5E78"/>
    <w:rsid w:val="00FA6CFB"/>
    <w:rsid w:val="00FA77FB"/>
    <w:rsid w:val="00FA783B"/>
    <w:rsid w:val="00FB0C36"/>
    <w:rsid w:val="00FB24F0"/>
    <w:rsid w:val="00FB5C60"/>
    <w:rsid w:val="00FB5DF6"/>
    <w:rsid w:val="00FB63C1"/>
    <w:rsid w:val="00FB6410"/>
    <w:rsid w:val="00FB6526"/>
    <w:rsid w:val="00FC09FD"/>
    <w:rsid w:val="00FC0F68"/>
    <w:rsid w:val="00FC14C1"/>
    <w:rsid w:val="00FC2C17"/>
    <w:rsid w:val="00FC3EC8"/>
    <w:rsid w:val="00FC5387"/>
    <w:rsid w:val="00FC59C4"/>
    <w:rsid w:val="00FC7FF3"/>
    <w:rsid w:val="00FD0964"/>
    <w:rsid w:val="00FD1490"/>
    <w:rsid w:val="00FD1C90"/>
    <w:rsid w:val="00FD24D7"/>
    <w:rsid w:val="00FD26C3"/>
    <w:rsid w:val="00FD3853"/>
    <w:rsid w:val="00FD3BD7"/>
    <w:rsid w:val="00FD482B"/>
    <w:rsid w:val="00FD74B5"/>
    <w:rsid w:val="00FD7A3C"/>
    <w:rsid w:val="00FE050C"/>
    <w:rsid w:val="00FE1643"/>
    <w:rsid w:val="00FE4387"/>
    <w:rsid w:val="00FE49EA"/>
    <w:rsid w:val="00FE536E"/>
    <w:rsid w:val="00FE5DD3"/>
    <w:rsid w:val="00FE6883"/>
    <w:rsid w:val="00FE738D"/>
    <w:rsid w:val="00FF054B"/>
    <w:rsid w:val="00FF0569"/>
    <w:rsid w:val="00FF10F7"/>
    <w:rsid w:val="00FF222F"/>
    <w:rsid w:val="00FF2FA4"/>
    <w:rsid w:val="00FF3003"/>
    <w:rsid w:val="00FF534F"/>
    <w:rsid w:val="00FF6672"/>
    <w:rsid w:val="00FF6BE7"/>
    <w:rsid w:val="00FF6B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4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semiHidden="0" w:uiPriority="0" w:unhideWhenUsed="0" w:qFormat="1"/>
    <w:lsdException w:name="heading 4" w:semiHidden="0" w:uiPriority="0" w:unhideWhenUsed="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35" w:unhideWhenUsed="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US" w:eastAsia="en-US"/>
    </w:rPr>
  </w:style>
  <w:style w:type="paragraph" w:styleId="Heading1">
    <w:name w:val="heading 1"/>
    <w:basedOn w:val="Normal"/>
    <w:next w:val="Normal"/>
    <w:link w:val="Heading1Char"/>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qFormat/>
    <w:rsid w:val="004E7E74"/>
    <w:pPr>
      <w:keepNext/>
      <w:tabs>
        <w:tab w:val="center" w:pos="4680"/>
      </w:tabs>
      <w:suppressAutoHyphens/>
      <w:spacing w:before="120" w:line="240" w:lineRule="auto"/>
      <w:jc w:val="center"/>
      <w:outlineLvl w:val="1"/>
    </w:pPr>
    <w:rPr>
      <w:rFonts w:ascii="Frutiger 45 Light" w:eastAsia="Times New Roman" w:hAnsi="Frutiger 45 Light" w:cs="Angsana New"/>
      <w:b/>
      <w:snapToGrid w:val="0"/>
      <w:spacing w:val="-3"/>
      <w:sz w:val="29"/>
      <w:lang w:eastAsia="de-DE"/>
    </w:rPr>
  </w:style>
  <w:style w:type="paragraph" w:styleId="Heading3">
    <w:name w:val="heading 3"/>
    <w:basedOn w:val="Normal"/>
    <w:next w:val="Normal"/>
    <w:link w:val="Heading3Char"/>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link w:val="Heading4Char"/>
    <w:qFormat/>
    <w:pPr>
      <w:keepNext/>
      <w:spacing w:before="240" w:after="60"/>
      <w:outlineLvl w:val="3"/>
    </w:pPr>
    <w:rPr>
      <w:b/>
      <w:bCs/>
      <w:sz w:val="28"/>
      <w:szCs w:val="28"/>
    </w:rPr>
  </w:style>
  <w:style w:type="paragraph" w:styleId="Heading5">
    <w:name w:val="heading 5"/>
    <w:basedOn w:val="Normal"/>
    <w:next w:val="Normal"/>
    <w:link w:val="Heading5Char"/>
    <w:semiHidden/>
    <w:unhideWhenUsed/>
    <w:qFormat/>
    <w:rsid w:val="00725AFB"/>
    <w:pPr>
      <w:spacing w:before="240" w:after="60" w:line="240" w:lineRule="auto"/>
      <w:outlineLvl w:val="4"/>
    </w:pPr>
    <w:rPr>
      <w:rFonts w:ascii="Calibri" w:eastAsia="Times New Roman" w:hAnsi="Calibri"/>
      <w:b/>
      <w:bCs/>
      <w:i/>
      <w:iCs/>
      <w:snapToGrid w:val="0"/>
      <w:sz w:val="26"/>
      <w:szCs w:val="26"/>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E7E74"/>
    <w:rPr>
      <w:rFonts w:ascii="Frutiger 45 Light" w:eastAsia="Times New Roman" w:hAnsi="Frutiger 45 Light" w:cs="Angsana New"/>
      <w:b/>
      <w:snapToGrid w:val="0"/>
      <w:spacing w:val="-3"/>
      <w:sz w:val="29"/>
      <w:lang w:val="en-GB" w:eastAsia="de-DE"/>
    </w:rPr>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5"/>
      </w:numPr>
      <w:pBdr>
        <w:top w:val="single" w:sz="18" w:space="1" w:color="auto"/>
      </w:pBdr>
      <w:suppressAutoHyphens/>
      <w:spacing w:before="230" w:after="230" w:line="230" w:lineRule="exact"/>
    </w:pPr>
    <w:rPr>
      <w:b/>
      <w:sz w:val="19"/>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2ndorder-head">
    <w:name w:val="Els-2ndorder-head"/>
    <w:next w:val="Els-body-text"/>
    <w:rsid w:val="00D80400"/>
    <w:pPr>
      <w:keepNext/>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6"/>
      </w:numPr>
      <w:suppressAutoHyphens/>
      <w:spacing w:before="240" w:line="240" w:lineRule="exact"/>
    </w:pPr>
    <w:rPr>
      <w:i/>
      <w:lang w:val="en-US" w:eastAsia="en-US"/>
    </w:rPr>
  </w:style>
  <w:style w:type="paragraph" w:customStyle="1" w:styleId="Els-4thorder-head">
    <w:name w:val="Els-4thorder-head"/>
    <w:next w:val="Els-body-text"/>
    <w:pPr>
      <w:keepNext/>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2"/>
      </w:numPr>
      <w:spacing w:before="230" w:after="230" w:line="230" w:lineRule="exact"/>
    </w:pPr>
    <w:rPr>
      <w:i/>
      <w:sz w:val="17"/>
      <w:lang w:val="en-US" w:eastAsia="en-US"/>
    </w:rPr>
  </w:style>
  <w:style w:type="paragraph" w:customStyle="1" w:styleId="Els-Author">
    <w:name w:val="Els-Author"/>
    <w:next w:val="Normal"/>
    <w:autoRedefine/>
    <w:rsid w:val="00C93805"/>
    <w:pPr>
      <w:keepNext/>
      <w:widowControl w:val="0"/>
      <w:tabs>
        <w:tab w:val="center" w:pos="5189"/>
        <w:tab w:val="left" w:pos="9525"/>
      </w:tabs>
      <w:suppressAutoHyphens/>
      <w:spacing w:before="120" w:after="120" w:line="230" w:lineRule="exact"/>
      <w:ind w:left="882" w:right="872"/>
      <w:jc w:val="center"/>
    </w:pPr>
    <w:rPr>
      <w:noProof/>
      <w:color w:val="000000"/>
      <w:lang w:val="en-US" w:eastAsia="en-US"/>
    </w:rPr>
  </w:style>
  <w:style w:type="paragraph" w:customStyle="1" w:styleId="Els-bulletlist">
    <w:name w:val="Els-bulletlist"/>
    <w:basedOn w:val="Els-body-text"/>
    <w:rsid w:val="0031626B"/>
    <w:pPr>
      <w:numPr>
        <w:numId w:val="3"/>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4"/>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BE1E7B"/>
    <w:pPr>
      <w:suppressAutoHyphens/>
      <w:spacing w:before="120" w:after="120"/>
      <w:ind w:left="357"/>
      <w:jc w:val="center"/>
    </w:pPr>
    <w:rPr>
      <w:b/>
      <w:kern w:val="28"/>
      <w:sz w:val="28"/>
      <w:szCs w:val="28"/>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character" w:customStyle="1" w:styleId="HeaderChar">
    <w:name w:val="Header Char"/>
    <w:aliases w:val="page-number Char"/>
    <w:basedOn w:val="DefaultParagraphFont"/>
    <w:link w:val="Header"/>
    <w:rsid w:val="00E20E3D"/>
    <w:rPr>
      <w:noProof/>
      <w:sz w:val="14"/>
      <w:lang w:val="en-US" w:eastAsia="en-US"/>
    </w:rPr>
  </w:style>
  <w:style w:type="paragraph" w:styleId="Footer">
    <w:name w:val="footer"/>
    <w:basedOn w:val="Header"/>
    <w:link w:val="FooterChar"/>
    <w:pPr>
      <w:tabs>
        <w:tab w:val="right" w:pos="10080"/>
      </w:tabs>
      <w:spacing w:before="240" w:after="0" w:line="200" w:lineRule="exact"/>
    </w:pPr>
    <w:rPr>
      <w:i/>
    </w:rPr>
  </w:style>
  <w:style w:type="character" w:customStyle="1" w:styleId="FooterChar">
    <w:name w:val="Footer Char"/>
    <w:basedOn w:val="DefaultParagraphFont"/>
    <w:link w:val="Footer"/>
    <w:rsid w:val="00A32103"/>
    <w:rPr>
      <w:i/>
      <w:noProof/>
      <w:sz w:val="14"/>
      <w:lang w:val="en-US" w:eastAsia="en-US"/>
    </w:rPr>
  </w:style>
  <w:style w:type="character" w:styleId="FootnoteReference">
    <w:name w:val="footnote reference"/>
    <w:semiHidden/>
    <w:rPr>
      <w:vertAlign w:val="superscript"/>
    </w:rPr>
  </w:style>
  <w:style w:type="paragraph" w:styleId="FootnoteText">
    <w:name w:val="footnote text"/>
    <w:basedOn w:val="Normal"/>
    <w:link w:val="FootnoteTextChar"/>
    <w:semiHidden/>
    <w:rPr>
      <w:rFonts w:ascii="Univers" w:hAnsi="Univers"/>
    </w:rPr>
  </w:style>
  <w:style w:type="character" w:styleId="Hyperlink">
    <w:name w:val="Hyperlink"/>
    <w:rPr>
      <w:color w:val="auto"/>
      <w:sz w:val="16"/>
      <w:u w:val="none"/>
    </w:rPr>
  </w:style>
  <w:style w:type="character" w:customStyle="1" w:styleId="MTEquationSection">
    <w:name w:val="MTEquationSection"/>
    <w:rPr>
      <w:vanish w:val="0"/>
      <w:color w:val="FF0000"/>
    </w:rPr>
  </w:style>
  <w:style w:type="character" w:styleId="PageNumber">
    <w:name w:val="page number"/>
    <w:rPr>
      <w:sz w:val="16"/>
    </w:rPr>
  </w:style>
  <w:style w:type="paragraph" w:styleId="PlainText">
    <w:name w:val="Plain Text"/>
    <w:basedOn w:val="Normal"/>
    <w:semiHidden/>
    <w:rPr>
      <w:rFonts w:ascii="Courier New" w:hAnsi="Courier New" w:cs="Courier New"/>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unhideWhenUsed/>
  </w:style>
  <w:style w:type="character" w:customStyle="1" w:styleId="CommentTextChar">
    <w:name w:val="Comment Text Char"/>
    <w:rPr>
      <w:lang w:val="en-GB"/>
    </w:rPr>
  </w:style>
  <w:style w:type="paragraph" w:styleId="CommentSubject">
    <w:name w:val="annotation subject"/>
    <w:basedOn w:val="CommentText"/>
    <w:next w:val="CommentText"/>
    <w:unhideWhenUsed/>
    <w:rPr>
      <w:b/>
      <w:bCs/>
    </w:rPr>
  </w:style>
  <w:style w:type="character" w:customStyle="1" w:styleId="CommentSubjectChar">
    <w:name w:val="Comment Subject Char"/>
    <w:rPr>
      <w:b/>
      <w:bCs/>
      <w:lang w:val="en-GB"/>
    </w:rPr>
  </w:style>
  <w:style w:type="paragraph" w:styleId="BodyTextIndent">
    <w:name w:val="Body Text Indent"/>
    <w:basedOn w:val="Normal"/>
    <w:link w:val="BodyTextIndentChar"/>
    <w:pPr>
      <w:widowControl/>
      <w:suppressAutoHyphens/>
      <w:ind w:firstLine="360"/>
      <w:jc w:val="both"/>
    </w:pPr>
    <w:rPr>
      <w:rFonts w:eastAsia="Times New Roman"/>
      <w:kern w:val="14"/>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table" w:styleId="TableGrid">
    <w:name w:val="Table Grid"/>
    <w:basedOn w:val="TableNormal"/>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apple-converted-space">
    <w:name w:val="apple-converted-space"/>
    <w:basedOn w:val="DefaultParagraphFont"/>
    <w:rsid w:val="00022C27"/>
  </w:style>
  <w:style w:type="paragraph" w:customStyle="1" w:styleId="Default">
    <w:name w:val="Default"/>
    <w:rsid w:val="008463FD"/>
    <w:pPr>
      <w:autoSpaceDE w:val="0"/>
      <w:autoSpaceDN w:val="0"/>
      <w:adjustRightInd w:val="0"/>
    </w:pPr>
    <w:rPr>
      <w:rFonts w:ascii="APDEC A+ Gulliver" w:hAnsi="APDEC A+ Gulliver" w:cs="APDEC A+ Gulliver"/>
      <w:color w:val="000000"/>
      <w:sz w:val="24"/>
      <w:szCs w:val="24"/>
      <w:lang w:val="en-US"/>
    </w:rPr>
  </w:style>
  <w:style w:type="character" w:styleId="Emphasis">
    <w:name w:val="Emphasis"/>
    <w:basedOn w:val="DefaultParagraphFont"/>
    <w:qFormat/>
    <w:rsid w:val="00A37C74"/>
    <w:rPr>
      <w:i/>
      <w:iCs/>
    </w:rPr>
  </w:style>
  <w:style w:type="character" w:customStyle="1" w:styleId="ng-binding">
    <w:name w:val="ng-binding"/>
    <w:basedOn w:val="DefaultParagraphFont"/>
    <w:rsid w:val="00EF308C"/>
  </w:style>
  <w:style w:type="paragraph" w:customStyle="1" w:styleId="Text">
    <w:name w:val="Text"/>
    <w:basedOn w:val="Normal"/>
    <w:link w:val="Text0"/>
    <w:rsid w:val="006D04AD"/>
    <w:pPr>
      <w:autoSpaceDE w:val="0"/>
      <w:autoSpaceDN w:val="0"/>
      <w:spacing w:line="252" w:lineRule="auto"/>
      <w:ind w:firstLine="202"/>
      <w:jc w:val="both"/>
    </w:pPr>
    <w:rPr>
      <w:rFonts w:eastAsia="Times New Roman" w:cs="Angsana New"/>
      <w:sz w:val="20"/>
    </w:rPr>
  </w:style>
  <w:style w:type="character" w:customStyle="1" w:styleId="Text0">
    <w:name w:val="Text อักขระ"/>
    <w:link w:val="Text"/>
    <w:rsid w:val="004E7E74"/>
    <w:rPr>
      <w:rFonts w:eastAsia="Times New Roman" w:cs="Angsana New"/>
      <w:lang w:val="en-US" w:eastAsia="en-US"/>
    </w:rPr>
  </w:style>
  <w:style w:type="paragraph" w:styleId="ListParagraph">
    <w:name w:val="List Paragraph"/>
    <w:basedOn w:val="Normal"/>
    <w:uiPriority w:val="34"/>
    <w:qFormat/>
    <w:rsid w:val="006D04AD"/>
    <w:pPr>
      <w:widowControl/>
      <w:spacing w:after="200" w:line="276" w:lineRule="auto"/>
      <w:ind w:left="720"/>
      <w:contextualSpacing/>
    </w:pPr>
    <w:rPr>
      <w:rFonts w:ascii="Calibri" w:eastAsia="Calibri" w:hAnsi="Calibri" w:cs="Cordia New"/>
      <w:sz w:val="22"/>
      <w:szCs w:val="28"/>
      <w:lang w:bidi="th-TH"/>
    </w:rPr>
  </w:style>
  <w:style w:type="character" w:customStyle="1" w:styleId="A3">
    <w:name w:val="A3"/>
    <w:uiPriority w:val="99"/>
    <w:rsid w:val="006D04AD"/>
    <w:rPr>
      <w:rFonts w:cs="Times New Roman"/>
      <w:color w:val="221E1F"/>
      <w:sz w:val="14"/>
      <w:szCs w:val="14"/>
    </w:rPr>
  </w:style>
  <w:style w:type="character" w:customStyle="1" w:styleId="A8">
    <w:name w:val="A8"/>
    <w:uiPriority w:val="99"/>
    <w:rsid w:val="006D04AD"/>
    <w:rPr>
      <w:rFonts w:cs="Times New Roman"/>
      <w:color w:val="221E1F"/>
      <w:sz w:val="14"/>
      <w:szCs w:val="14"/>
      <w:u w:val="single"/>
    </w:rPr>
  </w:style>
  <w:style w:type="paragraph" w:customStyle="1" w:styleId="DefinitionTerm">
    <w:name w:val="Definition Term"/>
    <w:basedOn w:val="Normal"/>
    <w:next w:val="DefinitionList"/>
    <w:rsid w:val="004E7E74"/>
    <w:pPr>
      <w:spacing w:line="240" w:lineRule="auto"/>
    </w:pPr>
    <w:rPr>
      <w:rFonts w:eastAsia="Times New Roman" w:cs="Angsana New"/>
      <w:snapToGrid w:val="0"/>
      <w:sz w:val="24"/>
      <w:lang w:val="de-DE" w:eastAsia="de-DE"/>
    </w:rPr>
  </w:style>
  <w:style w:type="paragraph" w:customStyle="1" w:styleId="DefinitionList">
    <w:name w:val="Definition List"/>
    <w:basedOn w:val="Normal"/>
    <w:next w:val="DefinitionTerm"/>
    <w:rsid w:val="004E7E74"/>
    <w:pPr>
      <w:spacing w:line="240" w:lineRule="auto"/>
      <w:ind w:left="360"/>
    </w:pPr>
    <w:rPr>
      <w:rFonts w:eastAsia="Times New Roman" w:cs="Angsana New"/>
      <w:snapToGrid w:val="0"/>
      <w:sz w:val="24"/>
      <w:lang w:val="de-DE" w:eastAsia="de-DE"/>
    </w:rPr>
  </w:style>
  <w:style w:type="paragraph" w:customStyle="1" w:styleId="Preformatted">
    <w:name w:val="Preformatted"/>
    <w:basedOn w:val="Normal"/>
    <w:rsid w:val="004E7E74"/>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cs="Angsana New"/>
      <w:snapToGrid w:val="0"/>
      <w:sz w:val="20"/>
      <w:lang w:val="de-DE" w:eastAsia="de-DE"/>
    </w:rPr>
  </w:style>
  <w:style w:type="paragraph" w:styleId="Title">
    <w:name w:val="Title"/>
    <w:basedOn w:val="Normal"/>
    <w:link w:val="TitleChar"/>
    <w:qFormat/>
    <w:rsid w:val="004E7E74"/>
    <w:pPr>
      <w:widowControl/>
      <w:spacing w:before="240" w:after="60" w:line="240" w:lineRule="auto"/>
      <w:jc w:val="center"/>
      <w:outlineLvl w:val="0"/>
    </w:pPr>
    <w:rPr>
      <w:rFonts w:ascii="Arial" w:eastAsia="Times New Roman" w:hAnsi="Arial" w:cs="Angsana New"/>
      <w:b/>
      <w:kern w:val="28"/>
      <w:sz w:val="32"/>
      <w:lang w:val="de-DE"/>
    </w:rPr>
  </w:style>
  <w:style w:type="character" w:customStyle="1" w:styleId="TitleChar">
    <w:name w:val="Title Char"/>
    <w:basedOn w:val="DefaultParagraphFont"/>
    <w:link w:val="Title"/>
    <w:rsid w:val="004E7E74"/>
    <w:rPr>
      <w:rFonts w:ascii="Arial" w:eastAsia="Times New Roman" w:hAnsi="Arial" w:cs="Angsana New"/>
      <w:b/>
      <w:kern w:val="28"/>
      <w:sz w:val="32"/>
      <w:lang w:val="de-DE" w:eastAsia="en-US"/>
    </w:rPr>
  </w:style>
  <w:style w:type="paragraph" w:styleId="BodyText">
    <w:name w:val="Body Text"/>
    <w:basedOn w:val="Normal"/>
    <w:link w:val="BodyTextChar"/>
    <w:rsid w:val="004E7E74"/>
    <w:pPr>
      <w:widowControl/>
      <w:spacing w:after="120" w:line="240" w:lineRule="auto"/>
    </w:pPr>
    <w:rPr>
      <w:rFonts w:ascii="Comic Sans MS" w:eastAsia="Times New Roman" w:hAnsi="Comic Sans MS" w:cs="Angsana New"/>
      <w:sz w:val="20"/>
    </w:rPr>
  </w:style>
  <w:style w:type="character" w:customStyle="1" w:styleId="BodyTextChar">
    <w:name w:val="Body Text Char"/>
    <w:basedOn w:val="DefaultParagraphFont"/>
    <w:link w:val="BodyText"/>
    <w:rsid w:val="004E7E74"/>
    <w:rPr>
      <w:rFonts w:ascii="Comic Sans MS" w:eastAsia="Times New Roman" w:hAnsi="Comic Sans MS" w:cs="Angsana New"/>
      <w:lang w:val="en-GB" w:eastAsia="en-US"/>
    </w:rPr>
  </w:style>
  <w:style w:type="paragraph" w:styleId="Subtitle">
    <w:name w:val="Subtitle"/>
    <w:basedOn w:val="Normal"/>
    <w:link w:val="SubtitleChar"/>
    <w:qFormat/>
    <w:rsid w:val="004E7E74"/>
    <w:pPr>
      <w:spacing w:line="240" w:lineRule="auto"/>
      <w:jc w:val="both"/>
      <w:outlineLvl w:val="0"/>
    </w:pPr>
    <w:rPr>
      <w:rFonts w:ascii="Arial" w:eastAsia="Times New Roman" w:hAnsi="Arial" w:cs="Angsana New"/>
      <w:b/>
      <w:snapToGrid w:val="0"/>
      <w:sz w:val="24"/>
      <w:lang w:eastAsia="de-DE"/>
    </w:rPr>
  </w:style>
  <w:style w:type="character" w:customStyle="1" w:styleId="SubtitleChar">
    <w:name w:val="Subtitle Char"/>
    <w:basedOn w:val="DefaultParagraphFont"/>
    <w:link w:val="Subtitle"/>
    <w:rsid w:val="004E7E74"/>
    <w:rPr>
      <w:rFonts w:ascii="Arial" w:eastAsia="Times New Roman" w:hAnsi="Arial" w:cs="Angsana New"/>
      <w:b/>
      <w:snapToGrid w:val="0"/>
      <w:sz w:val="24"/>
      <w:lang w:val="en-GB" w:eastAsia="de-DE"/>
    </w:rPr>
  </w:style>
  <w:style w:type="paragraph" w:styleId="BodyText2">
    <w:name w:val="Body Text 2"/>
    <w:basedOn w:val="Normal"/>
    <w:link w:val="BodyText2Char"/>
    <w:rsid w:val="004E7E74"/>
    <w:pPr>
      <w:spacing w:line="240" w:lineRule="auto"/>
      <w:jc w:val="both"/>
    </w:pPr>
    <w:rPr>
      <w:rFonts w:ascii="Arial" w:eastAsia="Times New Roman" w:hAnsi="Arial" w:cs="Angsana New"/>
      <w:snapToGrid w:val="0"/>
      <w:sz w:val="20"/>
      <w:lang w:val="de-DE" w:eastAsia="de-DE"/>
    </w:rPr>
  </w:style>
  <w:style w:type="character" w:customStyle="1" w:styleId="BodyText2Char">
    <w:name w:val="Body Text 2 Char"/>
    <w:basedOn w:val="DefaultParagraphFont"/>
    <w:link w:val="BodyText2"/>
    <w:rsid w:val="004E7E74"/>
    <w:rPr>
      <w:rFonts w:ascii="Arial" w:eastAsia="Times New Roman" w:hAnsi="Arial" w:cs="Angsana New"/>
      <w:snapToGrid w:val="0"/>
      <w:lang w:val="de-DE" w:eastAsia="de-DE"/>
    </w:rPr>
  </w:style>
  <w:style w:type="paragraph" w:customStyle="1" w:styleId="Authors">
    <w:name w:val="Authors"/>
    <w:basedOn w:val="Normal"/>
    <w:next w:val="Normal"/>
    <w:rsid w:val="004E7E74"/>
    <w:pPr>
      <w:framePr w:w="9072" w:hSpace="187" w:vSpace="187" w:wrap="notBeside" w:vAnchor="text" w:hAnchor="page" w:xAlign="center" w:y="1"/>
      <w:widowControl/>
      <w:autoSpaceDE w:val="0"/>
      <w:autoSpaceDN w:val="0"/>
      <w:spacing w:after="320" w:line="240" w:lineRule="auto"/>
      <w:jc w:val="center"/>
    </w:pPr>
    <w:rPr>
      <w:rFonts w:eastAsia="Times New Roman" w:cs="Angsana New"/>
      <w:sz w:val="22"/>
      <w:szCs w:val="22"/>
    </w:rPr>
  </w:style>
  <w:style w:type="character" w:customStyle="1" w:styleId="MemberType">
    <w:name w:val="MemberType"/>
    <w:rsid w:val="004E7E74"/>
    <w:rPr>
      <w:rFonts w:ascii="Times New Roman" w:hAnsi="Times New Roman" w:cs="Times New Roman"/>
      <w:i/>
      <w:iCs/>
      <w:sz w:val="22"/>
      <w:szCs w:val="22"/>
    </w:rPr>
  </w:style>
  <w:style w:type="paragraph" w:customStyle="1" w:styleId="Abstract">
    <w:name w:val="Abstract"/>
    <w:basedOn w:val="Normal"/>
    <w:next w:val="Normal"/>
    <w:rsid w:val="004E7E74"/>
    <w:pPr>
      <w:widowControl/>
      <w:autoSpaceDE w:val="0"/>
      <w:autoSpaceDN w:val="0"/>
      <w:spacing w:before="20" w:line="240" w:lineRule="auto"/>
      <w:ind w:firstLine="202"/>
      <w:jc w:val="both"/>
    </w:pPr>
    <w:rPr>
      <w:rFonts w:eastAsia="Times New Roman" w:cs="Angsana New"/>
      <w:b/>
      <w:bCs/>
      <w:sz w:val="18"/>
      <w:szCs w:val="18"/>
    </w:rPr>
  </w:style>
  <w:style w:type="paragraph" w:customStyle="1" w:styleId="IndexTerms">
    <w:name w:val="IndexTerms"/>
    <w:basedOn w:val="Normal"/>
    <w:next w:val="Normal"/>
    <w:rsid w:val="004E7E74"/>
    <w:pPr>
      <w:widowControl/>
      <w:autoSpaceDE w:val="0"/>
      <w:autoSpaceDN w:val="0"/>
      <w:spacing w:line="240" w:lineRule="auto"/>
      <w:ind w:firstLine="202"/>
      <w:jc w:val="both"/>
    </w:pPr>
    <w:rPr>
      <w:rFonts w:eastAsia="Times New Roman" w:cs="Angsana New"/>
      <w:b/>
      <w:bCs/>
      <w:sz w:val="18"/>
      <w:szCs w:val="18"/>
    </w:rPr>
  </w:style>
  <w:style w:type="paragraph" w:customStyle="1" w:styleId="References">
    <w:name w:val="References"/>
    <w:basedOn w:val="Normal"/>
    <w:rsid w:val="004E7E74"/>
    <w:pPr>
      <w:widowControl/>
      <w:numPr>
        <w:numId w:val="7"/>
      </w:numPr>
      <w:autoSpaceDE w:val="0"/>
      <w:autoSpaceDN w:val="0"/>
      <w:spacing w:line="240" w:lineRule="auto"/>
      <w:jc w:val="both"/>
    </w:pPr>
    <w:rPr>
      <w:rFonts w:eastAsia="Times New Roman" w:cs="Angsana New"/>
      <w:szCs w:val="16"/>
    </w:rPr>
  </w:style>
  <w:style w:type="paragraph" w:customStyle="1" w:styleId="FigureCaption">
    <w:name w:val="Figure Caption"/>
    <w:basedOn w:val="Normal"/>
    <w:rsid w:val="004E7E74"/>
    <w:pPr>
      <w:widowControl/>
      <w:autoSpaceDE w:val="0"/>
      <w:autoSpaceDN w:val="0"/>
      <w:spacing w:line="240" w:lineRule="auto"/>
      <w:jc w:val="both"/>
    </w:pPr>
    <w:rPr>
      <w:rFonts w:eastAsia="Times New Roman" w:cs="Angsana New"/>
      <w:szCs w:val="16"/>
    </w:rPr>
  </w:style>
  <w:style w:type="paragraph" w:customStyle="1" w:styleId="TableTitle">
    <w:name w:val="Table Title"/>
    <w:basedOn w:val="Normal"/>
    <w:rsid w:val="004E7E74"/>
    <w:pPr>
      <w:widowControl/>
      <w:autoSpaceDE w:val="0"/>
      <w:autoSpaceDN w:val="0"/>
      <w:spacing w:line="240" w:lineRule="auto"/>
      <w:jc w:val="center"/>
    </w:pPr>
    <w:rPr>
      <w:rFonts w:eastAsia="Times New Roman" w:cs="Angsana New"/>
      <w:smallCaps/>
      <w:szCs w:val="16"/>
    </w:rPr>
  </w:style>
  <w:style w:type="paragraph" w:customStyle="1" w:styleId="ReferenceHead">
    <w:name w:val="Reference Head"/>
    <w:basedOn w:val="Heading1"/>
    <w:rsid w:val="004E7E74"/>
    <w:pPr>
      <w:widowControl/>
      <w:pBdr>
        <w:top w:val="none" w:sz="0" w:space="0" w:color="auto"/>
        <w:left w:val="none" w:sz="0" w:space="0" w:color="auto"/>
        <w:bottom w:val="none" w:sz="0" w:space="0" w:color="auto"/>
        <w:right w:val="none" w:sz="0" w:space="0" w:color="auto"/>
      </w:pBdr>
      <w:autoSpaceDE w:val="0"/>
      <w:autoSpaceDN w:val="0"/>
      <w:spacing w:before="240" w:after="80" w:line="240" w:lineRule="auto"/>
      <w:jc w:val="center"/>
    </w:pPr>
    <w:rPr>
      <w:rFonts w:eastAsia="Times New Roman" w:cs="Angsana New"/>
      <w:b w:val="0"/>
      <w:bCs w:val="0"/>
      <w:smallCaps/>
      <w:kern w:val="28"/>
      <w:sz w:val="20"/>
    </w:rPr>
  </w:style>
  <w:style w:type="paragraph" w:customStyle="1" w:styleId="Equation">
    <w:name w:val="Equation"/>
    <w:basedOn w:val="Normal"/>
    <w:next w:val="Normal"/>
    <w:rsid w:val="004E7E74"/>
    <w:pPr>
      <w:tabs>
        <w:tab w:val="right" w:pos="5040"/>
      </w:tabs>
      <w:autoSpaceDE w:val="0"/>
      <w:autoSpaceDN w:val="0"/>
      <w:spacing w:line="252" w:lineRule="auto"/>
      <w:jc w:val="both"/>
    </w:pPr>
    <w:rPr>
      <w:rFonts w:eastAsia="Times New Roman" w:cs="Angsana New"/>
      <w:sz w:val="20"/>
    </w:rPr>
  </w:style>
  <w:style w:type="paragraph" w:styleId="NormalWeb">
    <w:name w:val="Normal (Web)"/>
    <w:basedOn w:val="Normal"/>
    <w:rsid w:val="004E7E74"/>
    <w:pPr>
      <w:widowControl/>
      <w:spacing w:before="100" w:beforeAutospacing="1" w:after="100" w:afterAutospacing="1" w:line="240" w:lineRule="auto"/>
    </w:pPr>
    <w:rPr>
      <w:rFonts w:eastAsia="Times New Roman" w:cs="Angsana New"/>
      <w:sz w:val="24"/>
      <w:szCs w:val="24"/>
    </w:rPr>
  </w:style>
  <w:style w:type="character" w:styleId="Strong">
    <w:name w:val="Strong"/>
    <w:qFormat/>
    <w:rsid w:val="004E7E74"/>
    <w:rPr>
      <w:b/>
      <w:bCs/>
    </w:rPr>
  </w:style>
  <w:style w:type="paragraph" w:customStyle="1" w:styleId="TableTitleIEJ">
    <w:name w:val="Table Title IEJ"/>
    <w:basedOn w:val="Text"/>
    <w:autoRedefine/>
    <w:rsid w:val="00C93E14"/>
    <w:pPr>
      <w:spacing w:after="120" w:line="240" w:lineRule="auto"/>
      <w:ind w:firstLine="0"/>
      <w:jc w:val="center"/>
    </w:pPr>
    <w:rPr>
      <w:rFonts w:cs="Times New Roman"/>
      <w:b/>
      <w:sz w:val="18"/>
      <w:szCs w:val="18"/>
      <w:lang w:eastAsia="de-DE"/>
    </w:rPr>
  </w:style>
  <w:style w:type="paragraph" w:customStyle="1" w:styleId="EndNoteBibliographyTitle">
    <w:name w:val="EndNote Bibliography Title"/>
    <w:basedOn w:val="Normal"/>
    <w:link w:val="EndNoteBibliographyTitleChar"/>
    <w:rsid w:val="004E7E74"/>
    <w:pPr>
      <w:spacing w:before="100" w:line="240" w:lineRule="auto"/>
      <w:jc w:val="center"/>
    </w:pPr>
    <w:rPr>
      <w:rFonts w:eastAsia="Times New Roman"/>
      <w:snapToGrid w:val="0"/>
      <w:sz w:val="20"/>
      <w:lang w:val="de-DE" w:eastAsia="de-DE"/>
    </w:rPr>
  </w:style>
  <w:style w:type="character" w:customStyle="1" w:styleId="EndNoteBibliographyTitleChar">
    <w:name w:val="EndNote Bibliography Title Char"/>
    <w:link w:val="EndNoteBibliographyTitle"/>
    <w:rsid w:val="004E7E74"/>
    <w:rPr>
      <w:rFonts w:eastAsia="Times New Roman"/>
      <w:snapToGrid w:val="0"/>
      <w:lang w:val="de-DE" w:eastAsia="de-DE"/>
    </w:rPr>
  </w:style>
  <w:style w:type="paragraph" w:customStyle="1" w:styleId="EndNoteBibliography">
    <w:name w:val="EndNote Bibliography"/>
    <w:basedOn w:val="Normal"/>
    <w:link w:val="EndNoteBibliographyChar"/>
    <w:rsid w:val="004E7E74"/>
    <w:pPr>
      <w:spacing w:before="100" w:after="100" w:line="240" w:lineRule="auto"/>
      <w:jc w:val="both"/>
    </w:pPr>
    <w:rPr>
      <w:rFonts w:eastAsia="Times New Roman"/>
      <w:snapToGrid w:val="0"/>
      <w:sz w:val="20"/>
      <w:lang w:val="de-DE" w:eastAsia="de-DE"/>
    </w:rPr>
  </w:style>
  <w:style w:type="character" w:customStyle="1" w:styleId="EndNoteBibliographyChar">
    <w:name w:val="EndNote Bibliography Char"/>
    <w:link w:val="EndNoteBibliography"/>
    <w:rsid w:val="004E7E74"/>
    <w:rPr>
      <w:rFonts w:eastAsia="Times New Roman"/>
      <w:snapToGrid w:val="0"/>
      <w:lang w:val="de-DE" w:eastAsia="de-DE"/>
    </w:rPr>
  </w:style>
  <w:style w:type="character" w:customStyle="1" w:styleId="authors-info">
    <w:name w:val="authors-info"/>
    <w:basedOn w:val="DefaultParagraphFont"/>
    <w:rsid w:val="004E7E74"/>
  </w:style>
  <w:style w:type="character" w:customStyle="1" w:styleId="Heading1Char">
    <w:name w:val="Heading 1 Char"/>
    <w:link w:val="Heading1"/>
    <w:uiPriority w:val="9"/>
    <w:rsid w:val="00EF7C08"/>
    <w:rPr>
      <w:b/>
      <w:bCs/>
      <w:sz w:val="16"/>
      <w:lang w:val="en-GB" w:eastAsia="en-US"/>
    </w:rPr>
  </w:style>
  <w:style w:type="character" w:customStyle="1" w:styleId="Heading3Char">
    <w:name w:val="Heading 3 Char"/>
    <w:link w:val="Heading3"/>
    <w:rsid w:val="00EF7C08"/>
    <w:rPr>
      <w:b/>
      <w:bCs/>
      <w:sz w:val="16"/>
      <w:szCs w:val="24"/>
      <w:lang w:val="en-GB" w:eastAsia="en-US"/>
    </w:rPr>
  </w:style>
  <w:style w:type="character" w:customStyle="1" w:styleId="Heading4Char">
    <w:name w:val="Heading 4 Char"/>
    <w:link w:val="Heading4"/>
    <w:rsid w:val="00EF7C08"/>
    <w:rPr>
      <w:b/>
      <w:bCs/>
      <w:sz w:val="28"/>
      <w:szCs w:val="28"/>
      <w:lang w:val="en-GB" w:eastAsia="en-US"/>
    </w:rPr>
  </w:style>
  <w:style w:type="character" w:customStyle="1" w:styleId="FootnoteTextChar">
    <w:name w:val="Footnote Text Char"/>
    <w:link w:val="FootnoteText"/>
    <w:semiHidden/>
    <w:rsid w:val="00EF7C08"/>
    <w:rPr>
      <w:rFonts w:ascii="Univers" w:hAnsi="Univers"/>
      <w:sz w:val="16"/>
      <w:lang w:val="en-GB" w:eastAsia="en-US"/>
    </w:rPr>
  </w:style>
  <w:style w:type="character" w:customStyle="1" w:styleId="BodyTextIndentChar">
    <w:name w:val="Body Text Indent Char"/>
    <w:link w:val="BodyTextIndent"/>
    <w:rsid w:val="00EF7C08"/>
    <w:rPr>
      <w:rFonts w:eastAsia="Times New Roman"/>
      <w:kern w:val="14"/>
      <w:sz w:val="16"/>
      <w:lang w:val="en-US" w:eastAsia="en-US"/>
    </w:rPr>
  </w:style>
  <w:style w:type="paragraph" w:styleId="NoSpacing">
    <w:name w:val="No Spacing"/>
    <w:uiPriority w:val="1"/>
    <w:qFormat/>
    <w:rsid w:val="00EF7C08"/>
    <w:rPr>
      <w:rFonts w:ascii="Calibri" w:eastAsia="Yu Mincho" w:hAnsi="Calibri" w:cs="Cordia New"/>
      <w:sz w:val="22"/>
      <w:szCs w:val="28"/>
      <w:lang w:val="en-US" w:eastAsia="ja-JP" w:bidi="th-TH"/>
    </w:rPr>
  </w:style>
  <w:style w:type="character" w:customStyle="1" w:styleId="UnresolvedMention1">
    <w:name w:val="Unresolved Mention1"/>
    <w:uiPriority w:val="99"/>
    <w:semiHidden/>
    <w:unhideWhenUsed/>
    <w:rsid w:val="00EF7C08"/>
    <w:rPr>
      <w:color w:val="605E5C"/>
      <w:shd w:val="clear" w:color="auto" w:fill="E1DFDD"/>
    </w:rPr>
  </w:style>
  <w:style w:type="table" w:customStyle="1" w:styleId="TableGrid1">
    <w:name w:val="Table Grid1"/>
    <w:basedOn w:val="TableNormal"/>
    <w:next w:val="TableGrid"/>
    <w:uiPriority w:val="39"/>
    <w:rsid w:val="00EF7C08"/>
    <w:rPr>
      <w:rFonts w:ascii="Calibri" w:eastAsia="Yu Mincho" w:hAnsi="Calibri" w:cs="Cordia New"/>
      <w:sz w:val="22"/>
      <w:szCs w:val="28"/>
      <w:lang w:val="en-US" w:eastAsia="en-US"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F7C08"/>
    <w:rPr>
      <w:rFonts w:ascii="Calibri" w:eastAsia="Yu Mincho" w:hAnsi="Calibri" w:cs="Cordia New"/>
      <w:sz w:val="22"/>
      <w:szCs w:val="28"/>
      <w:lang w:val="en-US" w:eastAsia="en-US"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EF7C08"/>
    <w:pPr>
      <w:spacing w:before="100" w:after="100" w:line="240" w:lineRule="auto"/>
      <w:jc w:val="both"/>
    </w:pPr>
    <w:rPr>
      <w:rFonts w:eastAsia="Times New Roman" w:cs="Angsana New"/>
      <w:snapToGrid w:val="0"/>
      <w:sz w:val="20"/>
      <w:szCs w:val="16"/>
      <w:lang w:eastAsia="de-DE"/>
    </w:rPr>
  </w:style>
  <w:style w:type="character" w:customStyle="1" w:styleId="Style1Char">
    <w:name w:val="Style1 Char"/>
    <w:link w:val="Style1"/>
    <w:rsid w:val="00EF7C08"/>
    <w:rPr>
      <w:rFonts w:eastAsia="Times New Roman" w:cs="Angsana New"/>
      <w:snapToGrid w:val="0"/>
      <w:szCs w:val="16"/>
      <w:lang w:val="en-GB" w:eastAsia="de-DE"/>
    </w:rPr>
  </w:style>
  <w:style w:type="character" w:customStyle="1" w:styleId="TextChar">
    <w:name w:val="Text Char"/>
    <w:rsid w:val="00EF7C08"/>
    <w:rPr>
      <w:lang w:bidi="ar-SA"/>
    </w:rPr>
  </w:style>
  <w:style w:type="character" w:customStyle="1" w:styleId="nd-word">
    <w:name w:val="nd-word"/>
    <w:rsid w:val="00EF7C08"/>
  </w:style>
  <w:style w:type="character" w:customStyle="1" w:styleId="uael-tabletext-inner">
    <w:name w:val="uael-table__text-inner"/>
    <w:rsid w:val="00EF7C08"/>
  </w:style>
  <w:style w:type="paragraph" w:styleId="Revision">
    <w:name w:val="Revision"/>
    <w:hidden/>
    <w:uiPriority w:val="99"/>
    <w:semiHidden/>
    <w:rsid w:val="00EF7C08"/>
    <w:rPr>
      <w:rFonts w:eastAsia="Yu Mincho" w:cs="Angsana New"/>
      <w:snapToGrid w:val="0"/>
      <w:sz w:val="24"/>
      <w:lang w:val="de-DE" w:eastAsia="de-DE"/>
    </w:rPr>
  </w:style>
  <w:style w:type="paragraph" w:styleId="HTMLPreformatted">
    <w:name w:val="HTML Preformatted"/>
    <w:basedOn w:val="Normal"/>
    <w:link w:val="HTMLPreformattedChar"/>
    <w:uiPriority w:val="99"/>
    <w:unhideWhenUsed/>
    <w:rsid w:val="002178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bidi="th-TH"/>
    </w:rPr>
  </w:style>
  <w:style w:type="character" w:customStyle="1" w:styleId="HTMLPreformattedChar">
    <w:name w:val="HTML Preformatted Char"/>
    <w:basedOn w:val="DefaultParagraphFont"/>
    <w:link w:val="HTMLPreformatted"/>
    <w:uiPriority w:val="99"/>
    <w:rsid w:val="002178ED"/>
    <w:rPr>
      <w:rFonts w:ascii="Courier New" w:eastAsia="Times New Roman" w:hAnsi="Courier New" w:cs="Courier New"/>
      <w:lang w:val="en-US" w:eastAsia="en-US" w:bidi="th-TH"/>
    </w:rPr>
  </w:style>
  <w:style w:type="character" w:customStyle="1" w:styleId="Heading5Char">
    <w:name w:val="Heading 5 Char"/>
    <w:basedOn w:val="DefaultParagraphFont"/>
    <w:link w:val="Heading5"/>
    <w:semiHidden/>
    <w:rsid w:val="00725AFB"/>
    <w:rPr>
      <w:rFonts w:ascii="Calibri" w:eastAsia="Times New Roman" w:hAnsi="Calibri"/>
      <w:b/>
      <w:bCs/>
      <w:i/>
      <w:iCs/>
      <w:snapToGrid w:val="0"/>
      <w:sz w:val="26"/>
      <w:szCs w:val="26"/>
      <w:lang w:val="de-DE" w:eastAsia="de-DE"/>
    </w:rPr>
  </w:style>
  <w:style w:type="paragraph" w:customStyle="1" w:styleId="TCTableBody">
    <w:name w:val="TC_Table_Body"/>
    <w:basedOn w:val="Normal"/>
    <w:rsid w:val="0084644D"/>
    <w:pPr>
      <w:widowControl/>
      <w:spacing w:after="200" w:line="240" w:lineRule="auto"/>
      <w:ind w:right="62"/>
      <w:jc w:val="both"/>
    </w:pPr>
    <w:rPr>
      <w:rFonts w:ascii="Times" w:eastAsia="Times New Roman" w:hAnsi="Times"/>
      <w:sz w:val="24"/>
    </w:rPr>
  </w:style>
  <w:style w:type="character" w:customStyle="1" w:styleId="Autor2">
    <w:name w:val="Autor 2"/>
    <w:rsid w:val="00AF20DF"/>
    <w:rPr>
      <w:sz w:val="18"/>
      <w:szCs w:val="18"/>
      <w:lang w:val="es-ES"/>
    </w:rPr>
  </w:style>
  <w:style w:type="paragraph" w:customStyle="1" w:styleId="IntoHeading">
    <w:name w:val="Into Heading"/>
    <w:basedOn w:val="Normal"/>
    <w:link w:val="IntoHeadingChar"/>
    <w:qFormat/>
    <w:rsid w:val="00AF20DF"/>
    <w:pPr>
      <w:widowControl/>
      <w:spacing w:before="240" w:after="240" w:line="312" w:lineRule="auto"/>
      <w:jc w:val="both"/>
    </w:pPr>
    <w:rPr>
      <w:rFonts w:ascii="Arial" w:eastAsia="Calibri" w:hAnsi="Arial"/>
      <w:b/>
      <w:bCs/>
      <w:sz w:val="28"/>
      <w:szCs w:val="32"/>
      <w:lang w:val="en-AU"/>
    </w:rPr>
  </w:style>
  <w:style w:type="character" w:customStyle="1" w:styleId="IntoHeadingChar">
    <w:name w:val="Into Heading Char"/>
    <w:link w:val="IntoHeading"/>
    <w:rsid w:val="00AF20DF"/>
    <w:rPr>
      <w:rFonts w:ascii="Arial" w:eastAsia="Calibri" w:hAnsi="Arial"/>
      <w:b/>
      <w:bCs/>
      <w:sz w:val="28"/>
      <w:szCs w:val="32"/>
      <w:lang w:val="en-AU" w:eastAsia="en-US"/>
    </w:rPr>
  </w:style>
  <w:style w:type="character" w:customStyle="1" w:styleId="5yl5">
    <w:name w:val="_5yl5"/>
    <w:basedOn w:val="DefaultParagraphFont"/>
    <w:rsid w:val="00AF20DF"/>
  </w:style>
  <w:style w:type="character" w:customStyle="1" w:styleId="css-0">
    <w:name w:val="css-0"/>
    <w:basedOn w:val="DefaultParagraphFont"/>
    <w:rsid w:val="00EE36F6"/>
  </w:style>
  <w:style w:type="character" w:customStyle="1" w:styleId="css-1q9du1a">
    <w:name w:val="css-1q9du1a"/>
    <w:basedOn w:val="DefaultParagraphFont"/>
    <w:rsid w:val="00EE36F6"/>
  </w:style>
  <w:style w:type="character" w:customStyle="1" w:styleId="css-uxk2xv">
    <w:name w:val="css-uxk2xv"/>
    <w:basedOn w:val="DefaultParagraphFont"/>
    <w:rsid w:val="00EE36F6"/>
  </w:style>
  <w:style w:type="character" w:customStyle="1" w:styleId="fontstyle01">
    <w:name w:val="fontstyle01"/>
    <w:basedOn w:val="DefaultParagraphFont"/>
    <w:rsid w:val="007B397A"/>
    <w:rPr>
      <w:rFonts w:ascii="TimesNewRomanPS-ItalicMT" w:hAnsi="TimesNewRomanPS-ItalicMT" w:hint="default"/>
      <w:b w:val="0"/>
      <w:bCs w:val="0"/>
      <w:i/>
      <w:iCs/>
      <w:color w:val="000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semiHidden="0" w:uiPriority="0" w:unhideWhenUsed="0" w:qFormat="1"/>
    <w:lsdException w:name="heading 4" w:semiHidden="0" w:uiPriority="0" w:unhideWhenUsed="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35" w:unhideWhenUsed="0"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annotation subject" w:uiPriority="0"/>
    <w:lsdException w:name="No List" w:uiPriority="0"/>
    <w:lsdException w:name="Balloon Text" w:uiPriority="0"/>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US" w:eastAsia="en-US"/>
    </w:rPr>
  </w:style>
  <w:style w:type="paragraph" w:styleId="Heading1">
    <w:name w:val="heading 1"/>
    <w:basedOn w:val="Normal"/>
    <w:next w:val="Normal"/>
    <w:link w:val="Heading1Char"/>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qFormat/>
    <w:rsid w:val="004E7E74"/>
    <w:pPr>
      <w:keepNext/>
      <w:tabs>
        <w:tab w:val="center" w:pos="4680"/>
      </w:tabs>
      <w:suppressAutoHyphens/>
      <w:spacing w:before="120" w:line="240" w:lineRule="auto"/>
      <w:jc w:val="center"/>
      <w:outlineLvl w:val="1"/>
    </w:pPr>
    <w:rPr>
      <w:rFonts w:ascii="Frutiger 45 Light" w:eastAsia="Times New Roman" w:hAnsi="Frutiger 45 Light" w:cs="Angsana New"/>
      <w:b/>
      <w:snapToGrid w:val="0"/>
      <w:spacing w:val="-3"/>
      <w:sz w:val="29"/>
      <w:lang w:eastAsia="de-DE"/>
    </w:rPr>
  </w:style>
  <w:style w:type="paragraph" w:styleId="Heading3">
    <w:name w:val="heading 3"/>
    <w:basedOn w:val="Normal"/>
    <w:next w:val="Normal"/>
    <w:link w:val="Heading3Char"/>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link w:val="Heading4Char"/>
    <w:qFormat/>
    <w:pPr>
      <w:keepNext/>
      <w:spacing w:before="240" w:after="60"/>
      <w:outlineLvl w:val="3"/>
    </w:pPr>
    <w:rPr>
      <w:b/>
      <w:bCs/>
      <w:sz w:val="28"/>
      <w:szCs w:val="28"/>
    </w:rPr>
  </w:style>
  <w:style w:type="paragraph" w:styleId="Heading5">
    <w:name w:val="heading 5"/>
    <w:basedOn w:val="Normal"/>
    <w:next w:val="Normal"/>
    <w:link w:val="Heading5Char"/>
    <w:semiHidden/>
    <w:unhideWhenUsed/>
    <w:qFormat/>
    <w:rsid w:val="00725AFB"/>
    <w:pPr>
      <w:spacing w:before="240" w:after="60" w:line="240" w:lineRule="auto"/>
      <w:outlineLvl w:val="4"/>
    </w:pPr>
    <w:rPr>
      <w:rFonts w:ascii="Calibri" w:eastAsia="Times New Roman" w:hAnsi="Calibri"/>
      <w:b/>
      <w:bCs/>
      <w:i/>
      <w:iCs/>
      <w:snapToGrid w:val="0"/>
      <w:sz w:val="26"/>
      <w:szCs w:val="26"/>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E7E74"/>
    <w:rPr>
      <w:rFonts w:ascii="Frutiger 45 Light" w:eastAsia="Times New Roman" w:hAnsi="Frutiger 45 Light" w:cs="Angsana New"/>
      <w:b/>
      <w:snapToGrid w:val="0"/>
      <w:spacing w:val="-3"/>
      <w:sz w:val="29"/>
      <w:lang w:val="en-GB" w:eastAsia="de-DE"/>
    </w:rPr>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5"/>
      </w:numPr>
      <w:pBdr>
        <w:top w:val="single" w:sz="18" w:space="1" w:color="auto"/>
      </w:pBdr>
      <w:suppressAutoHyphens/>
      <w:spacing w:before="230" w:after="230" w:line="230" w:lineRule="exact"/>
    </w:pPr>
    <w:rPr>
      <w:b/>
      <w:sz w:val="19"/>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2ndorder-head">
    <w:name w:val="Els-2ndorder-head"/>
    <w:next w:val="Els-body-text"/>
    <w:rsid w:val="00D80400"/>
    <w:pPr>
      <w:keepNext/>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6"/>
      </w:numPr>
      <w:suppressAutoHyphens/>
      <w:spacing w:before="240" w:line="240" w:lineRule="exact"/>
    </w:pPr>
    <w:rPr>
      <w:i/>
      <w:lang w:val="en-US" w:eastAsia="en-US"/>
    </w:rPr>
  </w:style>
  <w:style w:type="paragraph" w:customStyle="1" w:styleId="Els-4thorder-head">
    <w:name w:val="Els-4thorder-head"/>
    <w:next w:val="Els-body-text"/>
    <w:pPr>
      <w:keepNext/>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2"/>
      </w:numPr>
      <w:spacing w:before="230" w:after="230" w:line="230" w:lineRule="exact"/>
    </w:pPr>
    <w:rPr>
      <w:i/>
      <w:sz w:val="17"/>
      <w:lang w:val="en-US" w:eastAsia="en-US"/>
    </w:rPr>
  </w:style>
  <w:style w:type="paragraph" w:customStyle="1" w:styleId="Els-Author">
    <w:name w:val="Els-Author"/>
    <w:next w:val="Normal"/>
    <w:autoRedefine/>
    <w:rsid w:val="00C93805"/>
    <w:pPr>
      <w:keepNext/>
      <w:widowControl w:val="0"/>
      <w:tabs>
        <w:tab w:val="center" w:pos="5189"/>
        <w:tab w:val="left" w:pos="9525"/>
      </w:tabs>
      <w:suppressAutoHyphens/>
      <w:spacing w:before="120" w:after="120" w:line="230" w:lineRule="exact"/>
      <w:ind w:left="882" w:right="872"/>
      <w:jc w:val="center"/>
    </w:pPr>
    <w:rPr>
      <w:noProof/>
      <w:color w:val="000000"/>
      <w:lang w:val="en-US" w:eastAsia="en-US"/>
    </w:rPr>
  </w:style>
  <w:style w:type="paragraph" w:customStyle="1" w:styleId="Els-bulletlist">
    <w:name w:val="Els-bulletlist"/>
    <w:basedOn w:val="Els-body-text"/>
    <w:rsid w:val="0031626B"/>
    <w:pPr>
      <w:numPr>
        <w:numId w:val="3"/>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4"/>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BE1E7B"/>
    <w:pPr>
      <w:suppressAutoHyphens/>
      <w:spacing w:before="120" w:after="120"/>
      <w:ind w:left="357"/>
      <w:jc w:val="center"/>
    </w:pPr>
    <w:rPr>
      <w:b/>
      <w:kern w:val="28"/>
      <w:sz w:val="28"/>
      <w:szCs w:val="28"/>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character" w:customStyle="1" w:styleId="HeaderChar">
    <w:name w:val="Header Char"/>
    <w:aliases w:val="page-number Char"/>
    <w:basedOn w:val="DefaultParagraphFont"/>
    <w:link w:val="Header"/>
    <w:rsid w:val="00E20E3D"/>
    <w:rPr>
      <w:noProof/>
      <w:sz w:val="14"/>
      <w:lang w:val="en-US" w:eastAsia="en-US"/>
    </w:rPr>
  </w:style>
  <w:style w:type="paragraph" w:styleId="Footer">
    <w:name w:val="footer"/>
    <w:basedOn w:val="Header"/>
    <w:link w:val="FooterChar"/>
    <w:pPr>
      <w:tabs>
        <w:tab w:val="right" w:pos="10080"/>
      </w:tabs>
      <w:spacing w:before="240" w:after="0" w:line="200" w:lineRule="exact"/>
    </w:pPr>
    <w:rPr>
      <w:i/>
    </w:rPr>
  </w:style>
  <w:style w:type="character" w:customStyle="1" w:styleId="FooterChar">
    <w:name w:val="Footer Char"/>
    <w:basedOn w:val="DefaultParagraphFont"/>
    <w:link w:val="Footer"/>
    <w:rsid w:val="00A32103"/>
    <w:rPr>
      <w:i/>
      <w:noProof/>
      <w:sz w:val="14"/>
      <w:lang w:val="en-US" w:eastAsia="en-US"/>
    </w:rPr>
  </w:style>
  <w:style w:type="character" w:styleId="FootnoteReference">
    <w:name w:val="footnote reference"/>
    <w:semiHidden/>
    <w:rPr>
      <w:vertAlign w:val="superscript"/>
    </w:rPr>
  </w:style>
  <w:style w:type="paragraph" w:styleId="FootnoteText">
    <w:name w:val="footnote text"/>
    <w:basedOn w:val="Normal"/>
    <w:link w:val="FootnoteTextChar"/>
    <w:semiHidden/>
    <w:rPr>
      <w:rFonts w:ascii="Univers" w:hAnsi="Univers"/>
    </w:rPr>
  </w:style>
  <w:style w:type="character" w:styleId="Hyperlink">
    <w:name w:val="Hyperlink"/>
    <w:rPr>
      <w:color w:val="auto"/>
      <w:sz w:val="16"/>
      <w:u w:val="none"/>
    </w:rPr>
  </w:style>
  <w:style w:type="character" w:customStyle="1" w:styleId="MTEquationSection">
    <w:name w:val="MTEquationSection"/>
    <w:rPr>
      <w:vanish w:val="0"/>
      <w:color w:val="FF0000"/>
    </w:rPr>
  </w:style>
  <w:style w:type="character" w:styleId="PageNumber">
    <w:name w:val="page number"/>
    <w:rPr>
      <w:sz w:val="16"/>
    </w:rPr>
  </w:style>
  <w:style w:type="paragraph" w:styleId="PlainText">
    <w:name w:val="Plain Text"/>
    <w:basedOn w:val="Normal"/>
    <w:semiHidden/>
    <w:rPr>
      <w:rFonts w:ascii="Courier New" w:hAnsi="Courier New" w:cs="Courier New"/>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unhideWhenUsed/>
  </w:style>
  <w:style w:type="character" w:customStyle="1" w:styleId="CommentTextChar">
    <w:name w:val="Comment Text Char"/>
    <w:rPr>
      <w:lang w:val="en-GB"/>
    </w:rPr>
  </w:style>
  <w:style w:type="paragraph" w:styleId="CommentSubject">
    <w:name w:val="annotation subject"/>
    <w:basedOn w:val="CommentText"/>
    <w:next w:val="CommentText"/>
    <w:unhideWhenUsed/>
    <w:rPr>
      <w:b/>
      <w:bCs/>
    </w:rPr>
  </w:style>
  <w:style w:type="character" w:customStyle="1" w:styleId="CommentSubjectChar">
    <w:name w:val="Comment Subject Char"/>
    <w:rPr>
      <w:b/>
      <w:bCs/>
      <w:lang w:val="en-GB"/>
    </w:rPr>
  </w:style>
  <w:style w:type="paragraph" w:styleId="BodyTextIndent">
    <w:name w:val="Body Text Indent"/>
    <w:basedOn w:val="Normal"/>
    <w:link w:val="BodyTextIndentChar"/>
    <w:pPr>
      <w:widowControl/>
      <w:suppressAutoHyphens/>
      <w:ind w:firstLine="360"/>
      <w:jc w:val="both"/>
    </w:pPr>
    <w:rPr>
      <w:rFonts w:eastAsia="Times New Roman"/>
      <w:kern w:val="14"/>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table" w:styleId="TableGrid">
    <w:name w:val="Table Grid"/>
    <w:basedOn w:val="TableNormal"/>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apple-converted-space">
    <w:name w:val="apple-converted-space"/>
    <w:basedOn w:val="DefaultParagraphFont"/>
    <w:rsid w:val="00022C27"/>
  </w:style>
  <w:style w:type="paragraph" w:customStyle="1" w:styleId="Default">
    <w:name w:val="Default"/>
    <w:rsid w:val="008463FD"/>
    <w:pPr>
      <w:autoSpaceDE w:val="0"/>
      <w:autoSpaceDN w:val="0"/>
      <w:adjustRightInd w:val="0"/>
    </w:pPr>
    <w:rPr>
      <w:rFonts w:ascii="APDEC A+ Gulliver" w:hAnsi="APDEC A+ Gulliver" w:cs="APDEC A+ Gulliver"/>
      <w:color w:val="000000"/>
      <w:sz w:val="24"/>
      <w:szCs w:val="24"/>
      <w:lang w:val="en-US"/>
    </w:rPr>
  </w:style>
  <w:style w:type="character" w:styleId="Emphasis">
    <w:name w:val="Emphasis"/>
    <w:basedOn w:val="DefaultParagraphFont"/>
    <w:qFormat/>
    <w:rsid w:val="00A37C74"/>
    <w:rPr>
      <w:i/>
      <w:iCs/>
    </w:rPr>
  </w:style>
  <w:style w:type="character" w:customStyle="1" w:styleId="ng-binding">
    <w:name w:val="ng-binding"/>
    <w:basedOn w:val="DefaultParagraphFont"/>
    <w:rsid w:val="00EF308C"/>
  </w:style>
  <w:style w:type="paragraph" w:customStyle="1" w:styleId="Text">
    <w:name w:val="Text"/>
    <w:basedOn w:val="Normal"/>
    <w:link w:val="Text0"/>
    <w:rsid w:val="006D04AD"/>
    <w:pPr>
      <w:autoSpaceDE w:val="0"/>
      <w:autoSpaceDN w:val="0"/>
      <w:spacing w:line="252" w:lineRule="auto"/>
      <w:ind w:firstLine="202"/>
      <w:jc w:val="both"/>
    </w:pPr>
    <w:rPr>
      <w:rFonts w:eastAsia="Times New Roman" w:cs="Angsana New"/>
      <w:sz w:val="20"/>
    </w:rPr>
  </w:style>
  <w:style w:type="character" w:customStyle="1" w:styleId="Text0">
    <w:name w:val="Text อักขระ"/>
    <w:link w:val="Text"/>
    <w:rsid w:val="004E7E74"/>
    <w:rPr>
      <w:rFonts w:eastAsia="Times New Roman" w:cs="Angsana New"/>
      <w:lang w:val="en-US" w:eastAsia="en-US"/>
    </w:rPr>
  </w:style>
  <w:style w:type="paragraph" w:styleId="ListParagraph">
    <w:name w:val="List Paragraph"/>
    <w:basedOn w:val="Normal"/>
    <w:uiPriority w:val="34"/>
    <w:qFormat/>
    <w:rsid w:val="006D04AD"/>
    <w:pPr>
      <w:widowControl/>
      <w:spacing w:after="200" w:line="276" w:lineRule="auto"/>
      <w:ind w:left="720"/>
      <w:contextualSpacing/>
    </w:pPr>
    <w:rPr>
      <w:rFonts w:ascii="Calibri" w:eastAsia="Calibri" w:hAnsi="Calibri" w:cs="Cordia New"/>
      <w:sz w:val="22"/>
      <w:szCs w:val="28"/>
      <w:lang w:bidi="th-TH"/>
    </w:rPr>
  </w:style>
  <w:style w:type="character" w:customStyle="1" w:styleId="A3">
    <w:name w:val="A3"/>
    <w:uiPriority w:val="99"/>
    <w:rsid w:val="006D04AD"/>
    <w:rPr>
      <w:rFonts w:cs="Times New Roman"/>
      <w:color w:val="221E1F"/>
      <w:sz w:val="14"/>
      <w:szCs w:val="14"/>
    </w:rPr>
  </w:style>
  <w:style w:type="character" w:customStyle="1" w:styleId="A8">
    <w:name w:val="A8"/>
    <w:uiPriority w:val="99"/>
    <w:rsid w:val="006D04AD"/>
    <w:rPr>
      <w:rFonts w:cs="Times New Roman"/>
      <w:color w:val="221E1F"/>
      <w:sz w:val="14"/>
      <w:szCs w:val="14"/>
      <w:u w:val="single"/>
    </w:rPr>
  </w:style>
  <w:style w:type="paragraph" w:customStyle="1" w:styleId="DefinitionTerm">
    <w:name w:val="Definition Term"/>
    <w:basedOn w:val="Normal"/>
    <w:next w:val="DefinitionList"/>
    <w:rsid w:val="004E7E74"/>
    <w:pPr>
      <w:spacing w:line="240" w:lineRule="auto"/>
    </w:pPr>
    <w:rPr>
      <w:rFonts w:eastAsia="Times New Roman" w:cs="Angsana New"/>
      <w:snapToGrid w:val="0"/>
      <w:sz w:val="24"/>
      <w:lang w:val="de-DE" w:eastAsia="de-DE"/>
    </w:rPr>
  </w:style>
  <w:style w:type="paragraph" w:customStyle="1" w:styleId="DefinitionList">
    <w:name w:val="Definition List"/>
    <w:basedOn w:val="Normal"/>
    <w:next w:val="DefinitionTerm"/>
    <w:rsid w:val="004E7E74"/>
    <w:pPr>
      <w:spacing w:line="240" w:lineRule="auto"/>
      <w:ind w:left="360"/>
    </w:pPr>
    <w:rPr>
      <w:rFonts w:eastAsia="Times New Roman" w:cs="Angsana New"/>
      <w:snapToGrid w:val="0"/>
      <w:sz w:val="24"/>
      <w:lang w:val="de-DE" w:eastAsia="de-DE"/>
    </w:rPr>
  </w:style>
  <w:style w:type="paragraph" w:customStyle="1" w:styleId="Preformatted">
    <w:name w:val="Preformatted"/>
    <w:basedOn w:val="Normal"/>
    <w:rsid w:val="004E7E74"/>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pPr>
    <w:rPr>
      <w:rFonts w:ascii="Courier New" w:eastAsia="Times New Roman" w:hAnsi="Courier New" w:cs="Angsana New"/>
      <w:snapToGrid w:val="0"/>
      <w:sz w:val="20"/>
      <w:lang w:val="de-DE" w:eastAsia="de-DE"/>
    </w:rPr>
  </w:style>
  <w:style w:type="paragraph" w:styleId="Title">
    <w:name w:val="Title"/>
    <w:basedOn w:val="Normal"/>
    <w:link w:val="TitleChar"/>
    <w:qFormat/>
    <w:rsid w:val="004E7E74"/>
    <w:pPr>
      <w:widowControl/>
      <w:spacing w:before="240" w:after="60" w:line="240" w:lineRule="auto"/>
      <w:jc w:val="center"/>
      <w:outlineLvl w:val="0"/>
    </w:pPr>
    <w:rPr>
      <w:rFonts w:ascii="Arial" w:eastAsia="Times New Roman" w:hAnsi="Arial" w:cs="Angsana New"/>
      <w:b/>
      <w:kern w:val="28"/>
      <w:sz w:val="32"/>
      <w:lang w:val="de-DE"/>
    </w:rPr>
  </w:style>
  <w:style w:type="character" w:customStyle="1" w:styleId="TitleChar">
    <w:name w:val="Title Char"/>
    <w:basedOn w:val="DefaultParagraphFont"/>
    <w:link w:val="Title"/>
    <w:rsid w:val="004E7E74"/>
    <w:rPr>
      <w:rFonts w:ascii="Arial" w:eastAsia="Times New Roman" w:hAnsi="Arial" w:cs="Angsana New"/>
      <w:b/>
      <w:kern w:val="28"/>
      <w:sz w:val="32"/>
      <w:lang w:val="de-DE" w:eastAsia="en-US"/>
    </w:rPr>
  </w:style>
  <w:style w:type="paragraph" w:styleId="BodyText">
    <w:name w:val="Body Text"/>
    <w:basedOn w:val="Normal"/>
    <w:link w:val="BodyTextChar"/>
    <w:rsid w:val="004E7E74"/>
    <w:pPr>
      <w:widowControl/>
      <w:spacing w:after="120" w:line="240" w:lineRule="auto"/>
    </w:pPr>
    <w:rPr>
      <w:rFonts w:ascii="Comic Sans MS" w:eastAsia="Times New Roman" w:hAnsi="Comic Sans MS" w:cs="Angsana New"/>
      <w:sz w:val="20"/>
    </w:rPr>
  </w:style>
  <w:style w:type="character" w:customStyle="1" w:styleId="BodyTextChar">
    <w:name w:val="Body Text Char"/>
    <w:basedOn w:val="DefaultParagraphFont"/>
    <w:link w:val="BodyText"/>
    <w:rsid w:val="004E7E74"/>
    <w:rPr>
      <w:rFonts w:ascii="Comic Sans MS" w:eastAsia="Times New Roman" w:hAnsi="Comic Sans MS" w:cs="Angsana New"/>
      <w:lang w:val="en-GB" w:eastAsia="en-US"/>
    </w:rPr>
  </w:style>
  <w:style w:type="paragraph" w:styleId="Subtitle">
    <w:name w:val="Subtitle"/>
    <w:basedOn w:val="Normal"/>
    <w:link w:val="SubtitleChar"/>
    <w:qFormat/>
    <w:rsid w:val="004E7E74"/>
    <w:pPr>
      <w:spacing w:line="240" w:lineRule="auto"/>
      <w:jc w:val="both"/>
      <w:outlineLvl w:val="0"/>
    </w:pPr>
    <w:rPr>
      <w:rFonts w:ascii="Arial" w:eastAsia="Times New Roman" w:hAnsi="Arial" w:cs="Angsana New"/>
      <w:b/>
      <w:snapToGrid w:val="0"/>
      <w:sz w:val="24"/>
      <w:lang w:eastAsia="de-DE"/>
    </w:rPr>
  </w:style>
  <w:style w:type="character" w:customStyle="1" w:styleId="SubtitleChar">
    <w:name w:val="Subtitle Char"/>
    <w:basedOn w:val="DefaultParagraphFont"/>
    <w:link w:val="Subtitle"/>
    <w:rsid w:val="004E7E74"/>
    <w:rPr>
      <w:rFonts w:ascii="Arial" w:eastAsia="Times New Roman" w:hAnsi="Arial" w:cs="Angsana New"/>
      <w:b/>
      <w:snapToGrid w:val="0"/>
      <w:sz w:val="24"/>
      <w:lang w:val="en-GB" w:eastAsia="de-DE"/>
    </w:rPr>
  </w:style>
  <w:style w:type="paragraph" w:styleId="BodyText2">
    <w:name w:val="Body Text 2"/>
    <w:basedOn w:val="Normal"/>
    <w:link w:val="BodyText2Char"/>
    <w:rsid w:val="004E7E74"/>
    <w:pPr>
      <w:spacing w:line="240" w:lineRule="auto"/>
      <w:jc w:val="both"/>
    </w:pPr>
    <w:rPr>
      <w:rFonts w:ascii="Arial" w:eastAsia="Times New Roman" w:hAnsi="Arial" w:cs="Angsana New"/>
      <w:snapToGrid w:val="0"/>
      <w:sz w:val="20"/>
      <w:lang w:val="de-DE" w:eastAsia="de-DE"/>
    </w:rPr>
  </w:style>
  <w:style w:type="character" w:customStyle="1" w:styleId="BodyText2Char">
    <w:name w:val="Body Text 2 Char"/>
    <w:basedOn w:val="DefaultParagraphFont"/>
    <w:link w:val="BodyText2"/>
    <w:rsid w:val="004E7E74"/>
    <w:rPr>
      <w:rFonts w:ascii="Arial" w:eastAsia="Times New Roman" w:hAnsi="Arial" w:cs="Angsana New"/>
      <w:snapToGrid w:val="0"/>
      <w:lang w:val="de-DE" w:eastAsia="de-DE"/>
    </w:rPr>
  </w:style>
  <w:style w:type="paragraph" w:customStyle="1" w:styleId="Authors">
    <w:name w:val="Authors"/>
    <w:basedOn w:val="Normal"/>
    <w:next w:val="Normal"/>
    <w:rsid w:val="004E7E74"/>
    <w:pPr>
      <w:framePr w:w="9072" w:hSpace="187" w:vSpace="187" w:wrap="notBeside" w:vAnchor="text" w:hAnchor="page" w:xAlign="center" w:y="1"/>
      <w:widowControl/>
      <w:autoSpaceDE w:val="0"/>
      <w:autoSpaceDN w:val="0"/>
      <w:spacing w:after="320" w:line="240" w:lineRule="auto"/>
      <w:jc w:val="center"/>
    </w:pPr>
    <w:rPr>
      <w:rFonts w:eastAsia="Times New Roman" w:cs="Angsana New"/>
      <w:sz w:val="22"/>
      <w:szCs w:val="22"/>
    </w:rPr>
  </w:style>
  <w:style w:type="character" w:customStyle="1" w:styleId="MemberType">
    <w:name w:val="MemberType"/>
    <w:rsid w:val="004E7E74"/>
    <w:rPr>
      <w:rFonts w:ascii="Times New Roman" w:hAnsi="Times New Roman" w:cs="Times New Roman"/>
      <w:i/>
      <w:iCs/>
      <w:sz w:val="22"/>
      <w:szCs w:val="22"/>
    </w:rPr>
  </w:style>
  <w:style w:type="paragraph" w:customStyle="1" w:styleId="Abstract">
    <w:name w:val="Abstract"/>
    <w:basedOn w:val="Normal"/>
    <w:next w:val="Normal"/>
    <w:rsid w:val="004E7E74"/>
    <w:pPr>
      <w:widowControl/>
      <w:autoSpaceDE w:val="0"/>
      <w:autoSpaceDN w:val="0"/>
      <w:spacing w:before="20" w:line="240" w:lineRule="auto"/>
      <w:ind w:firstLine="202"/>
      <w:jc w:val="both"/>
    </w:pPr>
    <w:rPr>
      <w:rFonts w:eastAsia="Times New Roman" w:cs="Angsana New"/>
      <w:b/>
      <w:bCs/>
      <w:sz w:val="18"/>
      <w:szCs w:val="18"/>
    </w:rPr>
  </w:style>
  <w:style w:type="paragraph" w:customStyle="1" w:styleId="IndexTerms">
    <w:name w:val="IndexTerms"/>
    <w:basedOn w:val="Normal"/>
    <w:next w:val="Normal"/>
    <w:rsid w:val="004E7E74"/>
    <w:pPr>
      <w:widowControl/>
      <w:autoSpaceDE w:val="0"/>
      <w:autoSpaceDN w:val="0"/>
      <w:spacing w:line="240" w:lineRule="auto"/>
      <w:ind w:firstLine="202"/>
      <w:jc w:val="both"/>
    </w:pPr>
    <w:rPr>
      <w:rFonts w:eastAsia="Times New Roman" w:cs="Angsana New"/>
      <w:b/>
      <w:bCs/>
      <w:sz w:val="18"/>
      <w:szCs w:val="18"/>
    </w:rPr>
  </w:style>
  <w:style w:type="paragraph" w:customStyle="1" w:styleId="References">
    <w:name w:val="References"/>
    <w:basedOn w:val="Normal"/>
    <w:rsid w:val="004E7E74"/>
    <w:pPr>
      <w:widowControl/>
      <w:numPr>
        <w:numId w:val="7"/>
      </w:numPr>
      <w:autoSpaceDE w:val="0"/>
      <w:autoSpaceDN w:val="0"/>
      <w:spacing w:line="240" w:lineRule="auto"/>
      <w:jc w:val="both"/>
    </w:pPr>
    <w:rPr>
      <w:rFonts w:eastAsia="Times New Roman" w:cs="Angsana New"/>
      <w:szCs w:val="16"/>
    </w:rPr>
  </w:style>
  <w:style w:type="paragraph" w:customStyle="1" w:styleId="FigureCaption">
    <w:name w:val="Figure Caption"/>
    <w:basedOn w:val="Normal"/>
    <w:rsid w:val="004E7E74"/>
    <w:pPr>
      <w:widowControl/>
      <w:autoSpaceDE w:val="0"/>
      <w:autoSpaceDN w:val="0"/>
      <w:spacing w:line="240" w:lineRule="auto"/>
      <w:jc w:val="both"/>
    </w:pPr>
    <w:rPr>
      <w:rFonts w:eastAsia="Times New Roman" w:cs="Angsana New"/>
      <w:szCs w:val="16"/>
    </w:rPr>
  </w:style>
  <w:style w:type="paragraph" w:customStyle="1" w:styleId="TableTitle">
    <w:name w:val="Table Title"/>
    <w:basedOn w:val="Normal"/>
    <w:rsid w:val="004E7E74"/>
    <w:pPr>
      <w:widowControl/>
      <w:autoSpaceDE w:val="0"/>
      <w:autoSpaceDN w:val="0"/>
      <w:spacing w:line="240" w:lineRule="auto"/>
      <w:jc w:val="center"/>
    </w:pPr>
    <w:rPr>
      <w:rFonts w:eastAsia="Times New Roman" w:cs="Angsana New"/>
      <w:smallCaps/>
      <w:szCs w:val="16"/>
    </w:rPr>
  </w:style>
  <w:style w:type="paragraph" w:customStyle="1" w:styleId="ReferenceHead">
    <w:name w:val="Reference Head"/>
    <w:basedOn w:val="Heading1"/>
    <w:rsid w:val="004E7E74"/>
    <w:pPr>
      <w:widowControl/>
      <w:pBdr>
        <w:top w:val="none" w:sz="0" w:space="0" w:color="auto"/>
        <w:left w:val="none" w:sz="0" w:space="0" w:color="auto"/>
        <w:bottom w:val="none" w:sz="0" w:space="0" w:color="auto"/>
        <w:right w:val="none" w:sz="0" w:space="0" w:color="auto"/>
      </w:pBdr>
      <w:autoSpaceDE w:val="0"/>
      <w:autoSpaceDN w:val="0"/>
      <w:spacing w:before="240" w:after="80" w:line="240" w:lineRule="auto"/>
      <w:jc w:val="center"/>
    </w:pPr>
    <w:rPr>
      <w:rFonts w:eastAsia="Times New Roman" w:cs="Angsana New"/>
      <w:b w:val="0"/>
      <w:bCs w:val="0"/>
      <w:smallCaps/>
      <w:kern w:val="28"/>
      <w:sz w:val="20"/>
    </w:rPr>
  </w:style>
  <w:style w:type="paragraph" w:customStyle="1" w:styleId="Equation">
    <w:name w:val="Equation"/>
    <w:basedOn w:val="Normal"/>
    <w:next w:val="Normal"/>
    <w:rsid w:val="004E7E74"/>
    <w:pPr>
      <w:tabs>
        <w:tab w:val="right" w:pos="5040"/>
      </w:tabs>
      <w:autoSpaceDE w:val="0"/>
      <w:autoSpaceDN w:val="0"/>
      <w:spacing w:line="252" w:lineRule="auto"/>
      <w:jc w:val="both"/>
    </w:pPr>
    <w:rPr>
      <w:rFonts w:eastAsia="Times New Roman" w:cs="Angsana New"/>
      <w:sz w:val="20"/>
    </w:rPr>
  </w:style>
  <w:style w:type="paragraph" w:styleId="NormalWeb">
    <w:name w:val="Normal (Web)"/>
    <w:basedOn w:val="Normal"/>
    <w:rsid w:val="004E7E74"/>
    <w:pPr>
      <w:widowControl/>
      <w:spacing w:before="100" w:beforeAutospacing="1" w:after="100" w:afterAutospacing="1" w:line="240" w:lineRule="auto"/>
    </w:pPr>
    <w:rPr>
      <w:rFonts w:eastAsia="Times New Roman" w:cs="Angsana New"/>
      <w:sz w:val="24"/>
      <w:szCs w:val="24"/>
    </w:rPr>
  </w:style>
  <w:style w:type="character" w:styleId="Strong">
    <w:name w:val="Strong"/>
    <w:qFormat/>
    <w:rsid w:val="004E7E74"/>
    <w:rPr>
      <w:b/>
      <w:bCs/>
    </w:rPr>
  </w:style>
  <w:style w:type="paragraph" w:customStyle="1" w:styleId="TableTitleIEJ">
    <w:name w:val="Table Title IEJ"/>
    <w:basedOn w:val="Text"/>
    <w:autoRedefine/>
    <w:rsid w:val="00C93E14"/>
    <w:pPr>
      <w:spacing w:after="120" w:line="240" w:lineRule="auto"/>
      <w:ind w:firstLine="0"/>
      <w:jc w:val="center"/>
    </w:pPr>
    <w:rPr>
      <w:rFonts w:cs="Times New Roman"/>
      <w:b/>
      <w:sz w:val="18"/>
      <w:szCs w:val="18"/>
      <w:lang w:eastAsia="de-DE"/>
    </w:rPr>
  </w:style>
  <w:style w:type="paragraph" w:customStyle="1" w:styleId="EndNoteBibliographyTitle">
    <w:name w:val="EndNote Bibliography Title"/>
    <w:basedOn w:val="Normal"/>
    <w:link w:val="EndNoteBibliographyTitleChar"/>
    <w:rsid w:val="004E7E74"/>
    <w:pPr>
      <w:spacing w:before="100" w:line="240" w:lineRule="auto"/>
      <w:jc w:val="center"/>
    </w:pPr>
    <w:rPr>
      <w:rFonts w:eastAsia="Times New Roman"/>
      <w:snapToGrid w:val="0"/>
      <w:sz w:val="20"/>
      <w:lang w:val="de-DE" w:eastAsia="de-DE"/>
    </w:rPr>
  </w:style>
  <w:style w:type="character" w:customStyle="1" w:styleId="EndNoteBibliographyTitleChar">
    <w:name w:val="EndNote Bibliography Title Char"/>
    <w:link w:val="EndNoteBibliographyTitle"/>
    <w:rsid w:val="004E7E74"/>
    <w:rPr>
      <w:rFonts w:eastAsia="Times New Roman"/>
      <w:snapToGrid w:val="0"/>
      <w:lang w:val="de-DE" w:eastAsia="de-DE"/>
    </w:rPr>
  </w:style>
  <w:style w:type="paragraph" w:customStyle="1" w:styleId="EndNoteBibliography">
    <w:name w:val="EndNote Bibliography"/>
    <w:basedOn w:val="Normal"/>
    <w:link w:val="EndNoteBibliographyChar"/>
    <w:rsid w:val="004E7E74"/>
    <w:pPr>
      <w:spacing w:before="100" w:after="100" w:line="240" w:lineRule="auto"/>
      <w:jc w:val="both"/>
    </w:pPr>
    <w:rPr>
      <w:rFonts w:eastAsia="Times New Roman"/>
      <w:snapToGrid w:val="0"/>
      <w:sz w:val="20"/>
      <w:lang w:val="de-DE" w:eastAsia="de-DE"/>
    </w:rPr>
  </w:style>
  <w:style w:type="character" w:customStyle="1" w:styleId="EndNoteBibliographyChar">
    <w:name w:val="EndNote Bibliography Char"/>
    <w:link w:val="EndNoteBibliography"/>
    <w:rsid w:val="004E7E74"/>
    <w:rPr>
      <w:rFonts w:eastAsia="Times New Roman"/>
      <w:snapToGrid w:val="0"/>
      <w:lang w:val="de-DE" w:eastAsia="de-DE"/>
    </w:rPr>
  </w:style>
  <w:style w:type="character" w:customStyle="1" w:styleId="authors-info">
    <w:name w:val="authors-info"/>
    <w:basedOn w:val="DefaultParagraphFont"/>
    <w:rsid w:val="004E7E74"/>
  </w:style>
  <w:style w:type="character" w:customStyle="1" w:styleId="Heading1Char">
    <w:name w:val="Heading 1 Char"/>
    <w:link w:val="Heading1"/>
    <w:uiPriority w:val="9"/>
    <w:rsid w:val="00EF7C08"/>
    <w:rPr>
      <w:b/>
      <w:bCs/>
      <w:sz w:val="16"/>
      <w:lang w:val="en-GB" w:eastAsia="en-US"/>
    </w:rPr>
  </w:style>
  <w:style w:type="character" w:customStyle="1" w:styleId="Heading3Char">
    <w:name w:val="Heading 3 Char"/>
    <w:link w:val="Heading3"/>
    <w:rsid w:val="00EF7C08"/>
    <w:rPr>
      <w:b/>
      <w:bCs/>
      <w:sz w:val="16"/>
      <w:szCs w:val="24"/>
      <w:lang w:val="en-GB" w:eastAsia="en-US"/>
    </w:rPr>
  </w:style>
  <w:style w:type="character" w:customStyle="1" w:styleId="Heading4Char">
    <w:name w:val="Heading 4 Char"/>
    <w:link w:val="Heading4"/>
    <w:rsid w:val="00EF7C08"/>
    <w:rPr>
      <w:b/>
      <w:bCs/>
      <w:sz w:val="28"/>
      <w:szCs w:val="28"/>
      <w:lang w:val="en-GB" w:eastAsia="en-US"/>
    </w:rPr>
  </w:style>
  <w:style w:type="character" w:customStyle="1" w:styleId="FootnoteTextChar">
    <w:name w:val="Footnote Text Char"/>
    <w:link w:val="FootnoteText"/>
    <w:semiHidden/>
    <w:rsid w:val="00EF7C08"/>
    <w:rPr>
      <w:rFonts w:ascii="Univers" w:hAnsi="Univers"/>
      <w:sz w:val="16"/>
      <w:lang w:val="en-GB" w:eastAsia="en-US"/>
    </w:rPr>
  </w:style>
  <w:style w:type="character" w:customStyle="1" w:styleId="BodyTextIndentChar">
    <w:name w:val="Body Text Indent Char"/>
    <w:link w:val="BodyTextIndent"/>
    <w:rsid w:val="00EF7C08"/>
    <w:rPr>
      <w:rFonts w:eastAsia="Times New Roman"/>
      <w:kern w:val="14"/>
      <w:sz w:val="16"/>
      <w:lang w:val="en-US" w:eastAsia="en-US"/>
    </w:rPr>
  </w:style>
  <w:style w:type="paragraph" w:styleId="NoSpacing">
    <w:name w:val="No Spacing"/>
    <w:uiPriority w:val="1"/>
    <w:qFormat/>
    <w:rsid w:val="00EF7C08"/>
    <w:rPr>
      <w:rFonts w:ascii="Calibri" w:eastAsia="Yu Mincho" w:hAnsi="Calibri" w:cs="Cordia New"/>
      <w:sz w:val="22"/>
      <w:szCs w:val="28"/>
      <w:lang w:val="en-US" w:eastAsia="ja-JP" w:bidi="th-TH"/>
    </w:rPr>
  </w:style>
  <w:style w:type="character" w:customStyle="1" w:styleId="UnresolvedMention1">
    <w:name w:val="Unresolved Mention1"/>
    <w:uiPriority w:val="99"/>
    <w:semiHidden/>
    <w:unhideWhenUsed/>
    <w:rsid w:val="00EF7C08"/>
    <w:rPr>
      <w:color w:val="605E5C"/>
      <w:shd w:val="clear" w:color="auto" w:fill="E1DFDD"/>
    </w:rPr>
  </w:style>
  <w:style w:type="table" w:customStyle="1" w:styleId="TableGrid1">
    <w:name w:val="Table Grid1"/>
    <w:basedOn w:val="TableNormal"/>
    <w:next w:val="TableGrid"/>
    <w:uiPriority w:val="39"/>
    <w:rsid w:val="00EF7C08"/>
    <w:rPr>
      <w:rFonts w:ascii="Calibri" w:eastAsia="Yu Mincho" w:hAnsi="Calibri" w:cs="Cordia New"/>
      <w:sz w:val="22"/>
      <w:szCs w:val="28"/>
      <w:lang w:val="en-US" w:eastAsia="en-US"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F7C08"/>
    <w:rPr>
      <w:rFonts w:ascii="Calibri" w:eastAsia="Yu Mincho" w:hAnsi="Calibri" w:cs="Cordia New"/>
      <w:sz w:val="22"/>
      <w:szCs w:val="28"/>
      <w:lang w:val="en-US" w:eastAsia="en-US"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EF7C08"/>
    <w:pPr>
      <w:spacing w:before="100" w:after="100" w:line="240" w:lineRule="auto"/>
      <w:jc w:val="both"/>
    </w:pPr>
    <w:rPr>
      <w:rFonts w:eastAsia="Times New Roman" w:cs="Angsana New"/>
      <w:snapToGrid w:val="0"/>
      <w:sz w:val="20"/>
      <w:szCs w:val="16"/>
      <w:lang w:eastAsia="de-DE"/>
    </w:rPr>
  </w:style>
  <w:style w:type="character" w:customStyle="1" w:styleId="Style1Char">
    <w:name w:val="Style1 Char"/>
    <w:link w:val="Style1"/>
    <w:rsid w:val="00EF7C08"/>
    <w:rPr>
      <w:rFonts w:eastAsia="Times New Roman" w:cs="Angsana New"/>
      <w:snapToGrid w:val="0"/>
      <w:szCs w:val="16"/>
      <w:lang w:val="en-GB" w:eastAsia="de-DE"/>
    </w:rPr>
  </w:style>
  <w:style w:type="character" w:customStyle="1" w:styleId="TextChar">
    <w:name w:val="Text Char"/>
    <w:rsid w:val="00EF7C08"/>
    <w:rPr>
      <w:lang w:bidi="ar-SA"/>
    </w:rPr>
  </w:style>
  <w:style w:type="character" w:customStyle="1" w:styleId="nd-word">
    <w:name w:val="nd-word"/>
    <w:rsid w:val="00EF7C08"/>
  </w:style>
  <w:style w:type="character" w:customStyle="1" w:styleId="uael-tabletext-inner">
    <w:name w:val="uael-table__text-inner"/>
    <w:rsid w:val="00EF7C08"/>
  </w:style>
  <w:style w:type="paragraph" w:styleId="Revision">
    <w:name w:val="Revision"/>
    <w:hidden/>
    <w:uiPriority w:val="99"/>
    <w:semiHidden/>
    <w:rsid w:val="00EF7C08"/>
    <w:rPr>
      <w:rFonts w:eastAsia="Yu Mincho" w:cs="Angsana New"/>
      <w:snapToGrid w:val="0"/>
      <w:sz w:val="24"/>
      <w:lang w:val="de-DE" w:eastAsia="de-DE"/>
    </w:rPr>
  </w:style>
  <w:style w:type="paragraph" w:styleId="HTMLPreformatted">
    <w:name w:val="HTML Preformatted"/>
    <w:basedOn w:val="Normal"/>
    <w:link w:val="HTMLPreformattedChar"/>
    <w:uiPriority w:val="99"/>
    <w:unhideWhenUsed/>
    <w:rsid w:val="002178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bidi="th-TH"/>
    </w:rPr>
  </w:style>
  <w:style w:type="character" w:customStyle="1" w:styleId="HTMLPreformattedChar">
    <w:name w:val="HTML Preformatted Char"/>
    <w:basedOn w:val="DefaultParagraphFont"/>
    <w:link w:val="HTMLPreformatted"/>
    <w:uiPriority w:val="99"/>
    <w:rsid w:val="002178ED"/>
    <w:rPr>
      <w:rFonts w:ascii="Courier New" w:eastAsia="Times New Roman" w:hAnsi="Courier New" w:cs="Courier New"/>
      <w:lang w:val="en-US" w:eastAsia="en-US" w:bidi="th-TH"/>
    </w:rPr>
  </w:style>
  <w:style w:type="character" w:customStyle="1" w:styleId="Heading5Char">
    <w:name w:val="Heading 5 Char"/>
    <w:basedOn w:val="DefaultParagraphFont"/>
    <w:link w:val="Heading5"/>
    <w:semiHidden/>
    <w:rsid w:val="00725AFB"/>
    <w:rPr>
      <w:rFonts w:ascii="Calibri" w:eastAsia="Times New Roman" w:hAnsi="Calibri"/>
      <w:b/>
      <w:bCs/>
      <w:i/>
      <w:iCs/>
      <w:snapToGrid w:val="0"/>
      <w:sz w:val="26"/>
      <w:szCs w:val="26"/>
      <w:lang w:val="de-DE" w:eastAsia="de-DE"/>
    </w:rPr>
  </w:style>
  <w:style w:type="paragraph" w:customStyle="1" w:styleId="TCTableBody">
    <w:name w:val="TC_Table_Body"/>
    <w:basedOn w:val="Normal"/>
    <w:rsid w:val="0084644D"/>
    <w:pPr>
      <w:widowControl/>
      <w:spacing w:after="200" w:line="240" w:lineRule="auto"/>
      <w:ind w:right="62"/>
      <w:jc w:val="both"/>
    </w:pPr>
    <w:rPr>
      <w:rFonts w:ascii="Times" w:eastAsia="Times New Roman" w:hAnsi="Times"/>
      <w:sz w:val="24"/>
    </w:rPr>
  </w:style>
  <w:style w:type="character" w:customStyle="1" w:styleId="Autor2">
    <w:name w:val="Autor 2"/>
    <w:rsid w:val="00AF20DF"/>
    <w:rPr>
      <w:sz w:val="18"/>
      <w:szCs w:val="18"/>
      <w:lang w:val="es-ES"/>
    </w:rPr>
  </w:style>
  <w:style w:type="paragraph" w:customStyle="1" w:styleId="IntoHeading">
    <w:name w:val="Into Heading"/>
    <w:basedOn w:val="Normal"/>
    <w:link w:val="IntoHeadingChar"/>
    <w:qFormat/>
    <w:rsid w:val="00AF20DF"/>
    <w:pPr>
      <w:widowControl/>
      <w:spacing w:before="240" w:after="240" w:line="312" w:lineRule="auto"/>
      <w:jc w:val="both"/>
    </w:pPr>
    <w:rPr>
      <w:rFonts w:ascii="Arial" w:eastAsia="Calibri" w:hAnsi="Arial"/>
      <w:b/>
      <w:bCs/>
      <w:sz w:val="28"/>
      <w:szCs w:val="32"/>
      <w:lang w:val="en-AU"/>
    </w:rPr>
  </w:style>
  <w:style w:type="character" w:customStyle="1" w:styleId="IntoHeadingChar">
    <w:name w:val="Into Heading Char"/>
    <w:link w:val="IntoHeading"/>
    <w:rsid w:val="00AF20DF"/>
    <w:rPr>
      <w:rFonts w:ascii="Arial" w:eastAsia="Calibri" w:hAnsi="Arial"/>
      <w:b/>
      <w:bCs/>
      <w:sz w:val="28"/>
      <w:szCs w:val="32"/>
      <w:lang w:val="en-AU" w:eastAsia="en-US"/>
    </w:rPr>
  </w:style>
  <w:style w:type="character" w:customStyle="1" w:styleId="5yl5">
    <w:name w:val="_5yl5"/>
    <w:basedOn w:val="DefaultParagraphFont"/>
    <w:rsid w:val="00AF20DF"/>
  </w:style>
  <w:style w:type="character" w:customStyle="1" w:styleId="css-0">
    <w:name w:val="css-0"/>
    <w:basedOn w:val="DefaultParagraphFont"/>
    <w:rsid w:val="00EE36F6"/>
  </w:style>
  <w:style w:type="character" w:customStyle="1" w:styleId="css-1q9du1a">
    <w:name w:val="css-1q9du1a"/>
    <w:basedOn w:val="DefaultParagraphFont"/>
    <w:rsid w:val="00EE36F6"/>
  </w:style>
  <w:style w:type="character" w:customStyle="1" w:styleId="css-uxk2xv">
    <w:name w:val="css-uxk2xv"/>
    <w:basedOn w:val="DefaultParagraphFont"/>
    <w:rsid w:val="00EE36F6"/>
  </w:style>
  <w:style w:type="character" w:customStyle="1" w:styleId="fontstyle01">
    <w:name w:val="fontstyle01"/>
    <w:basedOn w:val="DefaultParagraphFont"/>
    <w:rsid w:val="007B397A"/>
    <w:rPr>
      <w:rFonts w:ascii="TimesNewRomanPS-ItalicMT" w:hAnsi="TimesNewRomanPS-ItalicMT" w:hint="default"/>
      <w:b w:val="0"/>
      <w:bCs w:val="0"/>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49656">
      <w:bodyDiv w:val="1"/>
      <w:marLeft w:val="0"/>
      <w:marRight w:val="0"/>
      <w:marTop w:val="0"/>
      <w:marBottom w:val="0"/>
      <w:divBdr>
        <w:top w:val="none" w:sz="0" w:space="0" w:color="auto"/>
        <w:left w:val="none" w:sz="0" w:space="0" w:color="auto"/>
        <w:bottom w:val="none" w:sz="0" w:space="0" w:color="auto"/>
        <w:right w:val="none" w:sz="0" w:space="0" w:color="auto"/>
      </w:divBdr>
    </w:div>
    <w:div w:id="161312399">
      <w:bodyDiv w:val="1"/>
      <w:marLeft w:val="0"/>
      <w:marRight w:val="0"/>
      <w:marTop w:val="0"/>
      <w:marBottom w:val="0"/>
      <w:divBdr>
        <w:top w:val="none" w:sz="0" w:space="0" w:color="auto"/>
        <w:left w:val="none" w:sz="0" w:space="0" w:color="auto"/>
        <w:bottom w:val="none" w:sz="0" w:space="0" w:color="auto"/>
        <w:right w:val="none" w:sz="0" w:space="0" w:color="auto"/>
      </w:divBdr>
    </w:div>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244340362">
      <w:bodyDiv w:val="1"/>
      <w:marLeft w:val="0"/>
      <w:marRight w:val="0"/>
      <w:marTop w:val="0"/>
      <w:marBottom w:val="0"/>
      <w:divBdr>
        <w:top w:val="none" w:sz="0" w:space="0" w:color="auto"/>
        <w:left w:val="none" w:sz="0" w:space="0" w:color="auto"/>
        <w:bottom w:val="none" w:sz="0" w:space="0" w:color="auto"/>
        <w:right w:val="none" w:sz="0" w:space="0" w:color="auto"/>
      </w:divBdr>
      <w:divsChild>
        <w:div w:id="37946712">
          <w:marLeft w:val="0"/>
          <w:marRight w:val="0"/>
          <w:marTop w:val="0"/>
          <w:marBottom w:val="0"/>
          <w:divBdr>
            <w:top w:val="none" w:sz="0" w:space="0" w:color="auto"/>
            <w:left w:val="none" w:sz="0" w:space="0" w:color="auto"/>
            <w:bottom w:val="none" w:sz="0" w:space="0" w:color="auto"/>
            <w:right w:val="none" w:sz="0" w:space="0" w:color="auto"/>
          </w:divBdr>
        </w:div>
      </w:divsChild>
    </w:div>
    <w:div w:id="289409028">
      <w:bodyDiv w:val="1"/>
      <w:marLeft w:val="0"/>
      <w:marRight w:val="0"/>
      <w:marTop w:val="0"/>
      <w:marBottom w:val="0"/>
      <w:divBdr>
        <w:top w:val="none" w:sz="0" w:space="0" w:color="auto"/>
        <w:left w:val="none" w:sz="0" w:space="0" w:color="auto"/>
        <w:bottom w:val="none" w:sz="0" w:space="0" w:color="auto"/>
        <w:right w:val="none" w:sz="0" w:space="0" w:color="auto"/>
      </w:divBdr>
    </w:div>
    <w:div w:id="733427334">
      <w:bodyDiv w:val="1"/>
      <w:marLeft w:val="0"/>
      <w:marRight w:val="0"/>
      <w:marTop w:val="0"/>
      <w:marBottom w:val="0"/>
      <w:divBdr>
        <w:top w:val="none" w:sz="0" w:space="0" w:color="auto"/>
        <w:left w:val="none" w:sz="0" w:space="0" w:color="auto"/>
        <w:bottom w:val="none" w:sz="0" w:space="0" w:color="auto"/>
        <w:right w:val="none" w:sz="0" w:space="0" w:color="auto"/>
      </w:divBdr>
    </w:div>
    <w:div w:id="887688865">
      <w:bodyDiv w:val="1"/>
      <w:marLeft w:val="0"/>
      <w:marRight w:val="0"/>
      <w:marTop w:val="0"/>
      <w:marBottom w:val="0"/>
      <w:divBdr>
        <w:top w:val="none" w:sz="0" w:space="0" w:color="auto"/>
        <w:left w:val="none" w:sz="0" w:space="0" w:color="auto"/>
        <w:bottom w:val="none" w:sz="0" w:space="0" w:color="auto"/>
        <w:right w:val="none" w:sz="0" w:space="0" w:color="auto"/>
      </w:divBdr>
    </w:div>
    <w:div w:id="1394550356">
      <w:bodyDiv w:val="1"/>
      <w:marLeft w:val="0"/>
      <w:marRight w:val="0"/>
      <w:marTop w:val="0"/>
      <w:marBottom w:val="0"/>
      <w:divBdr>
        <w:top w:val="none" w:sz="0" w:space="0" w:color="auto"/>
        <w:left w:val="none" w:sz="0" w:space="0" w:color="auto"/>
        <w:bottom w:val="none" w:sz="0" w:space="0" w:color="auto"/>
        <w:right w:val="none" w:sz="0" w:space="0" w:color="auto"/>
      </w:divBdr>
    </w:div>
    <w:div w:id="1467432325">
      <w:bodyDiv w:val="1"/>
      <w:marLeft w:val="0"/>
      <w:marRight w:val="0"/>
      <w:marTop w:val="0"/>
      <w:marBottom w:val="0"/>
      <w:divBdr>
        <w:top w:val="none" w:sz="0" w:space="0" w:color="auto"/>
        <w:left w:val="none" w:sz="0" w:space="0" w:color="auto"/>
        <w:bottom w:val="none" w:sz="0" w:space="0" w:color="auto"/>
        <w:right w:val="none" w:sz="0" w:space="0" w:color="auto"/>
      </w:divBdr>
    </w:div>
    <w:div w:id="1745448734">
      <w:bodyDiv w:val="1"/>
      <w:marLeft w:val="0"/>
      <w:marRight w:val="0"/>
      <w:marTop w:val="0"/>
      <w:marBottom w:val="0"/>
      <w:divBdr>
        <w:top w:val="none" w:sz="0" w:space="0" w:color="auto"/>
        <w:left w:val="none" w:sz="0" w:space="0" w:color="auto"/>
        <w:bottom w:val="none" w:sz="0" w:space="0" w:color="auto"/>
        <w:right w:val="none" w:sz="0" w:space="0" w:color="auto"/>
      </w:divBdr>
    </w:div>
    <w:div w:id="1865820317">
      <w:bodyDiv w:val="1"/>
      <w:marLeft w:val="0"/>
      <w:marRight w:val="0"/>
      <w:marTop w:val="0"/>
      <w:marBottom w:val="0"/>
      <w:divBdr>
        <w:top w:val="none" w:sz="0" w:space="0" w:color="auto"/>
        <w:left w:val="none" w:sz="0" w:space="0" w:color="auto"/>
        <w:bottom w:val="none" w:sz="0" w:space="0" w:color="auto"/>
        <w:right w:val="none" w:sz="0" w:space="0" w:color="auto"/>
      </w:divBdr>
    </w:div>
    <w:div w:id="1869291219">
      <w:bodyDiv w:val="1"/>
      <w:marLeft w:val="0"/>
      <w:marRight w:val="0"/>
      <w:marTop w:val="0"/>
      <w:marBottom w:val="0"/>
      <w:divBdr>
        <w:top w:val="none" w:sz="0" w:space="0" w:color="auto"/>
        <w:left w:val="none" w:sz="0" w:space="0" w:color="auto"/>
        <w:bottom w:val="none" w:sz="0" w:space="0" w:color="auto"/>
        <w:right w:val="none" w:sz="0" w:space="0" w:color="auto"/>
      </w:divBdr>
    </w:div>
    <w:div w:id="1915552603">
      <w:bodyDiv w:val="1"/>
      <w:marLeft w:val="0"/>
      <w:marRight w:val="0"/>
      <w:marTop w:val="0"/>
      <w:marBottom w:val="0"/>
      <w:divBdr>
        <w:top w:val="none" w:sz="0" w:space="0" w:color="auto"/>
        <w:left w:val="none" w:sz="0" w:space="0" w:color="auto"/>
        <w:bottom w:val="none" w:sz="0" w:space="0" w:color="auto"/>
        <w:right w:val="none" w:sz="0" w:space="0" w:color="auto"/>
      </w:divBdr>
    </w:div>
    <w:div w:id="2008239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mailto:anand.bihari@vit.ac.in"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15BF6C-0843-4D22-BC73-6A589A8BC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2982</TotalTime>
  <Pages>10</Pages>
  <Words>3803</Words>
  <Characters>21680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25433</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Admin</cp:lastModifiedBy>
  <cp:revision>187</cp:revision>
  <cp:lastPrinted>2020-12-10T07:55:00Z</cp:lastPrinted>
  <dcterms:created xsi:type="dcterms:W3CDTF">2021-07-12T04:26:00Z</dcterms:created>
  <dcterms:modified xsi:type="dcterms:W3CDTF">2023-10-05T16:45:00Z</dcterms:modified>
</cp:coreProperties>
</file>